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3FBCC" w14:textId="46FE7AE4" w:rsidR="00D8746E" w:rsidRPr="00575106" w:rsidRDefault="00D8746E" w:rsidP="00D8746E">
      <w:pPr>
        <w:spacing w:after="200" w:line="276" w:lineRule="auto"/>
        <w:jc w:val="center"/>
        <w:rPr>
          <w:rFonts w:eastAsia="Calibri"/>
          <w:b/>
          <w:sz w:val="28"/>
          <w:szCs w:val="22"/>
        </w:rPr>
      </w:pPr>
      <w:r w:rsidRPr="00575106">
        <w:rPr>
          <w:rFonts w:eastAsia="Calibri"/>
          <w:b/>
          <w:sz w:val="28"/>
          <w:szCs w:val="22"/>
        </w:rPr>
        <w:t xml:space="preserve">Assignment </w:t>
      </w:r>
      <w:r w:rsidR="00A70DFC" w:rsidRPr="00575106">
        <w:rPr>
          <w:rFonts w:eastAsia="Calibri"/>
          <w:b/>
          <w:sz w:val="28"/>
          <w:szCs w:val="22"/>
        </w:rPr>
        <w:t>6</w:t>
      </w:r>
      <w:r w:rsidRPr="00575106">
        <w:rPr>
          <w:rFonts w:eastAsia="Calibri"/>
          <w:b/>
          <w:sz w:val="28"/>
          <w:szCs w:val="22"/>
        </w:rPr>
        <w:t xml:space="preserve"> (100 points, Chapter</w:t>
      </w:r>
      <w:r w:rsidR="00530778" w:rsidRPr="00575106">
        <w:rPr>
          <w:rFonts w:eastAsia="Calibri"/>
          <w:b/>
          <w:sz w:val="28"/>
          <w:szCs w:val="22"/>
        </w:rPr>
        <w:t>s</w:t>
      </w:r>
      <w:r w:rsidRPr="00575106">
        <w:rPr>
          <w:rFonts w:eastAsia="Calibri"/>
          <w:b/>
          <w:sz w:val="28"/>
          <w:szCs w:val="22"/>
        </w:rPr>
        <w:t xml:space="preserve"> 1</w:t>
      </w:r>
      <w:r w:rsidR="00A70DFC" w:rsidRPr="00575106">
        <w:rPr>
          <w:rFonts w:eastAsia="Calibri"/>
          <w:b/>
          <w:sz w:val="28"/>
          <w:szCs w:val="22"/>
        </w:rPr>
        <w:t>7</w:t>
      </w:r>
      <w:r w:rsidR="00530778" w:rsidRPr="00575106">
        <w:rPr>
          <w:rFonts w:eastAsia="Calibri"/>
          <w:b/>
          <w:sz w:val="28"/>
          <w:szCs w:val="22"/>
        </w:rPr>
        <w:t xml:space="preserve">, </w:t>
      </w:r>
      <w:r w:rsidR="00AA1794">
        <w:rPr>
          <w:rFonts w:eastAsia="Calibri"/>
          <w:b/>
          <w:sz w:val="28"/>
          <w:szCs w:val="22"/>
        </w:rPr>
        <w:t>20, 21</w:t>
      </w:r>
      <w:r w:rsidR="009B7619">
        <w:rPr>
          <w:rFonts w:eastAsia="Calibri"/>
          <w:b/>
          <w:sz w:val="28"/>
          <w:szCs w:val="22"/>
        </w:rPr>
        <w:t xml:space="preserve">, </w:t>
      </w:r>
      <w:r w:rsidR="00530778" w:rsidRPr="00575106">
        <w:rPr>
          <w:rFonts w:eastAsia="Calibri"/>
          <w:b/>
          <w:sz w:val="28"/>
          <w:szCs w:val="22"/>
        </w:rPr>
        <w:t>28</w:t>
      </w:r>
      <w:r w:rsidRPr="00575106">
        <w:rPr>
          <w:rFonts w:eastAsia="Calibri"/>
          <w:b/>
          <w:sz w:val="28"/>
          <w:szCs w:val="22"/>
        </w:rPr>
        <w:t>)</w:t>
      </w:r>
    </w:p>
    <w:p w14:paraId="67FF77E1" w14:textId="77777777" w:rsidR="0073115F" w:rsidRPr="0073115F" w:rsidRDefault="00575106" w:rsidP="0073115F">
      <w:pPr>
        <w:rPr>
          <w:sz w:val="22"/>
          <w:szCs w:val="22"/>
        </w:rPr>
      </w:pPr>
      <w:r w:rsidRPr="0073115F">
        <w:rPr>
          <w:b/>
          <w:sz w:val="22"/>
          <w:szCs w:val="22"/>
        </w:rPr>
        <w:t xml:space="preserve">Submission: Please type your answers in this WORD file and submit to </w:t>
      </w:r>
      <w:proofErr w:type="spellStart"/>
      <w:r w:rsidRPr="0073115F">
        <w:rPr>
          <w:b/>
          <w:sz w:val="22"/>
          <w:szCs w:val="22"/>
        </w:rPr>
        <w:t>Tracs</w:t>
      </w:r>
      <w:proofErr w:type="spellEnd"/>
      <w:r w:rsidRPr="0073115F">
        <w:rPr>
          <w:b/>
          <w:sz w:val="22"/>
          <w:szCs w:val="22"/>
        </w:rPr>
        <w:t>.</w:t>
      </w:r>
      <w:r w:rsidR="0073115F" w:rsidRPr="0073115F">
        <w:rPr>
          <w:sz w:val="22"/>
          <w:szCs w:val="22"/>
        </w:rPr>
        <w:t xml:space="preserve"> </w:t>
      </w:r>
      <w:r w:rsidR="0073115F" w:rsidRPr="0073115F">
        <w:rPr>
          <w:b/>
          <w:sz w:val="22"/>
          <w:szCs w:val="22"/>
        </w:rPr>
        <w:t>Please also zip all the created *.</w:t>
      </w:r>
      <w:proofErr w:type="spellStart"/>
      <w:r w:rsidR="0073115F" w:rsidRPr="0073115F">
        <w:rPr>
          <w:b/>
          <w:sz w:val="22"/>
          <w:szCs w:val="22"/>
        </w:rPr>
        <w:t>jff</w:t>
      </w:r>
      <w:proofErr w:type="spellEnd"/>
      <w:r w:rsidR="0073115F" w:rsidRPr="0073115F">
        <w:rPr>
          <w:b/>
          <w:sz w:val="22"/>
          <w:szCs w:val="22"/>
        </w:rPr>
        <w:t xml:space="preserve"> files into a single file and submit to </w:t>
      </w:r>
      <w:proofErr w:type="spellStart"/>
      <w:r w:rsidR="0073115F" w:rsidRPr="0073115F">
        <w:rPr>
          <w:b/>
          <w:sz w:val="22"/>
          <w:szCs w:val="22"/>
        </w:rPr>
        <w:t>Tracs</w:t>
      </w:r>
      <w:proofErr w:type="spellEnd"/>
      <w:r w:rsidR="0073115F" w:rsidRPr="0073115F">
        <w:rPr>
          <w:b/>
          <w:sz w:val="22"/>
          <w:szCs w:val="22"/>
        </w:rPr>
        <w:t>.</w:t>
      </w:r>
    </w:p>
    <w:p w14:paraId="4EA6EA7A" w14:textId="77777777" w:rsidR="00575106" w:rsidRDefault="00575106" w:rsidP="00575106">
      <w:pPr>
        <w:pStyle w:val="ListParagraph"/>
        <w:ind w:left="0"/>
        <w:rPr>
          <w:rFonts w:ascii="Times New Roman" w:hAnsi="Times New Roman"/>
        </w:rPr>
      </w:pPr>
    </w:p>
    <w:p w14:paraId="2571F3C0" w14:textId="62B8C655" w:rsidR="00D8746E" w:rsidRDefault="00575106" w:rsidP="00F13C15">
      <w:pPr>
        <w:pStyle w:val="ListParagraph"/>
        <w:ind w:left="0"/>
        <w:rPr>
          <w:rFonts w:ascii="Times New Roman" w:hAnsi="Times New Roman"/>
        </w:rPr>
      </w:pPr>
      <w:r w:rsidRPr="00565AE8">
        <w:rPr>
          <w:rFonts w:ascii="Times New Roman" w:hAnsi="Times New Roman"/>
        </w:rPr>
        <w:t>Note: You do not need to answer questions labeled with “self-study”, but you’re required to study them.</w:t>
      </w:r>
    </w:p>
    <w:p w14:paraId="1FA0D7E8" w14:textId="2442EF0F" w:rsidR="00262BB2" w:rsidRDefault="00262BB2" w:rsidP="00F53BA0">
      <w:pPr>
        <w:keepNext/>
        <w:rPr>
          <w:szCs w:val="20"/>
        </w:rPr>
      </w:pPr>
      <w:r>
        <w:t xml:space="preserve">1. </w:t>
      </w:r>
      <w:r w:rsidR="008F7EC7">
        <w:t>(10</w:t>
      </w:r>
      <w:r>
        <w:t xml:space="preserve">) The following is </w:t>
      </w:r>
      <w:r w:rsidR="00F53BA0">
        <w:t xml:space="preserve">a </w:t>
      </w:r>
      <w:proofErr w:type="gramStart"/>
      <w:r w:rsidR="00F53BA0">
        <w:t>high level</w:t>
      </w:r>
      <w:proofErr w:type="gramEnd"/>
      <w:r w:rsidR="00F53BA0">
        <w:t xml:space="preserve"> description for a T</w:t>
      </w:r>
      <w:r>
        <w:t xml:space="preserve">uring machine </w:t>
      </w:r>
      <w:r w:rsidRPr="00D91BF0">
        <w:rPr>
          <w:i/>
        </w:rPr>
        <w:t>M</w:t>
      </w:r>
      <w:r>
        <w:t>.</w:t>
      </w:r>
      <w:r w:rsidR="00D91BF0">
        <w:t xml:space="preserve"> List the first </w:t>
      </w:r>
      <w:r w:rsidR="00F13C15">
        <w:t>four elements of</w:t>
      </w:r>
      <w:r w:rsidR="00D91BF0">
        <w:t xml:space="preserve"> </w:t>
      </w:r>
      <w:r w:rsidR="00D91BF0" w:rsidRPr="00D91BF0">
        <w:rPr>
          <w:i/>
        </w:rPr>
        <w:t>L</w:t>
      </w:r>
      <w:r w:rsidR="00D91BF0">
        <w:t>(</w:t>
      </w:r>
      <w:r w:rsidR="00D91BF0" w:rsidRPr="00D91BF0">
        <w:rPr>
          <w:i/>
        </w:rPr>
        <w:t>M</w:t>
      </w:r>
      <w:r w:rsidR="00F13C15">
        <w:t xml:space="preserve">) </w:t>
      </w:r>
      <w:r w:rsidR="00F13C15" w:rsidRPr="00723F95">
        <w:rPr>
          <w:szCs w:val="20"/>
        </w:rPr>
        <w:t xml:space="preserve">in </w:t>
      </w:r>
      <w:r w:rsidR="00F13C15">
        <w:rPr>
          <w:szCs w:val="20"/>
        </w:rPr>
        <w:t>lexicographic order (shortest first, then alphabetically if same length).</w:t>
      </w:r>
    </w:p>
    <w:p w14:paraId="5EBBC758" w14:textId="77777777" w:rsidR="00F53BA0" w:rsidRPr="00F53BA0" w:rsidRDefault="00F53BA0" w:rsidP="00F53BA0">
      <w:pPr>
        <w:keepNext/>
        <w:rPr>
          <w:szCs w:val="20"/>
        </w:rPr>
      </w:pPr>
    </w:p>
    <w:p w14:paraId="788799DF" w14:textId="77777777" w:rsidR="000B2D23" w:rsidRDefault="000B2D23" w:rsidP="007A7151">
      <w:pPr>
        <w:ind w:left="720"/>
        <w:rPr>
          <w:sz w:val="22"/>
          <w:szCs w:val="22"/>
        </w:rPr>
      </w:pPr>
      <w:r>
        <w:rPr>
          <w:sz w:val="22"/>
          <w:szCs w:val="22"/>
        </w:rPr>
        <w:t>1. Move right.</w:t>
      </w:r>
    </w:p>
    <w:p w14:paraId="447F4CE2" w14:textId="6ED079CD" w:rsidR="000B2D23" w:rsidRDefault="00D91BF0" w:rsidP="007A7151">
      <w:pPr>
        <w:ind w:left="720"/>
        <w:rPr>
          <w:sz w:val="22"/>
          <w:szCs w:val="22"/>
        </w:rPr>
      </w:pPr>
      <w:r>
        <w:rPr>
          <w:sz w:val="22"/>
          <w:szCs w:val="22"/>
        </w:rPr>
        <w:t>2</w:t>
      </w:r>
      <w:r w:rsidR="009343BA">
        <w:rPr>
          <w:sz w:val="22"/>
          <w:szCs w:val="22"/>
        </w:rPr>
        <w:t>.</w:t>
      </w:r>
      <w:r w:rsidR="000B2D23">
        <w:rPr>
          <w:sz w:val="22"/>
          <w:szCs w:val="22"/>
        </w:rPr>
        <w:t xml:space="preserve"> Loop:</w:t>
      </w:r>
    </w:p>
    <w:p w14:paraId="62B54C85" w14:textId="26CD3515" w:rsidR="000B2D23" w:rsidRDefault="00D91BF0" w:rsidP="007A7151">
      <w:pPr>
        <w:ind w:left="720" w:firstLine="720"/>
        <w:rPr>
          <w:sz w:val="22"/>
          <w:szCs w:val="22"/>
        </w:rPr>
      </w:pPr>
      <w:r>
        <w:rPr>
          <w:sz w:val="22"/>
          <w:szCs w:val="22"/>
        </w:rPr>
        <w:t>2</w:t>
      </w:r>
      <w:r w:rsidR="000B2D23">
        <w:rPr>
          <w:sz w:val="22"/>
          <w:szCs w:val="22"/>
        </w:rPr>
        <w:t xml:space="preserve">.1. If the current symbol is </w:t>
      </w:r>
      <w:r>
        <w:rPr>
          <w:rFonts w:ascii="Courier New" w:hAnsi="Courier New" w:cs="Courier New"/>
          <w:sz w:val="22"/>
          <w:szCs w:val="22"/>
        </w:rPr>
        <w:t>x</w:t>
      </w:r>
      <w:r w:rsidR="000B2D23">
        <w:rPr>
          <w:sz w:val="22"/>
          <w:szCs w:val="22"/>
        </w:rPr>
        <w:t xml:space="preserve">, change it to </w:t>
      </w:r>
      <w:r>
        <w:rPr>
          <w:sz w:val="22"/>
          <w:szCs w:val="22"/>
        </w:rPr>
        <w:t>$</w:t>
      </w:r>
      <w:r w:rsidR="000B2D23">
        <w:rPr>
          <w:sz w:val="22"/>
          <w:szCs w:val="22"/>
        </w:rPr>
        <w:t xml:space="preserve"> and move right. Otherwise exit loop.</w:t>
      </w:r>
    </w:p>
    <w:p w14:paraId="60458306" w14:textId="5016C3A3" w:rsidR="000B2D23" w:rsidRDefault="00D91BF0" w:rsidP="007A7151">
      <w:pPr>
        <w:ind w:left="720" w:firstLine="720"/>
        <w:rPr>
          <w:sz w:val="22"/>
          <w:szCs w:val="22"/>
        </w:rPr>
      </w:pPr>
      <w:r>
        <w:rPr>
          <w:sz w:val="22"/>
          <w:szCs w:val="22"/>
        </w:rPr>
        <w:t>2</w:t>
      </w:r>
      <w:r w:rsidR="000B2D23">
        <w:rPr>
          <w:sz w:val="22"/>
          <w:szCs w:val="22"/>
        </w:rPr>
        <w:t xml:space="preserve">.2. </w:t>
      </w:r>
      <w:r w:rsidR="000B2D23" w:rsidRPr="00C94544">
        <w:rPr>
          <w:sz w:val="22"/>
          <w:szCs w:val="22"/>
        </w:rPr>
        <w:t xml:space="preserve">Scan </w:t>
      </w:r>
      <w:r w:rsidR="000B2D23">
        <w:rPr>
          <w:sz w:val="22"/>
          <w:szCs w:val="22"/>
        </w:rPr>
        <w:t>right</w:t>
      </w:r>
      <w:r w:rsidR="003E5E0F">
        <w:rPr>
          <w:sz w:val="22"/>
          <w:szCs w:val="22"/>
        </w:rPr>
        <w:t>wards</w:t>
      </w:r>
      <w:r w:rsidR="000B2D23">
        <w:rPr>
          <w:sz w:val="22"/>
          <w:szCs w:val="22"/>
        </w:rPr>
        <w:t xml:space="preserve">, </w:t>
      </w:r>
      <w:r w:rsidR="003476FD">
        <w:rPr>
          <w:sz w:val="22"/>
          <w:szCs w:val="22"/>
        </w:rPr>
        <w:t xml:space="preserve">past </w:t>
      </w:r>
      <w:r>
        <w:rPr>
          <w:rFonts w:ascii="Courier New" w:hAnsi="Courier New" w:cs="Courier New"/>
          <w:sz w:val="22"/>
          <w:szCs w:val="22"/>
        </w:rPr>
        <w:t>x</w:t>
      </w:r>
      <w:r w:rsidR="000B2D23" w:rsidRPr="00C94544">
        <w:rPr>
          <w:sz w:val="22"/>
          <w:szCs w:val="22"/>
        </w:rPr>
        <w:t xml:space="preserve">’s and </w:t>
      </w:r>
      <w:r>
        <w:rPr>
          <w:sz w:val="22"/>
          <w:szCs w:val="22"/>
        </w:rPr>
        <w:t>#</w:t>
      </w:r>
      <w:r w:rsidR="000B2D23" w:rsidRPr="00C94544">
        <w:rPr>
          <w:sz w:val="22"/>
          <w:szCs w:val="22"/>
        </w:rPr>
        <w:t xml:space="preserve">’s </w:t>
      </w:r>
      <w:r w:rsidR="000B2D23">
        <w:rPr>
          <w:sz w:val="22"/>
          <w:szCs w:val="22"/>
        </w:rPr>
        <w:t xml:space="preserve">to find </w:t>
      </w:r>
      <w:r>
        <w:rPr>
          <w:rFonts w:ascii="Courier New" w:hAnsi="Courier New" w:cs="Courier New"/>
          <w:sz w:val="22"/>
          <w:szCs w:val="22"/>
        </w:rPr>
        <w:t>y</w:t>
      </w:r>
      <w:r w:rsidR="000B2D23">
        <w:rPr>
          <w:sz w:val="22"/>
          <w:szCs w:val="22"/>
        </w:rPr>
        <w:t>.</w:t>
      </w:r>
    </w:p>
    <w:p w14:paraId="313F212B" w14:textId="30440ADE" w:rsidR="003E5E0F" w:rsidRPr="00C94544" w:rsidRDefault="00D91BF0" w:rsidP="007A7151">
      <w:pPr>
        <w:ind w:left="720" w:firstLine="720"/>
        <w:rPr>
          <w:sz w:val="22"/>
          <w:szCs w:val="22"/>
        </w:rPr>
      </w:pPr>
      <w:r>
        <w:rPr>
          <w:sz w:val="22"/>
          <w:szCs w:val="22"/>
        </w:rPr>
        <w:t>2</w:t>
      </w:r>
      <w:r w:rsidR="003E5E0F">
        <w:rPr>
          <w:sz w:val="22"/>
          <w:szCs w:val="22"/>
        </w:rPr>
        <w:t xml:space="preserve">.3. If </w:t>
      </w:r>
      <w:r>
        <w:rPr>
          <w:rFonts w:ascii="Courier New" w:hAnsi="Courier New" w:cs="Courier New"/>
          <w:sz w:val="22"/>
          <w:szCs w:val="22"/>
        </w:rPr>
        <w:t>y</w:t>
      </w:r>
      <w:r w:rsidR="003E5E0F" w:rsidRPr="00C94544">
        <w:rPr>
          <w:sz w:val="22"/>
          <w:szCs w:val="22"/>
        </w:rPr>
        <w:t xml:space="preserve"> found, change it to </w:t>
      </w:r>
      <w:r>
        <w:rPr>
          <w:sz w:val="22"/>
          <w:szCs w:val="22"/>
        </w:rPr>
        <w:t>#</w:t>
      </w:r>
      <w:r w:rsidR="003E5E0F">
        <w:rPr>
          <w:sz w:val="22"/>
          <w:szCs w:val="22"/>
        </w:rPr>
        <w:t xml:space="preserve"> and move right. Otherwise </w:t>
      </w:r>
      <w:r w:rsidR="003E5E0F" w:rsidRPr="00C94544">
        <w:rPr>
          <w:sz w:val="22"/>
          <w:szCs w:val="22"/>
        </w:rPr>
        <w:t>reject.</w:t>
      </w:r>
    </w:p>
    <w:p w14:paraId="5DF4BA71" w14:textId="67568D48" w:rsidR="003E5E0F" w:rsidRDefault="00D91BF0" w:rsidP="007A7151">
      <w:pPr>
        <w:ind w:left="720" w:firstLine="720"/>
        <w:rPr>
          <w:sz w:val="22"/>
          <w:szCs w:val="22"/>
        </w:rPr>
      </w:pPr>
      <w:r>
        <w:rPr>
          <w:sz w:val="22"/>
          <w:szCs w:val="22"/>
        </w:rPr>
        <w:t>2</w:t>
      </w:r>
      <w:r w:rsidR="003E5E0F">
        <w:rPr>
          <w:sz w:val="22"/>
          <w:szCs w:val="22"/>
        </w:rPr>
        <w:t xml:space="preserve">.4. </w:t>
      </w:r>
      <w:r w:rsidR="003E5E0F" w:rsidRPr="00C94544">
        <w:rPr>
          <w:sz w:val="22"/>
          <w:szCs w:val="22"/>
        </w:rPr>
        <w:t xml:space="preserve">Scan </w:t>
      </w:r>
      <w:r w:rsidR="003E5E0F">
        <w:rPr>
          <w:sz w:val="22"/>
          <w:szCs w:val="22"/>
        </w:rPr>
        <w:t xml:space="preserve">rightwards, past </w:t>
      </w:r>
      <w:r>
        <w:rPr>
          <w:rFonts w:ascii="Courier New" w:hAnsi="Courier New" w:cs="Courier New"/>
          <w:sz w:val="22"/>
          <w:szCs w:val="22"/>
        </w:rPr>
        <w:t>y</w:t>
      </w:r>
      <w:r>
        <w:rPr>
          <w:sz w:val="22"/>
          <w:szCs w:val="22"/>
        </w:rPr>
        <w:t>’s and %</w:t>
      </w:r>
      <w:r w:rsidR="003E5E0F" w:rsidRPr="00C94544">
        <w:rPr>
          <w:sz w:val="22"/>
          <w:szCs w:val="22"/>
        </w:rPr>
        <w:t xml:space="preserve">’s </w:t>
      </w:r>
      <w:r w:rsidR="003E5E0F">
        <w:rPr>
          <w:sz w:val="22"/>
          <w:szCs w:val="22"/>
        </w:rPr>
        <w:t xml:space="preserve">to find </w:t>
      </w:r>
      <w:r>
        <w:rPr>
          <w:rFonts w:ascii="Courier New" w:hAnsi="Courier New" w:cs="Courier New"/>
          <w:sz w:val="22"/>
          <w:szCs w:val="22"/>
        </w:rPr>
        <w:t>z</w:t>
      </w:r>
      <w:r w:rsidR="003E5E0F">
        <w:rPr>
          <w:sz w:val="22"/>
          <w:szCs w:val="22"/>
        </w:rPr>
        <w:t>.</w:t>
      </w:r>
    </w:p>
    <w:p w14:paraId="65C06EEB" w14:textId="3544A38E" w:rsidR="000B2D23" w:rsidRPr="00C94544" w:rsidRDefault="00D91BF0" w:rsidP="007A7151">
      <w:pPr>
        <w:ind w:left="720" w:firstLine="720"/>
        <w:rPr>
          <w:sz w:val="22"/>
          <w:szCs w:val="22"/>
        </w:rPr>
      </w:pPr>
      <w:r>
        <w:rPr>
          <w:sz w:val="22"/>
          <w:szCs w:val="22"/>
        </w:rPr>
        <w:t>2</w:t>
      </w:r>
      <w:r w:rsidR="009343BA">
        <w:rPr>
          <w:sz w:val="22"/>
          <w:szCs w:val="22"/>
        </w:rPr>
        <w:t>.5</w:t>
      </w:r>
      <w:r w:rsidR="000B2D23">
        <w:rPr>
          <w:sz w:val="22"/>
          <w:szCs w:val="22"/>
        </w:rPr>
        <w:t xml:space="preserve">. </w:t>
      </w:r>
      <w:r w:rsidR="003476FD">
        <w:rPr>
          <w:sz w:val="22"/>
          <w:szCs w:val="22"/>
        </w:rPr>
        <w:t xml:space="preserve">If </w:t>
      </w:r>
      <w:r>
        <w:rPr>
          <w:rFonts w:ascii="Courier New" w:hAnsi="Courier New" w:cs="Courier New"/>
          <w:sz w:val="22"/>
          <w:szCs w:val="22"/>
        </w:rPr>
        <w:t>z</w:t>
      </w:r>
      <w:r w:rsidR="000B2D23" w:rsidRPr="00C94544">
        <w:rPr>
          <w:sz w:val="22"/>
          <w:szCs w:val="22"/>
        </w:rPr>
        <w:t xml:space="preserve"> found, change it to </w:t>
      </w:r>
      <w:r>
        <w:rPr>
          <w:sz w:val="22"/>
          <w:szCs w:val="22"/>
        </w:rPr>
        <w:t>%</w:t>
      </w:r>
      <w:r w:rsidR="000B2D23" w:rsidRPr="00C94544">
        <w:rPr>
          <w:sz w:val="22"/>
          <w:szCs w:val="22"/>
        </w:rPr>
        <w:t xml:space="preserve"> and move left</w:t>
      </w:r>
      <w:r w:rsidR="000B2D23">
        <w:rPr>
          <w:sz w:val="22"/>
          <w:szCs w:val="22"/>
        </w:rPr>
        <w:t xml:space="preserve">. Otherwise </w:t>
      </w:r>
      <w:r w:rsidR="000B2D23" w:rsidRPr="00C94544">
        <w:rPr>
          <w:sz w:val="22"/>
          <w:szCs w:val="22"/>
        </w:rPr>
        <w:t>reject.</w:t>
      </w:r>
    </w:p>
    <w:p w14:paraId="226C233C" w14:textId="20B8C0E5" w:rsidR="000B2D23" w:rsidRPr="00C94544" w:rsidRDefault="00D91BF0" w:rsidP="007A7151">
      <w:pPr>
        <w:ind w:left="720" w:firstLine="720"/>
        <w:rPr>
          <w:sz w:val="22"/>
          <w:szCs w:val="22"/>
        </w:rPr>
      </w:pPr>
      <w:r>
        <w:rPr>
          <w:sz w:val="22"/>
          <w:szCs w:val="22"/>
        </w:rPr>
        <w:t>2</w:t>
      </w:r>
      <w:r w:rsidR="009343BA">
        <w:rPr>
          <w:sz w:val="22"/>
          <w:szCs w:val="22"/>
        </w:rPr>
        <w:t>.6</w:t>
      </w:r>
      <w:r w:rsidR="00190F73">
        <w:rPr>
          <w:sz w:val="22"/>
          <w:szCs w:val="22"/>
        </w:rPr>
        <w:t>. Scan leftwards,</w:t>
      </w:r>
      <w:r w:rsidR="000B2D23">
        <w:rPr>
          <w:sz w:val="22"/>
          <w:szCs w:val="22"/>
        </w:rPr>
        <w:t xml:space="preserve"> past </w:t>
      </w:r>
      <w:r>
        <w:rPr>
          <w:rFonts w:ascii="Courier New" w:hAnsi="Courier New" w:cs="Courier New"/>
          <w:sz w:val="22"/>
          <w:szCs w:val="22"/>
        </w:rPr>
        <w:t>x</w:t>
      </w:r>
      <w:r w:rsidR="000B2D23" w:rsidRPr="00C94544">
        <w:rPr>
          <w:sz w:val="22"/>
          <w:szCs w:val="22"/>
        </w:rPr>
        <w:t>’s</w:t>
      </w:r>
      <w:r w:rsidR="00190F73">
        <w:rPr>
          <w:sz w:val="22"/>
          <w:szCs w:val="22"/>
        </w:rPr>
        <w:t xml:space="preserve">, </w:t>
      </w:r>
      <w:r>
        <w:rPr>
          <w:rFonts w:ascii="Courier New" w:hAnsi="Courier New" w:cs="Courier New"/>
          <w:sz w:val="22"/>
          <w:szCs w:val="22"/>
        </w:rPr>
        <w:t>y</w:t>
      </w:r>
      <w:r w:rsidR="00190F73">
        <w:rPr>
          <w:sz w:val="22"/>
          <w:szCs w:val="22"/>
        </w:rPr>
        <w:t>’s</w:t>
      </w:r>
      <w:r w:rsidR="00B07E66">
        <w:rPr>
          <w:sz w:val="22"/>
          <w:szCs w:val="22"/>
        </w:rPr>
        <w:t xml:space="preserve">, </w:t>
      </w:r>
      <w:r>
        <w:rPr>
          <w:sz w:val="22"/>
          <w:szCs w:val="22"/>
        </w:rPr>
        <w:t>#</w:t>
      </w:r>
      <w:r w:rsidR="00B07E66">
        <w:rPr>
          <w:sz w:val="22"/>
          <w:szCs w:val="22"/>
        </w:rPr>
        <w:t>’s</w:t>
      </w:r>
      <w:r w:rsidR="000B2D23" w:rsidRPr="00C94544">
        <w:rPr>
          <w:sz w:val="22"/>
          <w:szCs w:val="22"/>
        </w:rPr>
        <w:t xml:space="preserve"> and </w:t>
      </w:r>
      <w:r>
        <w:rPr>
          <w:sz w:val="22"/>
          <w:szCs w:val="22"/>
        </w:rPr>
        <w:t>%</w:t>
      </w:r>
      <w:r w:rsidR="000B2D23" w:rsidRPr="00C94544">
        <w:rPr>
          <w:sz w:val="22"/>
          <w:szCs w:val="22"/>
        </w:rPr>
        <w:t>’s</w:t>
      </w:r>
      <w:r w:rsidR="000B2D23">
        <w:rPr>
          <w:sz w:val="22"/>
          <w:szCs w:val="22"/>
        </w:rPr>
        <w:t xml:space="preserve"> to find </w:t>
      </w:r>
      <w:r>
        <w:rPr>
          <w:sz w:val="22"/>
          <w:szCs w:val="22"/>
        </w:rPr>
        <w:t>$</w:t>
      </w:r>
      <w:r w:rsidR="000B2D23">
        <w:rPr>
          <w:sz w:val="22"/>
          <w:szCs w:val="22"/>
        </w:rPr>
        <w:t>.</w:t>
      </w:r>
      <w:r w:rsidR="000B2D23" w:rsidRPr="00C94544">
        <w:rPr>
          <w:sz w:val="22"/>
          <w:szCs w:val="22"/>
        </w:rPr>
        <w:t xml:space="preserve"> </w:t>
      </w:r>
    </w:p>
    <w:p w14:paraId="299083EC" w14:textId="506F78A6" w:rsidR="000B2D23" w:rsidRPr="00C94544" w:rsidRDefault="00D91BF0" w:rsidP="007A7151">
      <w:pPr>
        <w:ind w:left="720" w:firstLine="720"/>
        <w:rPr>
          <w:sz w:val="22"/>
          <w:szCs w:val="22"/>
        </w:rPr>
      </w:pPr>
      <w:r>
        <w:rPr>
          <w:sz w:val="22"/>
          <w:szCs w:val="22"/>
        </w:rPr>
        <w:t>2</w:t>
      </w:r>
      <w:r w:rsidR="009343BA">
        <w:rPr>
          <w:sz w:val="22"/>
          <w:szCs w:val="22"/>
        </w:rPr>
        <w:t>.7</w:t>
      </w:r>
      <w:r w:rsidR="000B2D23">
        <w:rPr>
          <w:sz w:val="22"/>
          <w:szCs w:val="22"/>
        </w:rPr>
        <w:t xml:space="preserve">. When finding the first </w:t>
      </w:r>
      <w:r>
        <w:rPr>
          <w:sz w:val="22"/>
          <w:szCs w:val="22"/>
        </w:rPr>
        <w:t>$</w:t>
      </w:r>
      <w:r w:rsidR="000B2D23">
        <w:rPr>
          <w:sz w:val="22"/>
          <w:szCs w:val="22"/>
        </w:rPr>
        <w:t>,</w:t>
      </w:r>
      <w:r w:rsidR="000B2D23" w:rsidRPr="00C94544">
        <w:rPr>
          <w:sz w:val="22"/>
          <w:szCs w:val="22"/>
        </w:rPr>
        <w:t xml:space="preserve"> move right</w:t>
      </w:r>
      <w:r w:rsidR="009343BA">
        <w:rPr>
          <w:sz w:val="22"/>
          <w:szCs w:val="22"/>
        </w:rPr>
        <w:t xml:space="preserve">, and go back to </w:t>
      </w:r>
      <w:r w:rsidR="008A5FDB">
        <w:rPr>
          <w:sz w:val="22"/>
          <w:szCs w:val="22"/>
        </w:rPr>
        <w:t>2</w:t>
      </w:r>
      <w:r w:rsidR="000B2D23">
        <w:rPr>
          <w:sz w:val="22"/>
          <w:szCs w:val="22"/>
        </w:rPr>
        <w:t>.1.</w:t>
      </w:r>
    </w:p>
    <w:p w14:paraId="32EABB7E" w14:textId="10DEEA3E" w:rsidR="000B2D23" w:rsidRDefault="00D91BF0" w:rsidP="007A7151">
      <w:pPr>
        <w:ind w:left="720"/>
        <w:rPr>
          <w:sz w:val="22"/>
          <w:szCs w:val="22"/>
        </w:rPr>
      </w:pPr>
      <w:r>
        <w:rPr>
          <w:sz w:val="22"/>
          <w:szCs w:val="22"/>
        </w:rPr>
        <w:t>3. If the current symbol is #</w:t>
      </w:r>
      <w:r w:rsidR="000B2D23">
        <w:rPr>
          <w:sz w:val="22"/>
          <w:szCs w:val="22"/>
        </w:rPr>
        <w:t>, more right. Otherwise reject.</w:t>
      </w:r>
    </w:p>
    <w:p w14:paraId="72278FC9" w14:textId="20547158" w:rsidR="000B2D23" w:rsidRDefault="00D91BF0" w:rsidP="007A7151">
      <w:pPr>
        <w:ind w:left="720"/>
        <w:rPr>
          <w:sz w:val="22"/>
          <w:szCs w:val="22"/>
        </w:rPr>
      </w:pPr>
      <w:r>
        <w:rPr>
          <w:sz w:val="22"/>
          <w:szCs w:val="22"/>
        </w:rPr>
        <w:t>4</w:t>
      </w:r>
      <w:r w:rsidR="00BA01A8">
        <w:rPr>
          <w:sz w:val="22"/>
          <w:szCs w:val="22"/>
        </w:rPr>
        <w:t xml:space="preserve">. Scan </w:t>
      </w:r>
      <w:r w:rsidR="000B2D23">
        <w:rPr>
          <w:sz w:val="22"/>
          <w:szCs w:val="22"/>
        </w:rPr>
        <w:t>right</w:t>
      </w:r>
      <w:r w:rsidR="00BA01A8">
        <w:rPr>
          <w:sz w:val="22"/>
          <w:szCs w:val="22"/>
        </w:rPr>
        <w:t>wards</w:t>
      </w:r>
      <w:r w:rsidR="000B2D23">
        <w:rPr>
          <w:sz w:val="22"/>
          <w:szCs w:val="22"/>
        </w:rPr>
        <w:t xml:space="preserve">, past </w:t>
      </w:r>
      <w:r>
        <w:rPr>
          <w:sz w:val="22"/>
          <w:szCs w:val="22"/>
        </w:rPr>
        <w:t>#</w:t>
      </w:r>
      <w:r w:rsidR="000B2D23" w:rsidRPr="00C94544">
        <w:rPr>
          <w:sz w:val="22"/>
          <w:szCs w:val="22"/>
        </w:rPr>
        <w:t>’s</w:t>
      </w:r>
      <w:r>
        <w:rPr>
          <w:sz w:val="22"/>
          <w:szCs w:val="22"/>
        </w:rPr>
        <w:t xml:space="preserve"> and %</w:t>
      </w:r>
      <w:r w:rsidR="00BA01A8">
        <w:rPr>
          <w:sz w:val="22"/>
          <w:szCs w:val="22"/>
        </w:rPr>
        <w:t>’s</w:t>
      </w:r>
      <w:r w:rsidR="000B2D23">
        <w:rPr>
          <w:sz w:val="22"/>
          <w:szCs w:val="22"/>
        </w:rPr>
        <w:t>, to find the blank symbol.</w:t>
      </w:r>
    </w:p>
    <w:p w14:paraId="560D8191" w14:textId="54B48E4A" w:rsidR="00262BB2" w:rsidRPr="00D4693E" w:rsidRDefault="00D91BF0" w:rsidP="007A7151">
      <w:pPr>
        <w:ind w:left="720"/>
        <w:rPr>
          <w:sz w:val="22"/>
          <w:szCs w:val="22"/>
        </w:rPr>
      </w:pPr>
      <w:r>
        <w:rPr>
          <w:sz w:val="22"/>
          <w:szCs w:val="22"/>
        </w:rPr>
        <w:t>5</w:t>
      </w:r>
      <w:r w:rsidR="000B2D23">
        <w:rPr>
          <w:sz w:val="22"/>
          <w:szCs w:val="22"/>
        </w:rPr>
        <w:t>. When finding the first blank symbol, move right and accept.</w:t>
      </w:r>
    </w:p>
    <w:p w14:paraId="5F3074E3" w14:textId="77777777" w:rsidR="00401AEE" w:rsidRDefault="00401AEE" w:rsidP="00575106">
      <w:pPr>
        <w:pStyle w:val="ListParagraph"/>
        <w:ind w:left="0"/>
        <w:rPr>
          <w:rFonts w:ascii="Times New Roman" w:hAnsi="Times New Roman"/>
        </w:rPr>
      </w:pPr>
    </w:p>
    <w:p w14:paraId="54046E54" w14:textId="23F728C3" w:rsidR="001D56CC" w:rsidRPr="00E42DA9" w:rsidRDefault="004F467E" w:rsidP="00E42DA9">
      <w:pPr>
        <w:jc w:val="left"/>
        <w:rPr>
          <w:color w:val="000000" w:themeColor="text1"/>
          <w:sz w:val="22"/>
          <w:szCs w:val="22"/>
        </w:rPr>
      </w:pPr>
      <w:proofErr w:type="spellStart"/>
      <w:r>
        <w:rPr>
          <w:color w:val="000000" w:themeColor="text1"/>
          <w:sz w:val="22"/>
          <w:szCs w:val="22"/>
          <w:shd w:val="clear" w:color="auto" w:fill="FFFFFF"/>
        </w:rPr>
        <w:t>xyz</w:t>
      </w:r>
      <w:proofErr w:type="spellEnd"/>
      <w:r>
        <w:rPr>
          <w:color w:val="000000" w:themeColor="text1"/>
          <w:sz w:val="22"/>
          <w:szCs w:val="22"/>
          <w:shd w:val="clear" w:color="auto" w:fill="FFFFFF"/>
        </w:rPr>
        <w:t>,</w:t>
      </w:r>
      <w:r w:rsidR="00E42DA9" w:rsidRPr="00E42DA9">
        <w:rPr>
          <w:color w:val="000000" w:themeColor="text1"/>
          <w:sz w:val="22"/>
          <w:szCs w:val="22"/>
          <w:shd w:val="clear" w:color="auto" w:fill="FFFFFF"/>
        </w:rPr>
        <w:t xml:space="preserve"> </w:t>
      </w:r>
      <w:proofErr w:type="spellStart"/>
      <w:proofErr w:type="gramStart"/>
      <w:r w:rsidR="00E42DA9" w:rsidRPr="00E42DA9">
        <w:rPr>
          <w:color w:val="000000" w:themeColor="text1"/>
          <w:sz w:val="22"/>
          <w:szCs w:val="22"/>
          <w:shd w:val="clear" w:color="auto" w:fill="FFFFFF"/>
        </w:rPr>
        <w:t>xxyyzz</w:t>
      </w:r>
      <w:proofErr w:type="spellEnd"/>
      <w:r w:rsidR="00E42DA9" w:rsidRPr="00E42DA9">
        <w:rPr>
          <w:color w:val="000000" w:themeColor="text1"/>
          <w:sz w:val="22"/>
          <w:szCs w:val="22"/>
          <w:shd w:val="clear" w:color="auto" w:fill="FFFFFF"/>
        </w:rPr>
        <w:t xml:space="preserve"> ,</w:t>
      </w:r>
      <w:proofErr w:type="gramEnd"/>
      <w:r w:rsidR="00E42DA9" w:rsidRPr="00E42DA9">
        <w:rPr>
          <w:color w:val="000000" w:themeColor="text1"/>
          <w:sz w:val="22"/>
          <w:szCs w:val="22"/>
          <w:shd w:val="clear" w:color="auto" w:fill="FFFFFF"/>
        </w:rPr>
        <w:t xml:space="preserve"> </w:t>
      </w:r>
      <w:proofErr w:type="spellStart"/>
      <w:r w:rsidR="00E42DA9" w:rsidRPr="00E42DA9">
        <w:rPr>
          <w:color w:val="000000" w:themeColor="text1"/>
          <w:sz w:val="22"/>
          <w:szCs w:val="22"/>
          <w:shd w:val="clear" w:color="auto" w:fill="FFFFFF"/>
        </w:rPr>
        <w:t>xxxyyyzzz</w:t>
      </w:r>
      <w:proofErr w:type="spellEnd"/>
      <w:r w:rsidR="00E42DA9" w:rsidRPr="00E42DA9">
        <w:rPr>
          <w:color w:val="000000" w:themeColor="text1"/>
          <w:sz w:val="22"/>
          <w:szCs w:val="22"/>
          <w:shd w:val="clear" w:color="auto" w:fill="FFFFFF"/>
        </w:rPr>
        <w:t xml:space="preserve"> , </w:t>
      </w:r>
      <w:proofErr w:type="spellStart"/>
      <w:r w:rsidR="00E42DA9" w:rsidRPr="00E42DA9">
        <w:rPr>
          <w:color w:val="000000" w:themeColor="text1"/>
          <w:sz w:val="22"/>
          <w:szCs w:val="22"/>
          <w:shd w:val="clear" w:color="auto" w:fill="FFFFFF"/>
        </w:rPr>
        <w:t>xxxxyyyyzzzz</w:t>
      </w:r>
      <w:proofErr w:type="spellEnd"/>
    </w:p>
    <w:p w14:paraId="1A71A07B" w14:textId="77777777" w:rsidR="00F13C15" w:rsidRDefault="00F13C15" w:rsidP="00575106">
      <w:pPr>
        <w:pStyle w:val="ListParagraph"/>
        <w:ind w:left="0"/>
        <w:rPr>
          <w:rFonts w:ascii="Times New Roman" w:hAnsi="Times New Roman"/>
        </w:rPr>
      </w:pPr>
    </w:p>
    <w:p w14:paraId="610100CE" w14:textId="34D4522E" w:rsidR="00FB0E5B" w:rsidRDefault="00D4693E" w:rsidP="00575106">
      <w:pPr>
        <w:pStyle w:val="ListParagraph"/>
        <w:ind w:left="0"/>
      </w:pPr>
      <w:r>
        <w:rPr>
          <w:rFonts w:ascii="Times New Roman" w:hAnsi="Times New Roman"/>
        </w:rPr>
        <w:t>2</w:t>
      </w:r>
      <w:r w:rsidR="00575106">
        <w:rPr>
          <w:rFonts w:ascii="Times New Roman" w:hAnsi="Times New Roman"/>
        </w:rPr>
        <w:t xml:space="preserve">. </w:t>
      </w:r>
      <w:r w:rsidR="00D8746E">
        <w:rPr>
          <w:rFonts w:ascii="Times New Roman" w:hAnsi="Times New Roman"/>
        </w:rPr>
        <w:t>(</w:t>
      </w:r>
      <w:r w:rsidR="00866A37">
        <w:rPr>
          <w:rFonts w:ascii="Times New Roman" w:hAnsi="Times New Roman"/>
        </w:rPr>
        <w:t>2</w:t>
      </w:r>
      <w:r w:rsidR="00D8746E">
        <w:rPr>
          <w:rFonts w:ascii="Times New Roman" w:hAnsi="Times New Roman"/>
        </w:rPr>
        <w:t xml:space="preserve">0) </w:t>
      </w:r>
      <w:r w:rsidR="00FB0E5B" w:rsidRPr="00DA57EA">
        <w:t>Design a T</w:t>
      </w:r>
      <w:r w:rsidR="00F53BA0">
        <w:t>uring machine</w:t>
      </w:r>
      <w:r w:rsidR="00FB0E5B" w:rsidRPr="00DA57EA">
        <w:t xml:space="preserve"> </w:t>
      </w:r>
      <w:r w:rsidR="00D8326D" w:rsidRPr="00D8326D">
        <w:rPr>
          <w:i/>
        </w:rPr>
        <w:t>M</w:t>
      </w:r>
      <w:r w:rsidR="00D8326D">
        <w:t xml:space="preserve"> that</w:t>
      </w:r>
      <w:r w:rsidR="00FB0E5B" w:rsidRPr="00DA57EA">
        <w:t xml:space="preserve"> </w:t>
      </w:r>
      <w:r w:rsidR="00357F4D">
        <w:t>decide</w:t>
      </w:r>
      <w:r w:rsidR="00D8326D">
        <w:t>s</w:t>
      </w:r>
      <w:r w:rsidR="00FB0E5B" w:rsidRPr="00DA57EA">
        <w:t xml:space="preserve"> the language </w:t>
      </w:r>
      <w:r w:rsidR="00FB0E5B" w:rsidRPr="00FB0E5B">
        <w:rPr>
          <w:i/>
          <w:iCs/>
        </w:rPr>
        <w:t>L</w:t>
      </w:r>
      <w:r w:rsidR="00FB0E5B" w:rsidRPr="00DA57EA">
        <w:t xml:space="preserve"> = {0</w:t>
      </w:r>
      <w:r w:rsidR="00FB0E5B" w:rsidRPr="00FB0E5B">
        <w:rPr>
          <w:i/>
          <w:iCs/>
          <w:vertAlign w:val="superscript"/>
        </w:rPr>
        <w:t>n</w:t>
      </w:r>
      <w:r w:rsidR="00FB0E5B" w:rsidRPr="00DA57EA">
        <w:t>1</w:t>
      </w:r>
      <w:r w:rsidR="00FB0E5B" w:rsidRPr="00FB0E5B">
        <w:rPr>
          <w:i/>
          <w:iCs/>
          <w:vertAlign w:val="superscript"/>
        </w:rPr>
        <w:t>n</w:t>
      </w:r>
      <w:r w:rsidR="00FB0E5B" w:rsidRPr="00DA57EA">
        <w:t xml:space="preserve"> | </w:t>
      </w:r>
      <w:r w:rsidR="00FB0E5B" w:rsidRPr="00FB0E5B">
        <w:rPr>
          <w:i/>
          <w:iCs/>
        </w:rPr>
        <w:t>n</w:t>
      </w:r>
      <w:r w:rsidR="00FB0E5B" w:rsidRPr="00DA57EA">
        <w:t xml:space="preserve"> </w:t>
      </w:r>
      <w:r w:rsidR="00FB0E5B" w:rsidRPr="00DA57EA">
        <w:rPr>
          <w:rFonts w:hint="eastAsia"/>
        </w:rPr>
        <w:sym w:font="Symbol" w:char="00B3"/>
      </w:r>
      <w:r w:rsidR="00FB0E5B" w:rsidRPr="00DA57EA">
        <w:t xml:space="preserve"> 1}</w:t>
      </w:r>
    </w:p>
    <w:p w14:paraId="5061755E" w14:textId="1E820391" w:rsidR="00E13EC2" w:rsidRDefault="00E13EC2" w:rsidP="00575106">
      <w:pPr>
        <w:pStyle w:val="ListParagraph"/>
        <w:ind w:left="0"/>
      </w:pPr>
    </w:p>
    <w:p w14:paraId="7CCFA66B" w14:textId="25C734B8" w:rsidR="00E13EC2" w:rsidRPr="00FB0E5B" w:rsidRDefault="00E13EC2" w:rsidP="00575106">
      <w:pPr>
        <w:pStyle w:val="ListParagraph"/>
        <w:ind w:left="0"/>
        <w:rPr>
          <w:rFonts w:ascii="Times New Roman" w:hAnsi="Times New Roman"/>
        </w:rPr>
      </w:pPr>
    </w:p>
    <w:p w14:paraId="7E88BE97" w14:textId="5FC4DBC0" w:rsidR="00012039" w:rsidRDefault="00575106" w:rsidP="00575106">
      <w:pPr>
        <w:jc w:val="left"/>
        <w:rPr>
          <w:sz w:val="22"/>
          <w:szCs w:val="22"/>
        </w:rPr>
      </w:pPr>
      <w:r>
        <w:rPr>
          <w:sz w:val="22"/>
          <w:szCs w:val="22"/>
        </w:rPr>
        <w:t xml:space="preserve">(1) </w:t>
      </w:r>
      <w:r w:rsidR="00F53BA0">
        <w:rPr>
          <w:sz w:val="22"/>
          <w:szCs w:val="22"/>
        </w:rPr>
        <w:t xml:space="preserve">Give a </w:t>
      </w:r>
      <w:proofErr w:type="gramStart"/>
      <w:r w:rsidR="00F53BA0">
        <w:rPr>
          <w:sz w:val="22"/>
          <w:szCs w:val="22"/>
        </w:rPr>
        <w:t>high level</w:t>
      </w:r>
      <w:proofErr w:type="gramEnd"/>
      <w:r w:rsidR="00F53BA0">
        <w:rPr>
          <w:sz w:val="22"/>
          <w:szCs w:val="22"/>
        </w:rPr>
        <w:t xml:space="preserve"> description of</w:t>
      </w:r>
      <w:r w:rsidR="00FB0E5B">
        <w:rPr>
          <w:sz w:val="22"/>
          <w:szCs w:val="22"/>
        </w:rPr>
        <w:t xml:space="preserve"> </w:t>
      </w:r>
      <w:r w:rsidR="00FB0E5B">
        <w:rPr>
          <w:rStyle w:val="math0"/>
          <w:sz w:val="22"/>
          <w:szCs w:val="22"/>
        </w:rPr>
        <w:t>M</w:t>
      </w:r>
      <w:r w:rsidR="00012039" w:rsidRPr="005F78C0">
        <w:rPr>
          <w:sz w:val="22"/>
          <w:szCs w:val="22"/>
        </w:rPr>
        <w:t xml:space="preserve"> </w:t>
      </w:r>
      <w:r w:rsidR="00FB0E5B">
        <w:rPr>
          <w:sz w:val="22"/>
          <w:szCs w:val="22"/>
        </w:rPr>
        <w:t>in English.</w:t>
      </w:r>
    </w:p>
    <w:p w14:paraId="1E2F3303" w14:textId="0EB3B496" w:rsidR="00E13EC2" w:rsidRDefault="00E13EC2" w:rsidP="00575106">
      <w:pPr>
        <w:jc w:val="left"/>
        <w:rPr>
          <w:sz w:val="22"/>
          <w:szCs w:val="22"/>
        </w:rPr>
      </w:pPr>
    </w:p>
    <w:p w14:paraId="1F23A23B" w14:textId="31FDC3C1" w:rsidR="006D2B64" w:rsidRDefault="006D2B64" w:rsidP="00575106">
      <w:pPr>
        <w:jc w:val="left"/>
        <w:rPr>
          <w:sz w:val="22"/>
          <w:szCs w:val="22"/>
        </w:rPr>
      </w:pPr>
      <w:r>
        <w:rPr>
          <w:sz w:val="22"/>
          <w:szCs w:val="22"/>
        </w:rPr>
        <w:t>On input string w</w:t>
      </w:r>
    </w:p>
    <w:p w14:paraId="6F4B9D53" w14:textId="522D6323" w:rsidR="006D2B64" w:rsidRDefault="006D2B64" w:rsidP="00575106">
      <w:pPr>
        <w:jc w:val="left"/>
        <w:rPr>
          <w:sz w:val="22"/>
          <w:szCs w:val="22"/>
        </w:rPr>
      </w:pPr>
      <w:r>
        <w:rPr>
          <w:sz w:val="22"/>
          <w:szCs w:val="22"/>
        </w:rPr>
        <w:tab/>
        <w:t>While there are unmarked 0s, do</w:t>
      </w:r>
    </w:p>
    <w:p w14:paraId="0CFC3108" w14:textId="32684B13" w:rsidR="006D2B64" w:rsidRDefault="006D2B64" w:rsidP="006D2B64">
      <w:pPr>
        <w:jc w:val="left"/>
        <w:rPr>
          <w:sz w:val="22"/>
          <w:szCs w:val="22"/>
        </w:rPr>
      </w:pPr>
      <w:r>
        <w:rPr>
          <w:sz w:val="22"/>
          <w:szCs w:val="22"/>
        </w:rPr>
        <w:tab/>
      </w:r>
      <w:r>
        <w:rPr>
          <w:sz w:val="22"/>
          <w:szCs w:val="22"/>
        </w:rPr>
        <w:tab/>
      </w:r>
      <w:r>
        <w:rPr>
          <w:sz w:val="22"/>
          <w:szCs w:val="22"/>
        </w:rPr>
        <w:t>Mark the left most 0</w:t>
      </w:r>
    </w:p>
    <w:p w14:paraId="714D5ED4" w14:textId="156DD8EC" w:rsidR="006D2B64" w:rsidRDefault="006D2B64" w:rsidP="006D2B64">
      <w:pPr>
        <w:ind w:left="720" w:firstLine="720"/>
        <w:jc w:val="left"/>
        <w:rPr>
          <w:sz w:val="22"/>
          <w:szCs w:val="22"/>
        </w:rPr>
      </w:pPr>
      <w:r>
        <w:rPr>
          <w:sz w:val="22"/>
          <w:szCs w:val="22"/>
        </w:rPr>
        <w:t>Scan righ</w:t>
      </w:r>
      <w:r>
        <w:rPr>
          <w:sz w:val="22"/>
          <w:szCs w:val="22"/>
        </w:rPr>
        <w:t>t till the leftmost unmarked 1;</w:t>
      </w:r>
      <w:r>
        <w:rPr>
          <w:sz w:val="22"/>
          <w:szCs w:val="22"/>
        </w:rPr>
        <w:tab/>
      </w:r>
      <w:r>
        <w:rPr>
          <w:sz w:val="22"/>
          <w:szCs w:val="22"/>
        </w:rPr>
        <w:tab/>
      </w:r>
    </w:p>
    <w:p w14:paraId="403BF0D6" w14:textId="77777777" w:rsidR="006D2B64" w:rsidRDefault="006D2B64" w:rsidP="006D2B64">
      <w:pPr>
        <w:jc w:val="left"/>
        <w:rPr>
          <w:sz w:val="22"/>
          <w:szCs w:val="22"/>
        </w:rPr>
      </w:pPr>
      <w:r>
        <w:rPr>
          <w:sz w:val="22"/>
          <w:szCs w:val="22"/>
        </w:rPr>
        <w:tab/>
      </w:r>
      <w:r>
        <w:rPr>
          <w:sz w:val="22"/>
          <w:szCs w:val="22"/>
        </w:rPr>
        <w:tab/>
        <w:t>Mark the leftmost 1</w:t>
      </w:r>
    </w:p>
    <w:p w14:paraId="56932B77" w14:textId="77777777" w:rsidR="006D2B64" w:rsidRDefault="006D2B64" w:rsidP="006D2B64">
      <w:pPr>
        <w:ind w:firstLine="720"/>
        <w:jc w:val="left"/>
        <w:rPr>
          <w:sz w:val="22"/>
          <w:szCs w:val="22"/>
        </w:rPr>
      </w:pPr>
      <w:r>
        <w:rPr>
          <w:sz w:val="22"/>
          <w:szCs w:val="22"/>
        </w:rPr>
        <w:t>Done</w:t>
      </w:r>
    </w:p>
    <w:p w14:paraId="66F75962" w14:textId="77777777" w:rsidR="006D2B64" w:rsidRDefault="006D2B64" w:rsidP="006D2B64">
      <w:pPr>
        <w:ind w:firstLine="720"/>
        <w:jc w:val="left"/>
        <w:rPr>
          <w:sz w:val="22"/>
          <w:szCs w:val="22"/>
        </w:rPr>
      </w:pPr>
      <w:r>
        <w:rPr>
          <w:sz w:val="22"/>
          <w:szCs w:val="22"/>
        </w:rPr>
        <w:t>Check to see there are no unmarked 1s;</w:t>
      </w:r>
    </w:p>
    <w:p w14:paraId="3A2CE6AF" w14:textId="77777777" w:rsidR="006D2B64" w:rsidRDefault="006D2B64" w:rsidP="006D2B64">
      <w:pPr>
        <w:ind w:firstLine="720"/>
        <w:jc w:val="left"/>
        <w:rPr>
          <w:sz w:val="22"/>
          <w:szCs w:val="22"/>
        </w:rPr>
      </w:pPr>
      <w:r>
        <w:rPr>
          <w:sz w:val="22"/>
          <w:szCs w:val="22"/>
        </w:rPr>
        <w:tab/>
        <w:t>If there are then crash</w:t>
      </w:r>
    </w:p>
    <w:p w14:paraId="679A987F" w14:textId="77777777" w:rsidR="006D2B64" w:rsidRPr="006D2B64" w:rsidRDefault="006D2B64" w:rsidP="006D2B64">
      <w:pPr>
        <w:ind w:firstLine="720"/>
        <w:jc w:val="left"/>
        <w:rPr>
          <w:sz w:val="22"/>
          <w:szCs w:val="22"/>
        </w:rPr>
      </w:pPr>
      <w:r>
        <w:rPr>
          <w:sz w:val="22"/>
          <w:szCs w:val="22"/>
        </w:rPr>
        <w:t>accept</w:t>
      </w:r>
    </w:p>
    <w:p w14:paraId="588F46D4" w14:textId="272AED0A" w:rsidR="00E13EC2" w:rsidRPr="005F78C0" w:rsidRDefault="00E13EC2" w:rsidP="00575106">
      <w:pPr>
        <w:jc w:val="left"/>
        <w:rPr>
          <w:sz w:val="22"/>
          <w:szCs w:val="22"/>
        </w:rPr>
      </w:pPr>
    </w:p>
    <w:p w14:paraId="5F04AC4D" w14:textId="77777777" w:rsidR="00012039" w:rsidRDefault="00012039" w:rsidP="00012039">
      <w:pPr>
        <w:ind w:left="720"/>
        <w:rPr>
          <w:i/>
          <w:szCs w:val="20"/>
        </w:rPr>
      </w:pPr>
    </w:p>
    <w:p w14:paraId="49069EE5" w14:textId="0A5AF4B5" w:rsidR="00012039" w:rsidRDefault="00012039" w:rsidP="006D6A26">
      <w:pPr>
        <w:rPr>
          <w:szCs w:val="20"/>
        </w:rPr>
      </w:pPr>
    </w:p>
    <w:p w14:paraId="2A2EBE10" w14:textId="0AF01394" w:rsidR="00F53BA0" w:rsidRDefault="00F53BA0" w:rsidP="00F53BA0">
      <w:pPr>
        <w:rPr>
          <w:szCs w:val="20"/>
        </w:rPr>
      </w:pPr>
    </w:p>
    <w:p w14:paraId="1BA1C623" w14:textId="1CA6DB5D" w:rsidR="00B171C2" w:rsidRPr="006D2B64" w:rsidRDefault="00575106" w:rsidP="006D2B64">
      <w:pPr>
        <w:jc w:val="left"/>
        <w:rPr>
          <w:sz w:val="22"/>
          <w:szCs w:val="22"/>
        </w:rPr>
      </w:pPr>
      <w:r>
        <w:rPr>
          <w:sz w:val="22"/>
          <w:szCs w:val="22"/>
        </w:rPr>
        <w:t xml:space="preserve">(2) </w:t>
      </w:r>
      <w:r w:rsidR="00B171C2">
        <w:rPr>
          <w:sz w:val="22"/>
          <w:szCs w:val="22"/>
        </w:rPr>
        <w:t xml:space="preserve">Define </w:t>
      </w:r>
      <w:r w:rsidR="00B171C2">
        <w:rPr>
          <w:rStyle w:val="math0"/>
          <w:sz w:val="22"/>
          <w:szCs w:val="22"/>
        </w:rPr>
        <w:t>M</w:t>
      </w:r>
      <w:r w:rsidR="00B171C2" w:rsidRPr="005F78C0">
        <w:rPr>
          <w:sz w:val="22"/>
          <w:szCs w:val="22"/>
        </w:rPr>
        <w:t xml:space="preserve"> </w:t>
      </w:r>
      <w:r w:rsidR="003669C8">
        <w:rPr>
          <w:sz w:val="22"/>
          <w:szCs w:val="22"/>
        </w:rPr>
        <w:t>with transition</w:t>
      </w:r>
      <w:r w:rsidR="00B171C2">
        <w:rPr>
          <w:sz w:val="22"/>
          <w:szCs w:val="22"/>
        </w:rPr>
        <w:t xml:space="preserve"> diagram. (create a6-</w:t>
      </w:r>
      <w:r w:rsidR="00D4693E">
        <w:rPr>
          <w:sz w:val="22"/>
          <w:szCs w:val="22"/>
        </w:rPr>
        <w:t>2</w:t>
      </w:r>
      <w:r w:rsidR="00B171C2">
        <w:rPr>
          <w:sz w:val="22"/>
          <w:szCs w:val="22"/>
        </w:rPr>
        <w:t>.jff and submit to TRACS, cut and paste figure below)</w:t>
      </w:r>
    </w:p>
    <w:p w14:paraId="47345E57" w14:textId="663E3EB3" w:rsidR="00B171C2" w:rsidRDefault="006D2B64" w:rsidP="001D56CC">
      <w:pPr>
        <w:rPr>
          <w:szCs w:val="20"/>
        </w:rPr>
      </w:pPr>
      <w:r w:rsidRPr="00E13EC2">
        <w:lastRenderedPageBreak/>
        <w:drawing>
          <wp:inline distT="0" distB="0" distL="0" distR="0" wp14:anchorId="7CF83A48" wp14:editId="59E0D384">
            <wp:extent cx="5372100" cy="3314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314700"/>
                    </a:xfrm>
                    <a:prstGeom prst="rect">
                      <a:avLst/>
                    </a:prstGeom>
                  </pic:spPr>
                </pic:pic>
              </a:graphicData>
            </a:graphic>
          </wp:inline>
        </w:drawing>
      </w:r>
    </w:p>
    <w:p w14:paraId="3F13FEBB" w14:textId="1AC6F5CE" w:rsidR="00B171C2" w:rsidRPr="0024155B" w:rsidRDefault="00B171C2" w:rsidP="0079169D">
      <w:pPr>
        <w:rPr>
          <w:color w:val="FF0000"/>
          <w:sz w:val="22"/>
          <w:szCs w:val="22"/>
        </w:rPr>
      </w:pPr>
    </w:p>
    <w:p w14:paraId="5E7C234C" w14:textId="6A80438A" w:rsidR="0079169D" w:rsidRDefault="0079169D" w:rsidP="00E42DA9">
      <w:pPr>
        <w:rPr>
          <w:szCs w:val="20"/>
        </w:rPr>
      </w:pPr>
    </w:p>
    <w:p w14:paraId="3B708B12" w14:textId="77777777" w:rsidR="001D56CC" w:rsidRDefault="001D56CC" w:rsidP="00012039">
      <w:pPr>
        <w:ind w:left="720"/>
        <w:rPr>
          <w:szCs w:val="20"/>
        </w:rPr>
      </w:pPr>
    </w:p>
    <w:p w14:paraId="6793F63F" w14:textId="77777777" w:rsidR="001D56CC" w:rsidRDefault="001D56CC" w:rsidP="00012039">
      <w:pPr>
        <w:ind w:left="720"/>
        <w:rPr>
          <w:szCs w:val="20"/>
        </w:rPr>
      </w:pPr>
    </w:p>
    <w:p w14:paraId="0247ADFC" w14:textId="69CBD706" w:rsidR="00B171C2" w:rsidRPr="00464331" w:rsidRDefault="006C79DC" w:rsidP="00464331">
      <w:pPr>
        <w:rPr>
          <w:sz w:val="22"/>
          <w:szCs w:val="22"/>
        </w:rPr>
      </w:pPr>
      <w:r w:rsidRPr="00464331">
        <w:rPr>
          <w:sz w:val="22"/>
          <w:szCs w:val="22"/>
        </w:rPr>
        <w:t xml:space="preserve">(3) In JFLAP, run your created </w:t>
      </w:r>
      <w:r w:rsidR="0094740F" w:rsidRPr="00464331">
        <w:rPr>
          <w:sz w:val="22"/>
          <w:szCs w:val="22"/>
        </w:rPr>
        <w:t>Turing</w:t>
      </w:r>
      <w:r w:rsidRPr="00464331">
        <w:rPr>
          <w:sz w:val="22"/>
          <w:szCs w:val="22"/>
        </w:rPr>
        <w:t xml:space="preserve"> machine on the following lis</w:t>
      </w:r>
      <w:r w:rsidR="00464331" w:rsidRPr="00464331">
        <w:rPr>
          <w:sz w:val="22"/>
          <w:szCs w:val="22"/>
        </w:rPr>
        <w:t>t of testing strings (Click Input then Multiple Run. Input all the testing strings and click Run inputs). Indicate which of the testing strings are accepted. Your answer MUST be based on the actual running results from JFLAP.</w:t>
      </w:r>
    </w:p>
    <w:p w14:paraId="12EA54BF" w14:textId="77777777" w:rsidR="005728E3" w:rsidRPr="00464331" w:rsidRDefault="005728E3" w:rsidP="00012039">
      <w:pPr>
        <w:ind w:left="720"/>
        <w:rPr>
          <w:sz w:val="22"/>
          <w:szCs w:val="22"/>
        </w:rPr>
      </w:pPr>
    </w:p>
    <w:p w14:paraId="42C1DFB5" w14:textId="77777777" w:rsidR="00FB1962" w:rsidRPr="00464331" w:rsidRDefault="003A585A" w:rsidP="00464331">
      <w:pPr>
        <w:rPr>
          <w:sz w:val="22"/>
          <w:szCs w:val="22"/>
        </w:rPr>
      </w:pPr>
      <w:r w:rsidRPr="00464331">
        <w:rPr>
          <w:sz w:val="22"/>
          <w:szCs w:val="22"/>
        </w:rPr>
        <w:t xml:space="preserve">Testing strings: </w:t>
      </w:r>
      <w:r w:rsidRPr="00464331">
        <w:rPr>
          <w:rStyle w:val="String"/>
          <w:sz w:val="22"/>
          <w:szCs w:val="22"/>
        </w:rPr>
        <w:sym w:font="Symbol" w:char="F065"/>
      </w:r>
      <w:r w:rsidRPr="00464331">
        <w:rPr>
          <w:rStyle w:val="String"/>
          <w:sz w:val="22"/>
          <w:szCs w:val="22"/>
        </w:rPr>
        <w:t>,0,1,01,10,001,011,</w:t>
      </w:r>
      <w:r w:rsidR="00F14659" w:rsidRPr="00464331">
        <w:rPr>
          <w:rStyle w:val="String"/>
          <w:sz w:val="22"/>
          <w:szCs w:val="22"/>
        </w:rPr>
        <w:t>0011,</w:t>
      </w:r>
      <w:r w:rsidRPr="00464331">
        <w:rPr>
          <w:rStyle w:val="String"/>
          <w:sz w:val="22"/>
          <w:szCs w:val="22"/>
        </w:rPr>
        <w:t>0101,1010</w:t>
      </w:r>
    </w:p>
    <w:p w14:paraId="22AFF5B4" w14:textId="77777777" w:rsidR="00FB1962" w:rsidRPr="00464331" w:rsidRDefault="00FB1962" w:rsidP="00012039">
      <w:pPr>
        <w:ind w:left="720"/>
        <w:rPr>
          <w:sz w:val="22"/>
          <w:szCs w:val="22"/>
        </w:rPr>
      </w:pPr>
    </w:p>
    <w:p w14:paraId="64EF26B6" w14:textId="2D5DF6DB" w:rsidR="00F53BA0" w:rsidRDefault="006D2B64" w:rsidP="006D2B64">
      <w:pPr>
        <w:rPr>
          <w:sz w:val="22"/>
          <w:szCs w:val="22"/>
        </w:rPr>
      </w:pPr>
      <w:r>
        <w:rPr>
          <w:sz w:val="22"/>
          <w:szCs w:val="22"/>
        </w:rPr>
        <w:t>Accept,</w:t>
      </w:r>
      <w:r>
        <w:rPr>
          <w:sz w:val="22"/>
          <w:szCs w:val="22"/>
        </w:rPr>
        <w:t xml:space="preserve"> reject</w:t>
      </w:r>
      <w:r>
        <w:rPr>
          <w:sz w:val="22"/>
          <w:szCs w:val="22"/>
        </w:rPr>
        <w:t>, reject, accept, reject, accept, accept, accept, reject, reject</w:t>
      </w:r>
    </w:p>
    <w:p w14:paraId="45ACFB71" w14:textId="77777777" w:rsidR="00F53BA0" w:rsidRDefault="00F53BA0" w:rsidP="00012039">
      <w:pPr>
        <w:ind w:left="720"/>
        <w:rPr>
          <w:sz w:val="22"/>
          <w:szCs w:val="22"/>
        </w:rPr>
      </w:pPr>
    </w:p>
    <w:p w14:paraId="373424A4" w14:textId="6C19592E" w:rsidR="006C79DC" w:rsidRPr="00FB0E5B" w:rsidRDefault="00D4693E" w:rsidP="006C79DC">
      <w:pPr>
        <w:pStyle w:val="ListParagraph"/>
        <w:ind w:left="0"/>
        <w:rPr>
          <w:rFonts w:ascii="Times New Roman" w:hAnsi="Times New Roman"/>
        </w:rPr>
      </w:pPr>
      <w:r>
        <w:rPr>
          <w:rFonts w:ascii="Times New Roman" w:hAnsi="Times New Roman"/>
        </w:rPr>
        <w:t>3</w:t>
      </w:r>
      <w:r w:rsidR="006C79DC">
        <w:rPr>
          <w:rFonts w:ascii="Times New Roman" w:hAnsi="Times New Roman"/>
        </w:rPr>
        <w:t>. (</w:t>
      </w:r>
      <w:r w:rsidR="00866A37">
        <w:rPr>
          <w:rFonts w:ascii="Times New Roman" w:hAnsi="Times New Roman"/>
        </w:rPr>
        <w:t>1</w:t>
      </w:r>
      <w:r w:rsidR="006C79DC">
        <w:rPr>
          <w:rFonts w:ascii="Times New Roman" w:hAnsi="Times New Roman"/>
        </w:rPr>
        <w:t xml:space="preserve">0) </w:t>
      </w:r>
      <w:r w:rsidR="006C79DC" w:rsidRPr="00DA57EA">
        <w:t>Design a T</w:t>
      </w:r>
      <w:r w:rsidR="00F53BA0">
        <w:t>uring machine</w:t>
      </w:r>
      <w:r w:rsidR="006C79DC" w:rsidRPr="00DA57EA">
        <w:t xml:space="preserve"> </w:t>
      </w:r>
      <w:r w:rsidR="006C79DC" w:rsidRPr="00D8326D">
        <w:rPr>
          <w:i/>
        </w:rPr>
        <w:t>M</w:t>
      </w:r>
      <w:r w:rsidR="006C79DC">
        <w:t xml:space="preserve"> that</w:t>
      </w:r>
      <w:r w:rsidR="006C79DC" w:rsidRPr="00DA57EA">
        <w:t xml:space="preserve"> </w:t>
      </w:r>
      <w:r w:rsidR="006C79DC">
        <w:t>decides</w:t>
      </w:r>
      <w:r w:rsidR="006C79DC" w:rsidRPr="00DA57EA">
        <w:t xml:space="preserve"> the language </w:t>
      </w:r>
      <w:r w:rsidR="006C79DC" w:rsidRPr="00FB0E5B">
        <w:rPr>
          <w:i/>
          <w:iCs/>
        </w:rPr>
        <w:t>L</w:t>
      </w:r>
      <w:r w:rsidR="006C79DC" w:rsidRPr="00DA57EA">
        <w:t xml:space="preserve"> = {0</w:t>
      </w:r>
      <w:r w:rsidR="006C79DC" w:rsidRPr="00FB0E5B">
        <w:rPr>
          <w:i/>
          <w:iCs/>
          <w:vertAlign w:val="superscript"/>
        </w:rPr>
        <w:t>n</w:t>
      </w:r>
      <w:r w:rsidR="006C79DC" w:rsidRPr="00DA57EA">
        <w:t>1</w:t>
      </w:r>
      <w:r w:rsidR="006C79DC" w:rsidRPr="00FB0E5B">
        <w:rPr>
          <w:i/>
          <w:iCs/>
          <w:vertAlign w:val="superscript"/>
        </w:rPr>
        <w:t>n</w:t>
      </w:r>
      <w:r w:rsidR="006C79DC" w:rsidRPr="00DA57EA">
        <w:t xml:space="preserve"> | </w:t>
      </w:r>
      <w:r w:rsidR="006C79DC" w:rsidRPr="00FB0E5B">
        <w:rPr>
          <w:i/>
          <w:iCs/>
        </w:rPr>
        <w:t>n</w:t>
      </w:r>
      <w:r w:rsidR="006C79DC" w:rsidRPr="00DA57EA">
        <w:t xml:space="preserve"> </w:t>
      </w:r>
      <w:r w:rsidR="006C79DC" w:rsidRPr="00DA57EA">
        <w:rPr>
          <w:rFonts w:hint="eastAsia"/>
        </w:rPr>
        <w:sym w:font="Symbol" w:char="00B3"/>
      </w:r>
      <w:r w:rsidR="006C79DC" w:rsidRPr="00DA57EA">
        <w:t xml:space="preserve"> </w:t>
      </w:r>
      <w:r w:rsidR="006C79DC">
        <w:t>0</w:t>
      </w:r>
      <w:r w:rsidR="006C79DC" w:rsidRPr="00DA57EA">
        <w:t>}</w:t>
      </w:r>
      <w:r w:rsidR="006C79DC">
        <w:t>.</w:t>
      </w:r>
    </w:p>
    <w:p w14:paraId="666E6A43" w14:textId="35CA2954" w:rsidR="006C79DC" w:rsidRDefault="006C79DC" w:rsidP="006C79DC">
      <w:pPr>
        <w:jc w:val="left"/>
        <w:rPr>
          <w:sz w:val="22"/>
          <w:szCs w:val="22"/>
        </w:rPr>
      </w:pPr>
      <w:r>
        <w:rPr>
          <w:sz w:val="22"/>
          <w:szCs w:val="22"/>
        </w:rPr>
        <w:t xml:space="preserve">(1) </w:t>
      </w:r>
      <w:r w:rsidR="00F53BA0">
        <w:rPr>
          <w:sz w:val="22"/>
          <w:szCs w:val="22"/>
        </w:rPr>
        <w:t xml:space="preserve">Give a </w:t>
      </w:r>
      <w:proofErr w:type="gramStart"/>
      <w:r w:rsidR="00F53BA0">
        <w:rPr>
          <w:sz w:val="22"/>
          <w:szCs w:val="22"/>
        </w:rPr>
        <w:t>high level</w:t>
      </w:r>
      <w:proofErr w:type="gramEnd"/>
      <w:r w:rsidR="00F53BA0">
        <w:rPr>
          <w:sz w:val="22"/>
          <w:szCs w:val="22"/>
        </w:rPr>
        <w:t xml:space="preserve"> description of </w:t>
      </w:r>
      <w:r w:rsidR="00F53BA0">
        <w:rPr>
          <w:rStyle w:val="math0"/>
          <w:sz w:val="22"/>
          <w:szCs w:val="22"/>
        </w:rPr>
        <w:t>M</w:t>
      </w:r>
      <w:r w:rsidR="00F53BA0" w:rsidRPr="005F78C0">
        <w:rPr>
          <w:sz w:val="22"/>
          <w:szCs w:val="22"/>
        </w:rPr>
        <w:t xml:space="preserve"> </w:t>
      </w:r>
      <w:r w:rsidR="00F53BA0">
        <w:rPr>
          <w:sz w:val="22"/>
          <w:szCs w:val="22"/>
        </w:rPr>
        <w:t>in English.</w:t>
      </w:r>
    </w:p>
    <w:p w14:paraId="27A0404D" w14:textId="49CF9A12" w:rsidR="006D2B64" w:rsidRDefault="006D2B64" w:rsidP="006C79DC">
      <w:pPr>
        <w:jc w:val="left"/>
        <w:rPr>
          <w:sz w:val="22"/>
          <w:szCs w:val="22"/>
        </w:rPr>
      </w:pPr>
    </w:p>
    <w:p w14:paraId="3C56850C" w14:textId="54DCEDE2" w:rsidR="006D2B64" w:rsidRDefault="006D2B64" w:rsidP="006C79DC">
      <w:pPr>
        <w:jc w:val="left"/>
        <w:rPr>
          <w:sz w:val="22"/>
          <w:szCs w:val="22"/>
        </w:rPr>
      </w:pPr>
      <w:r>
        <w:rPr>
          <w:sz w:val="22"/>
          <w:szCs w:val="22"/>
        </w:rPr>
        <w:t>On input string w</w:t>
      </w:r>
    </w:p>
    <w:p w14:paraId="3A9ED3F0" w14:textId="508BFED2" w:rsidR="006D2B64" w:rsidRDefault="006D2B64" w:rsidP="006C79DC">
      <w:pPr>
        <w:jc w:val="left"/>
        <w:rPr>
          <w:sz w:val="22"/>
          <w:szCs w:val="22"/>
        </w:rPr>
      </w:pPr>
      <w:r>
        <w:rPr>
          <w:sz w:val="22"/>
          <w:szCs w:val="22"/>
        </w:rPr>
        <w:tab/>
        <w:t>While there are unmarked 0s, do</w:t>
      </w:r>
    </w:p>
    <w:p w14:paraId="25BB8CE4" w14:textId="742D3DD5" w:rsidR="006D2B64" w:rsidRDefault="006D2B64" w:rsidP="006C79DC">
      <w:pPr>
        <w:jc w:val="left"/>
        <w:rPr>
          <w:sz w:val="22"/>
          <w:szCs w:val="22"/>
        </w:rPr>
      </w:pPr>
      <w:r>
        <w:rPr>
          <w:sz w:val="22"/>
          <w:szCs w:val="22"/>
        </w:rPr>
        <w:tab/>
      </w:r>
      <w:r>
        <w:rPr>
          <w:sz w:val="22"/>
          <w:szCs w:val="22"/>
        </w:rPr>
        <w:tab/>
        <w:t>Mark the left most 0</w:t>
      </w:r>
    </w:p>
    <w:p w14:paraId="7C3D66A3" w14:textId="06AA0E11" w:rsidR="006D2B64" w:rsidRDefault="006D2B64" w:rsidP="006C79DC">
      <w:pPr>
        <w:jc w:val="left"/>
        <w:rPr>
          <w:sz w:val="22"/>
          <w:szCs w:val="22"/>
        </w:rPr>
      </w:pPr>
      <w:r>
        <w:rPr>
          <w:sz w:val="22"/>
          <w:szCs w:val="22"/>
        </w:rPr>
        <w:tab/>
      </w:r>
      <w:r>
        <w:rPr>
          <w:sz w:val="22"/>
          <w:szCs w:val="22"/>
        </w:rPr>
        <w:tab/>
        <w:t>Scan right till the leftmost unmarked 1;</w:t>
      </w:r>
    </w:p>
    <w:p w14:paraId="79CB7E10" w14:textId="44EA550D" w:rsidR="006D2B64" w:rsidRDefault="006D2B64" w:rsidP="006C79DC">
      <w:pPr>
        <w:jc w:val="left"/>
        <w:rPr>
          <w:sz w:val="22"/>
          <w:szCs w:val="22"/>
        </w:rPr>
      </w:pPr>
      <w:r>
        <w:rPr>
          <w:sz w:val="22"/>
          <w:szCs w:val="22"/>
        </w:rPr>
        <w:tab/>
      </w:r>
      <w:r>
        <w:rPr>
          <w:sz w:val="22"/>
          <w:szCs w:val="22"/>
        </w:rPr>
        <w:tab/>
      </w:r>
      <w:r>
        <w:rPr>
          <w:sz w:val="22"/>
          <w:szCs w:val="22"/>
        </w:rPr>
        <w:tab/>
        <w:t>If there is no such 1 then crash</w:t>
      </w:r>
    </w:p>
    <w:p w14:paraId="3BB2DECF" w14:textId="6CCDBA5F" w:rsidR="006D2B64" w:rsidRDefault="006D2B64" w:rsidP="006C79DC">
      <w:pPr>
        <w:jc w:val="left"/>
        <w:rPr>
          <w:sz w:val="22"/>
          <w:szCs w:val="22"/>
        </w:rPr>
      </w:pPr>
      <w:r>
        <w:rPr>
          <w:sz w:val="22"/>
          <w:szCs w:val="22"/>
        </w:rPr>
        <w:tab/>
      </w:r>
      <w:r>
        <w:rPr>
          <w:sz w:val="22"/>
          <w:szCs w:val="22"/>
        </w:rPr>
        <w:tab/>
        <w:t>Mark the leftmost 1</w:t>
      </w:r>
    </w:p>
    <w:p w14:paraId="43EE9528" w14:textId="2B73C8DF" w:rsidR="006D2B64" w:rsidRDefault="006D2B64" w:rsidP="006D2B64">
      <w:pPr>
        <w:ind w:firstLine="720"/>
        <w:jc w:val="left"/>
        <w:rPr>
          <w:sz w:val="22"/>
          <w:szCs w:val="22"/>
        </w:rPr>
      </w:pPr>
      <w:r>
        <w:rPr>
          <w:sz w:val="22"/>
          <w:szCs w:val="22"/>
        </w:rPr>
        <w:t>Done</w:t>
      </w:r>
    </w:p>
    <w:p w14:paraId="13EDDE51" w14:textId="05F619D5" w:rsidR="006D2B64" w:rsidRDefault="006D2B64" w:rsidP="006D2B64">
      <w:pPr>
        <w:ind w:firstLine="720"/>
        <w:jc w:val="left"/>
        <w:rPr>
          <w:sz w:val="22"/>
          <w:szCs w:val="22"/>
        </w:rPr>
      </w:pPr>
      <w:r>
        <w:rPr>
          <w:sz w:val="22"/>
          <w:szCs w:val="22"/>
        </w:rPr>
        <w:t>Check to see there are no unmarked 1s;</w:t>
      </w:r>
    </w:p>
    <w:p w14:paraId="4D49BF2B" w14:textId="3621F071" w:rsidR="006D2B64" w:rsidRDefault="006D2B64" w:rsidP="006D2B64">
      <w:pPr>
        <w:ind w:firstLine="720"/>
        <w:jc w:val="left"/>
        <w:rPr>
          <w:sz w:val="22"/>
          <w:szCs w:val="22"/>
        </w:rPr>
      </w:pPr>
      <w:r>
        <w:rPr>
          <w:sz w:val="22"/>
          <w:szCs w:val="22"/>
        </w:rPr>
        <w:tab/>
        <w:t>If there are then crash</w:t>
      </w:r>
    </w:p>
    <w:p w14:paraId="678A3900" w14:textId="72895DA4" w:rsidR="00502C82" w:rsidRPr="006D2B64" w:rsidRDefault="006D2B64" w:rsidP="006D2B64">
      <w:pPr>
        <w:ind w:firstLine="720"/>
        <w:jc w:val="left"/>
        <w:rPr>
          <w:sz w:val="22"/>
          <w:szCs w:val="22"/>
        </w:rPr>
      </w:pPr>
      <w:r>
        <w:rPr>
          <w:sz w:val="22"/>
          <w:szCs w:val="22"/>
        </w:rPr>
        <w:t>accept</w:t>
      </w:r>
    </w:p>
    <w:p w14:paraId="3CB99163" w14:textId="77777777" w:rsidR="00502C82" w:rsidRDefault="00502C82" w:rsidP="006C79DC">
      <w:pPr>
        <w:jc w:val="left"/>
        <w:rPr>
          <w:sz w:val="22"/>
          <w:szCs w:val="22"/>
        </w:rPr>
      </w:pPr>
    </w:p>
    <w:p w14:paraId="2C49A4F4" w14:textId="4BDCCDE9" w:rsidR="006C79DC" w:rsidRPr="005F78C0" w:rsidRDefault="006C79DC" w:rsidP="006C79DC">
      <w:pPr>
        <w:jc w:val="left"/>
        <w:rPr>
          <w:sz w:val="22"/>
          <w:szCs w:val="22"/>
        </w:rPr>
      </w:pPr>
      <w:r>
        <w:rPr>
          <w:sz w:val="22"/>
          <w:szCs w:val="22"/>
        </w:rPr>
        <w:t xml:space="preserve">(2) Define </w:t>
      </w:r>
      <w:r>
        <w:rPr>
          <w:rStyle w:val="math0"/>
          <w:sz w:val="22"/>
          <w:szCs w:val="22"/>
        </w:rPr>
        <w:t>M</w:t>
      </w:r>
      <w:r w:rsidRPr="005F78C0">
        <w:rPr>
          <w:sz w:val="22"/>
          <w:szCs w:val="22"/>
        </w:rPr>
        <w:t xml:space="preserve"> </w:t>
      </w:r>
      <w:r>
        <w:rPr>
          <w:sz w:val="22"/>
          <w:szCs w:val="22"/>
        </w:rPr>
        <w:t xml:space="preserve">with </w:t>
      </w:r>
      <w:r w:rsidR="00D4693E">
        <w:rPr>
          <w:sz w:val="22"/>
          <w:szCs w:val="22"/>
        </w:rPr>
        <w:t>transition diagram. (create a6-3</w:t>
      </w:r>
      <w:r>
        <w:rPr>
          <w:sz w:val="22"/>
          <w:szCs w:val="22"/>
        </w:rPr>
        <w:t>.jff and submit to TRACS, cut and paste figure below)</w:t>
      </w:r>
    </w:p>
    <w:p w14:paraId="2049E934" w14:textId="77777777" w:rsidR="006C79DC" w:rsidRDefault="006C79DC" w:rsidP="006C79DC">
      <w:pPr>
        <w:ind w:left="1080"/>
        <w:jc w:val="left"/>
        <w:rPr>
          <w:sz w:val="22"/>
          <w:szCs w:val="22"/>
        </w:rPr>
      </w:pPr>
    </w:p>
    <w:p w14:paraId="6B32DF16" w14:textId="103CDF13" w:rsidR="001D56CC" w:rsidRPr="006D2B64" w:rsidRDefault="006D2B64" w:rsidP="006D2B64">
      <w:pPr>
        <w:pStyle w:val="ListParagraph"/>
        <w:ind w:left="0"/>
        <w:rPr>
          <w:rFonts w:ascii="Times New Roman" w:hAnsi="Times New Roman"/>
        </w:rPr>
      </w:pPr>
      <w:r w:rsidRPr="006D2B64">
        <w:rPr>
          <w:rFonts w:ascii="Times New Roman" w:hAnsi="Times New Roman"/>
        </w:rPr>
        <w:lastRenderedPageBreak/>
        <w:drawing>
          <wp:inline distT="0" distB="0" distL="0" distR="0" wp14:anchorId="01FCAF42" wp14:editId="55DC2FB2">
            <wp:extent cx="5181600" cy="32385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3238500"/>
                    </a:xfrm>
                    <a:prstGeom prst="rect">
                      <a:avLst/>
                    </a:prstGeom>
                  </pic:spPr>
                </pic:pic>
              </a:graphicData>
            </a:graphic>
          </wp:inline>
        </w:drawing>
      </w:r>
    </w:p>
    <w:p w14:paraId="0F05FF6C" w14:textId="17AA9FD3" w:rsidR="00464331" w:rsidRPr="00464331" w:rsidRDefault="00464331" w:rsidP="00464331">
      <w:pPr>
        <w:rPr>
          <w:sz w:val="22"/>
          <w:szCs w:val="22"/>
        </w:rPr>
      </w:pPr>
      <w:r w:rsidRPr="00464331">
        <w:rPr>
          <w:sz w:val="22"/>
          <w:szCs w:val="22"/>
        </w:rPr>
        <w:t>(3) In JFLAP, run your created Tu</w:t>
      </w:r>
      <w:r w:rsidR="007F1A98">
        <w:rPr>
          <w:sz w:val="22"/>
          <w:szCs w:val="22"/>
        </w:rPr>
        <w:t>ring</w:t>
      </w:r>
      <w:r w:rsidRPr="00464331">
        <w:rPr>
          <w:sz w:val="22"/>
          <w:szCs w:val="22"/>
        </w:rPr>
        <w:t xml:space="preserve"> machine on the following list of testing strings (Click Input then Multiple Run. Input all the testing strings and click Run inputs). Indicate which of the testing strings are accepted. Your answer MUST be based on the actual running results from </w:t>
      </w:r>
      <w:proofErr w:type="gramStart"/>
      <w:r w:rsidRPr="00464331">
        <w:rPr>
          <w:sz w:val="22"/>
          <w:szCs w:val="22"/>
        </w:rPr>
        <w:t>JFLAP..</w:t>
      </w:r>
      <w:proofErr w:type="gramEnd"/>
    </w:p>
    <w:p w14:paraId="74248E19" w14:textId="77777777" w:rsidR="003A585A" w:rsidRPr="00464331" w:rsidRDefault="003A585A" w:rsidP="003A585A">
      <w:pPr>
        <w:ind w:left="720"/>
        <w:rPr>
          <w:sz w:val="22"/>
          <w:szCs w:val="22"/>
        </w:rPr>
      </w:pPr>
    </w:p>
    <w:p w14:paraId="396C5A4E" w14:textId="77777777" w:rsidR="003A585A" w:rsidRPr="00464331" w:rsidRDefault="003A585A" w:rsidP="00464331">
      <w:pPr>
        <w:rPr>
          <w:sz w:val="22"/>
          <w:szCs w:val="22"/>
        </w:rPr>
      </w:pPr>
      <w:r w:rsidRPr="00464331">
        <w:rPr>
          <w:sz w:val="22"/>
          <w:szCs w:val="22"/>
        </w:rPr>
        <w:t xml:space="preserve">Testing strings: </w:t>
      </w:r>
      <w:r w:rsidRPr="00464331">
        <w:rPr>
          <w:rStyle w:val="String"/>
          <w:sz w:val="22"/>
          <w:szCs w:val="22"/>
        </w:rPr>
        <w:sym w:font="Symbol" w:char="F065"/>
      </w:r>
      <w:r w:rsidRPr="00464331">
        <w:rPr>
          <w:rStyle w:val="String"/>
          <w:sz w:val="22"/>
          <w:szCs w:val="22"/>
        </w:rPr>
        <w:t>,0,1,01,10,001,011,</w:t>
      </w:r>
      <w:r w:rsidR="00F14659" w:rsidRPr="00464331">
        <w:rPr>
          <w:rStyle w:val="String"/>
          <w:sz w:val="22"/>
          <w:szCs w:val="22"/>
        </w:rPr>
        <w:t>0011,</w:t>
      </w:r>
      <w:r w:rsidRPr="00464331">
        <w:rPr>
          <w:rStyle w:val="String"/>
          <w:sz w:val="22"/>
          <w:szCs w:val="22"/>
        </w:rPr>
        <w:t>0101,1010</w:t>
      </w:r>
    </w:p>
    <w:p w14:paraId="0CD13AAE" w14:textId="77777777" w:rsidR="003A585A" w:rsidRPr="00464331" w:rsidRDefault="003A585A" w:rsidP="003A585A">
      <w:pPr>
        <w:ind w:left="720"/>
        <w:rPr>
          <w:sz w:val="22"/>
          <w:szCs w:val="22"/>
        </w:rPr>
      </w:pPr>
    </w:p>
    <w:p w14:paraId="7C568CD5" w14:textId="0C522E3B" w:rsidR="004253AE" w:rsidRDefault="006D2B64" w:rsidP="006D2B64">
      <w:pPr>
        <w:rPr>
          <w:sz w:val="22"/>
          <w:szCs w:val="22"/>
        </w:rPr>
      </w:pPr>
      <w:r>
        <w:rPr>
          <w:sz w:val="22"/>
          <w:szCs w:val="22"/>
        </w:rPr>
        <w:t>Accept, accept, reject, accept, reject, accept, accept, accept, reject, reject</w:t>
      </w:r>
    </w:p>
    <w:p w14:paraId="47C44F85" w14:textId="77777777" w:rsidR="006D2B64" w:rsidRPr="006D2B64" w:rsidRDefault="006D2B64" w:rsidP="006D2B64">
      <w:pPr>
        <w:rPr>
          <w:sz w:val="22"/>
          <w:szCs w:val="22"/>
        </w:rPr>
      </w:pPr>
    </w:p>
    <w:p w14:paraId="078639FF" w14:textId="5BB604D4" w:rsidR="00547336" w:rsidRPr="00C67085" w:rsidRDefault="00547336" w:rsidP="00547336">
      <w:pPr>
        <w:keepNext/>
        <w:rPr>
          <w:sz w:val="22"/>
          <w:szCs w:val="22"/>
        </w:rPr>
      </w:pPr>
      <w:r w:rsidRPr="00C67085">
        <w:rPr>
          <w:sz w:val="22"/>
          <w:szCs w:val="22"/>
        </w:rPr>
        <w:t xml:space="preserve">4. </w:t>
      </w:r>
      <w:r w:rsidR="008F7EC7">
        <w:rPr>
          <w:sz w:val="22"/>
          <w:szCs w:val="22"/>
        </w:rPr>
        <w:t>(30</w:t>
      </w:r>
      <w:r w:rsidR="005924E4" w:rsidRPr="00C67085">
        <w:rPr>
          <w:sz w:val="22"/>
          <w:szCs w:val="22"/>
        </w:rPr>
        <w:t xml:space="preserve">) </w:t>
      </w:r>
      <w:r w:rsidRPr="00C67085">
        <w:rPr>
          <w:sz w:val="22"/>
          <w:szCs w:val="22"/>
        </w:rPr>
        <w:t>T</w:t>
      </w:r>
      <w:r w:rsidR="007F1A98">
        <w:rPr>
          <w:sz w:val="22"/>
          <w:szCs w:val="22"/>
        </w:rPr>
        <w:t>r</w:t>
      </w:r>
      <w:r w:rsidRPr="00C67085">
        <w:rPr>
          <w:sz w:val="22"/>
          <w:szCs w:val="22"/>
        </w:rPr>
        <w:t>ue or False. Briefly explain.</w:t>
      </w:r>
    </w:p>
    <w:p w14:paraId="436BB105" w14:textId="77777777" w:rsidR="00547336" w:rsidRPr="00C67085" w:rsidRDefault="00547336" w:rsidP="00547336">
      <w:pPr>
        <w:keepNext/>
        <w:rPr>
          <w:sz w:val="22"/>
          <w:szCs w:val="22"/>
        </w:rPr>
      </w:pPr>
    </w:p>
    <w:p w14:paraId="647183DC" w14:textId="0E91CE16" w:rsidR="008C0F33" w:rsidRPr="00C67085" w:rsidRDefault="00CF222A" w:rsidP="00FC30AD">
      <w:pPr>
        <w:keepNext/>
        <w:rPr>
          <w:sz w:val="22"/>
          <w:szCs w:val="22"/>
        </w:rPr>
      </w:pPr>
      <w:r>
        <w:rPr>
          <w:sz w:val="22"/>
          <w:szCs w:val="22"/>
        </w:rPr>
        <w:t>(</w:t>
      </w:r>
      <w:r w:rsidR="00FC30AD" w:rsidRPr="00C67085">
        <w:rPr>
          <w:sz w:val="22"/>
          <w:szCs w:val="22"/>
        </w:rPr>
        <w:t>1</w:t>
      </w:r>
      <w:r>
        <w:rPr>
          <w:sz w:val="22"/>
          <w:szCs w:val="22"/>
        </w:rPr>
        <w:t>)</w:t>
      </w:r>
      <w:r w:rsidR="00FC30AD" w:rsidRPr="00C67085">
        <w:rPr>
          <w:sz w:val="22"/>
          <w:szCs w:val="22"/>
        </w:rPr>
        <w:t xml:space="preserve">. </w:t>
      </w:r>
      <w:r w:rsidR="008C0F33" w:rsidRPr="00C67085">
        <w:rPr>
          <w:sz w:val="22"/>
          <w:szCs w:val="22"/>
        </w:rPr>
        <w:t xml:space="preserve">If </w:t>
      </w:r>
      <w:r w:rsidR="008C0F33" w:rsidRPr="00C67085">
        <w:rPr>
          <w:rStyle w:val="math0"/>
          <w:iCs/>
          <w:sz w:val="22"/>
          <w:szCs w:val="22"/>
        </w:rPr>
        <w:t>L</w:t>
      </w:r>
      <w:r w:rsidR="008C0F33" w:rsidRPr="00C67085">
        <w:rPr>
          <w:sz w:val="22"/>
          <w:szCs w:val="22"/>
          <w:vertAlign w:val="subscript"/>
        </w:rPr>
        <w:t>1</w:t>
      </w:r>
      <w:r w:rsidR="008C0F33" w:rsidRPr="00C67085">
        <w:rPr>
          <w:sz w:val="22"/>
          <w:szCs w:val="22"/>
        </w:rPr>
        <w:t xml:space="preserve"> is </w:t>
      </w:r>
      <w:r w:rsidR="00FC30AD" w:rsidRPr="00C67085">
        <w:rPr>
          <w:sz w:val="22"/>
          <w:szCs w:val="22"/>
        </w:rPr>
        <w:t xml:space="preserve">not in </w:t>
      </w:r>
      <w:r w:rsidR="008C0F33" w:rsidRPr="00C67085">
        <w:rPr>
          <w:sz w:val="22"/>
          <w:szCs w:val="22"/>
        </w:rPr>
        <w:t xml:space="preserve">D and </w:t>
      </w:r>
      <w:r w:rsidR="008C0F33" w:rsidRPr="00C67085">
        <w:rPr>
          <w:rStyle w:val="math0"/>
          <w:iCs/>
          <w:sz w:val="22"/>
          <w:szCs w:val="22"/>
        </w:rPr>
        <w:t>L</w:t>
      </w:r>
      <w:r w:rsidR="008C0F33" w:rsidRPr="00C67085">
        <w:rPr>
          <w:sz w:val="22"/>
          <w:szCs w:val="22"/>
          <w:vertAlign w:val="subscript"/>
        </w:rPr>
        <w:t>2</w:t>
      </w:r>
      <w:r w:rsidR="008C0F33" w:rsidRPr="00C67085">
        <w:rPr>
          <w:sz w:val="22"/>
          <w:szCs w:val="22"/>
        </w:rPr>
        <w:t xml:space="preserve"> is regular, then it is possible that </w:t>
      </w:r>
      <w:r w:rsidR="008C0F33" w:rsidRPr="00C67085">
        <w:rPr>
          <w:rStyle w:val="math0"/>
          <w:iCs/>
          <w:sz w:val="22"/>
          <w:szCs w:val="22"/>
        </w:rPr>
        <w:t>L</w:t>
      </w:r>
      <w:r w:rsidR="008C0F33" w:rsidRPr="00C67085">
        <w:rPr>
          <w:sz w:val="22"/>
          <w:szCs w:val="22"/>
          <w:vertAlign w:val="subscript"/>
        </w:rPr>
        <w:t>1</w:t>
      </w:r>
      <w:r w:rsidR="008C0F33" w:rsidRPr="00C67085">
        <w:rPr>
          <w:sz w:val="22"/>
          <w:szCs w:val="22"/>
        </w:rPr>
        <w:t xml:space="preserve"> </w:t>
      </w:r>
      <w:r w:rsidR="008C0F33" w:rsidRPr="00C67085">
        <w:rPr>
          <w:sz w:val="22"/>
          <w:szCs w:val="22"/>
        </w:rPr>
        <w:sym w:font="Symbol" w:char="F0C7"/>
      </w:r>
      <w:r w:rsidR="008C0F33" w:rsidRPr="00C67085">
        <w:rPr>
          <w:sz w:val="22"/>
          <w:szCs w:val="22"/>
        </w:rPr>
        <w:t xml:space="preserve"> </w:t>
      </w:r>
      <w:r w:rsidR="008C0F33" w:rsidRPr="00C67085">
        <w:rPr>
          <w:rStyle w:val="math0"/>
          <w:iCs/>
          <w:sz w:val="22"/>
          <w:szCs w:val="22"/>
        </w:rPr>
        <w:t>L</w:t>
      </w:r>
      <w:r w:rsidR="008C0F33" w:rsidRPr="00C67085">
        <w:rPr>
          <w:sz w:val="22"/>
          <w:szCs w:val="22"/>
          <w:vertAlign w:val="subscript"/>
        </w:rPr>
        <w:t>2</w:t>
      </w:r>
      <w:r w:rsidR="008C0F33" w:rsidRPr="00C67085">
        <w:rPr>
          <w:sz w:val="22"/>
          <w:szCs w:val="22"/>
        </w:rPr>
        <w:t xml:space="preserve"> is regular.</w:t>
      </w:r>
    </w:p>
    <w:p w14:paraId="71DC70DA" w14:textId="2FB5182D" w:rsidR="008C0F33" w:rsidRDefault="008C0F33" w:rsidP="008C0F33">
      <w:pPr>
        <w:keepNext/>
        <w:rPr>
          <w:sz w:val="22"/>
          <w:szCs w:val="22"/>
        </w:rPr>
      </w:pPr>
    </w:p>
    <w:p w14:paraId="3F95E2F5" w14:textId="4E0FC6CE" w:rsidR="001F407F" w:rsidRPr="00C67085" w:rsidRDefault="00E42DA9" w:rsidP="00547336">
      <w:pPr>
        <w:keepNext/>
        <w:rPr>
          <w:sz w:val="22"/>
          <w:szCs w:val="22"/>
        </w:rPr>
      </w:pPr>
      <w:r>
        <w:rPr>
          <w:sz w:val="22"/>
          <w:szCs w:val="22"/>
        </w:rPr>
        <w:t>True b/c regular language would be closed under intersection</w:t>
      </w:r>
    </w:p>
    <w:p w14:paraId="7430B9FA" w14:textId="77777777" w:rsidR="001F407F" w:rsidRPr="00C67085" w:rsidRDefault="001F407F" w:rsidP="00547336">
      <w:pPr>
        <w:keepNext/>
        <w:rPr>
          <w:sz w:val="22"/>
          <w:szCs w:val="22"/>
        </w:rPr>
      </w:pPr>
    </w:p>
    <w:p w14:paraId="75F14413" w14:textId="19CEB1F2" w:rsidR="008C0F33" w:rsidRPr="00C67085" w:rsidRDefault="00CF222A" w:rsidP="00FC30AD">
      <w:pPr>
        <w:keepNext/>
        <w:rPr>
          <w:sz w:val="22"/>
          <w:szCs w:val="22"/>
        </w:rPr>
      </w:pPr>
      <w:r>
        <w:rPr>
          <w:sz w:val="22"/>
          <w:szCs w:val="22"/>
        </w:rPr>
        <w:t>(</w:t>
      </w:r>
      <w:r w:rsidR="00FC30AD" w:rsidRPr="00C67085">
        <w:rPr>
          <w:sz w:val="22"/>
          <w:szCs w:val="22"/>
        </w:rPr>
        <w:t>2</w:t>
      </w:r>
      <w:r>
        <w:rPr>
          <w:sz w:val="22"/>
          <w:szCs w:val="22"/>
        </w:rPr>
        <w:t>)</w:t>
      </w:r>
      <w:r w:rsidR="00FC30AD" w:rsidRPr="00C67085">
        <w:rPr>
          <w:sz w:val="22"/>
          <w:szCs w:val="22"/>
        </w:rPr>
        <w:t xml:space="preserve">. </w:t>
      </w:r>
      <w:r w:rsidR="008C0F33" w:rsidRPr="00C67085">
        <w:rPr>
          <w:sz w:val="22"/>
          <w:szCs w:val="22"/>
        </w:rPr>
        <w:t>The union of two context-free languages must be in D.</w:t>
      </w:r>
    </w:p>
    <w:p w14:paraId="43CD786D" w14:textId="77777777" w:rsidR="008C0F33" w:rsidRPr="00C67085" w:rsidRDefault="008C0F33" w:rsidP="008C0F33">
      <w:pPr>
        <w:keepNext/>
        <w:ind w:left="720"/>
        <w:rPr>
          <w:sz w:val="22"/>
          <w:szCs w:val="22"/>
        </w:rPr>
      </w:pPr>
    </w:p>
    <w:p w14:paraId="52B6A194" w14:textId="70C8397A" w:rsidR="001F407F" w:rsidRPr="00C67085" w:rsidRDefault="00E42DA9" w:rsidP="00547336">
      <w:pPr>
        <w:keepNext/>
        <w:rPr>
          <w:sz w:val="22"/>
          <w:szCs w:val="22"/>
        </w:rPr>
      </w:pPr>
      <w:r>
        <w:rPr>
          <w:sz w:val="22"/>
          <w:szCs w:val="22"/>
        </w:rPr>
        <w:t xml:space="preserve">True, </w:t>
      </w:r>
      <w:proofErr w:type="spellStart"/>
      <w:r>
        <w:rPr>
          <w:sz w:val="22"/>
          <w:szCs w:val="22"/>
        </w:rPr>
        <w:t>bc</w:t>
      </w:r>
      <w:proofErr w:type="spellEnd"/>
      <w:r>
        <w:rPr>
          <w:sz w:val="22"/>
          <w:szCs w:val="22"/>
        </w:rPr>
        <w:t xml:space="preserve"> closed under union</w:t>
      </w:r>
    </w:p>
    <w:p w14:paraId="43618A13" w14:textId="77777777" w:rsidR="001F407F" w:rsidRPr="00C67085" w:rsidRDefault="001F407F" w:rsidP="00547336">
      <w:pPr>
        <w:keepNext/>
        <w:rPr>
          <w:sz w:val="22"/>
          <w:szCs w:val="22"/>
        </w:rPr>
      </w:pPr>
    </w:p>
    <w:p w14:paraId="749E2780" w14:textId="2E2EC35A" w:rsidR="00FC30AD" w:rsidRPr="00C67085" w:rsidRDefault="00CF222A" w:rsidP="00FC30AD">
      <w:pPr>
        <w:keepNext/>
        <w:rPr>
          <w:sz w:val="22"/>
          <w:szCs w:val="22"/>
        </w:rPr>
      </w:pPr>
      <w:r>
        <w:rPr>
          <w:sz w:val="22"/>
          <w:szCs w:val="22"/>
        </w:rPr>
        <w:t>(</w:t>
      </w:r>
      <w:r w:rsidR="00FC30AD" w:rsidRPr="00C67085">
        <w:rPr>
          <w:sz w:val="22"/>
          <w:szCs w:val="22"/>
        </w:rPr>
        <w:t>3</w:t>
      </w:r>
      <w:r>
        <w:rPr>
          <w:sz w:val="22"/>
          <w:szCs w:val="22"/>
        </w:rPr>
        <w:t>)</w:t>
      </w:r>
      <w:r w:rsidR="00FC30AD" w:rsidRPr="00C67085">
        <w:rPr>
          <w:sz w:val="22"/>
          <w:szCs w:val="22"/>
        </w:rPr>
        <w:t xml:space="preserve">. If </w:t>
      </w:r>
      <w:r w:rsidR="00FC30AD" w:rsidRPr="00C67085">
        <w:rPr>
          <w:rStyle w:val="math0"/>
          <w:iCs/>
          <w:sz w:val="22"/>
          <w:szCs w:val="22"/>
        </w:rPr>
        <w:t>L</w:t>
      </w:r>
      <w:r w:rsidR="00FC30AD" w:rsidRPr="00C67085">
        <w:rPr>
          <w:sz w:val="22"/>
          <w:szCs w:val="22"/>
          <w:vertAlign w:val="subscript"/>
        </w:rPr>
        <w:t>1</w:t>
      </w:r>
      <w:r w:rsidR="00FC30AD" w:rsidRPr="00C67085">
        <w:rPr>
          <w:sz w:val="22"/>
          <w:szCs w:val="22"/>
        </w:rPr>
        <w:t xml:space="preserve"> </w:t>
      </w:r>
      <w:r w:rsidR="00FC30AD" w:rsidRPr="00C67085">
        <w:rPr>
          <w:sz w:val="22"/>
          <w:szCs w:val="22"/>
        </w:rPr>
        <w:sym w:font="Symbol" w:char="F0C7"/>
      </w:r>
      <w:r w:rsidR="00FC30AD" w:rsidRPr="00C67085">
        <w:rPr>
          <w:sz w:val="22"/>
          <w:szCs w:val="22"/>
        </w:rPr>
        <w:t xml:space="preserve"> </w:t>
      </w:r>
      <w:r w:rsidR="00FC30AD" w:rsidRPr="00C67085">
        <w:rPr>
          <w:rStyle w:val="math0"/>
          <w:iCs/>
          <w:sz w:val="22"/>
          <w:szCs w:val="22"/>
        </w:rPr>
        <w:t>L</w:t>
      </w:r>
      <w:r w:rsidR="00FC30AD" w:rsidRPr="00C67085">
        <w:rPr>
          <w:sz w:val="22"/>
          <w:szCs w:val="22"/>
          <w:vertAlign w:val="subscript"/>
        </w:rPr>
        <w:t>2</w:t>
      </w:r>
      <w:r w:rsidR="00FC30AD" w:rsidRPr="00C67085">
        <w:rPr>
          <w:sz w:val="22"/>
          <w:szCs w:val="22"/>
        </w:rPr>
        <w:t xml:space="preserve"> is in </w:t>
      </w:r>
      <w:proofErr w:type="gramStart"/>
      <w:r w:rsidR="00FC30AD" w:rsidRPr="00C67085">
        <w:rPr>
          <w:sz w:val="22"/>
          <w:szCs w:val="22"/>
        </w:rPr>
        <w:t>D</w:t>
      </w:r>
      <w:proofErr w:type="gramEnd"/>
      <w:r w:rsidR="00FC30AD" w:rsidRPr="00C67085">
        <w:rPr>
          <w:sz w:val="22"/>
          <w:szCs w:val="22"/>
        </w:rPr>
        <w:t xml:space="preserve"> then both </w:t>
      </w:r>
      <w:r w:rsidR="00FC30AD" w:rsidRPr="00C67085">
        <w:rPr>
          <w:rStyle w:val="math0"/>
          <w:iCs/>
          <w:sz w:val="22"/>
          <w:szCs w:val="22"/>
        </w:rPr>
        <w:t>L</w:t>
      </w:r>
      <w:r w:rsidR="00FC30AD" w:rsidRPr="00C67085">
        <w:rPr>
          <w:sz w:val="22"/>
          <w:szCs w:val="22"/>
          <w:vertAlign w:val="subscript"/>
        </w:rPr>
        <w:t>1</w:t>
      </w:r>
      <w:r w:rsidR="00FC30AD" w:rsidRPr="00C67085">
        <w:rPr>
          <w:sz w:val="22"/>
          <w:szCs w:val="22"/>
        </w:rPr>
        <w:t xml:space="preserve"> and </w:t>
      </w:r>
      <w:r w:rsidR="00FC30AD" w:rsidRPr="00C67085">
        <w:rPr>
          <w:rStyle w:val="math0"/>
          <w:iCs/>
          <w:sz w:val="22"/>
          <w:szCs w:val="22"/>
        </w:rPr>
        <w:t>L</w:t>
      </w:r>
      <w:r w:rsidR="00FC30AD" w:rsidRPr="00C67085">
        <w:rPr>
          <w:sz w:val="22"/>
          <w:szCs w:val="22"/>
          <w:vertAlign w:val="subscript"/>
        </w:rPr>
        <w:t>2</w:t>
      </w:r>
      <w:r w:rsidR="00FC30AD" w:rsidRPr="00C67085">
        <w:rPr>
          <w:sz w:val="22"/>
          <w:szCs w:val="22"/>
        </w:rPr>
        <w:t xml:space="preserve"> must be in D. </w:t>
      </w:r>
    </w:p>
    <w:p w14:paraId="725E55F4" w14:textId="77777777" w:rsidR="00FC30AD" w:rsidRPr="00C67085" w:rsidRDefault="00FC30AD" w:rsidP="00FC30AD">
      <w:pPr>
        <w:keepNext/>
        <w:rPr>
          <w:sz w:val="22"/>
          <w:szCs w:val="22"/>
        </w:rPr>
      </w:pPr>
    </w:p>
    <w:p w14:paraId="00BFF5E9" w14:textId="210087C8" w:rsidR="00C33312" w:rsidRPr="00C67085" w:rsidRDefault="00E42DA9" w:rsidP="00055BA9">
      <w:pPr>
        <w:rPr>
          <w:sz w:val="22"/>
          <w:szCs w:val="22"/>
        </w:rPr>
      </w:pPr>
      <w:r>
        <w:rPr>
          <w:sz w:val="22"/>
          <w:szCs w:val="22"/>
        </w:rPr>
        <w:t>True, the intersection of language will be in D</w:t>
      </w:r>
    </w:p>
    <w:p w14:paraId="5F49A1F7" w14:textId="77777777" w:rsidR="00C33312" w:rsidRPr="00C67085" w:rsidRDefault="00C33312" w:rsidP="00055BA9">
      <w:pPr>
        <w:rPr>
          <w:sz w:val="22"/>
          <w:szCs w:val="22"/>
        </w:rPr>
      </w:pPr>
    </w:p>
    <w:p w14:paraId="66856BEF" w14:textId="36E681D6" w:rsidR="00055BA9" w:rsidRPr="00C67085" w:rsidRDefault="00CF222A" w:rsidP="00FC30AD">
      <w:pPr>
        <w:keepNext/>
        <w:rPr>
          <w:sz w:val="22"/>
          <w:szCs w:val="22"/>
        </w:rPr>
      </w:pPr>
      <w:r>
        <w:rPr>
          <w:sz w:val="22"/>
          <w:szCs w:val="22"/>
        </w:rPr>
        <w:t>(</w:t>
      </w:r>
      <w:r w:rsidR="00702557">
        <w:rPr>
          <w:sz w:val="22"/>
          <w:szCs w:val="22"/>
        </w:rPr>
        <w:t>4</w:t>
      </w:r>
      <w:r>
        <w:rPr>
          <w:sz w:val="22"/>
          <w:szCs w:val="22"/>
        </w:rPr>
        <w:t>)</w:t>
      </w:r>
      <w:r w:rsidR="00FC30AD" w:rsidRPr="00C67085">
        <w:rPr>
          <w:sz w:val="22"/>
          <w:szCs w:val="22"/>
        </w:rPr>
        <w:t xml:space="preserve">. </w:t>
      </w:r>
      <w:r w:rsidR="00055BA9" w:rsidRPr="00C67085">
        <w:rPr>
          <w:sz w:val="22"/>
          <w:szCs w:val="22"/>
        </w:rPr>
        <w:t xml:space="preserve">If </w:t>
      </w:r>
      <w:r w:rsidR="00055BA9" w:rsidRPr="00C67085">
        <w:rPr>
          <w:rStyle w:val="math0"/>
          <w:sz w:val="22"/>
          <w:szCs w:val="22"/>
        </w:rPr>
        <w:t>L</w:t>
      </w:r>
      <w:r w:rsidR="00055BA9" w:rsidRPr="00C67085">
        <w:rPr>
          <w:sz w:val="22"/>
          <w:szCs w:val="22"/>
        </w:rPr>
        <w:t xml:space="preserve"> is </w:t>
      </w:r>
      <w:r w:rsidR="00FC30AD" w:rsidRPr="00C67085">
        <w:rPr>
          <w:sz w:val="22"/>
          <w:szCs w:val="22"/>
        </w:rPr>
        <w:t xml:space="preserve">in SD </w:t>
      </w:r>
      <w:r w:rsidR="00055BA9" w:rsidRPr="00C67085">
        <w:rPr>
          <w:sz w:val="22"/>
          <w:szCs w:val="22"/>
        </w:rPr>
        <w:t xml:space="preserve">and its complement is context-free, then </w:t>
      </w:r>
      <w:r w:rsidR="00055BA9" w:rsidRPr="00C67085">
        <w:rPr>
          <w:rStyle w:val="math0"/>
          <w:sz w:val="22"/>
          <w:szCs w:val="22"/>
        </w:rPr>
        <w:t>L</w:t>
      </w:r>
      <w:r w:rsidR="00055BA9" w:rsidRPr="00C67085">
        <w:rPr>
          <w:sz w:val="22"/>
          <w:szCs w:val="22"/>
        </w:rPr>
        <w:t xml:space="preserve"> must be in D.</w:t>
      </w:r>
    </w:p>
    <w:p w14:paraId="278AA8D6" w14:textId="77777777" w:rsidR="00055BA9" w:rsidRPr="00C67085" w:rsidRDefault="00055BA9" w:rsidP="00055BA9">
      <w:pPr>
        <w:keepNext/>
        <w:rPr>
          <w:sz w:val="22"/>
          <w:szCs w:val="22"/>
        </w:rPr>
      </w:pPr>
    </w:p>
    <w:p w14:paraId="637F37DD" w14:textId="69D8EE85" w:rsidR="00055BA9" w:rsidRPr="00C67085" w:rsidRDefault="00E42DA9" w:rsidP="00055BA9">
      <w:pPr>
        <w:rPr>
          <w:sz w:val="22"/>
          <w:szCs w:val="22"/>
        </w:rPr>
      </w:pPr>
      <w:r>
        <w:rPr>
          <w:sz w:val="22"/>
          <w:szCs w:val="22"/>
        </w:rPr>
        <w:t>False, context free not closed under complementation.</w:t>
      </w:r>
    </w:p>
    <w:p w14:paraId="67F7BC23" w14:textId="23262982" w:rsidR="00702557" w:rsidRPr="00C67085" w:rsidRDefault="00702557" w:rsidP="00055BA9">
      <w:pPr>
        <w:rPr>
          <w:sz w:val="22"/>
          <w:szCs w:val="22"/>
        </w:rPr>
      </w:pPr>
    </w:p>
    <w:p w14:paraId="325DDAE8" w14:textId="2D91822A" w:rsidR="00055BA9" w:rsidRPr="00C67085" w:rsidRDefault="00702557" w:rsidP="00FC30AD">
      <w:pPr>
        <w:keepNext/>
        <w:rPr>
          <w:sz w:val="22"/>
          <w:szCs w:val="22"/>
        </w:rPr>
      </w:pPr>
      <w:r>
        <w:rPr>
          <w:sz w:val="22"/>
          <w:szCs w:val="22"/>
        </w:rPr>
        <w:t>(5</w:t>
      </w:r>
      <w:r w:rsidR="00CF222A">
        <w:rPr>
          <w:sz w:val="22"/>
          <w:szCs w:val="22"/>
        </w:rPr>
        <w:t>).</w:t>
      </w:r>
      <w:r w:rsidR="00FC30AD" w:rsidRPr="00C67085">
        <w:rPr>
          <w:sz w:val="22"/>
          <w:szCs w:val="22"/>
        </w:rPr>
        <w:t xml:space="preserve"> </w:t>
      </w:r>
      <w:r w:rsidR="00055BA9" w:rsidRPr="00C67085">
        <w:rPr>
          <w:sz w:val="22"/>
          <w:szCs w:val="22"/>
        </w:rPr>
        <w:t xml:space="preserve">If </w:t>
      </w:r>
      <w:r w:rsidR="00055BA9" w:rsidRPr="00C67085">
        <w:rPr>
          <w:rStyle w:val="math0"/>
          <w:iCs/>
          <w:sz w:val="22"/>
          <w:szCs w:val="22"/>
        </w:rPr>
        <w:t>L</w:t>
      </w:r>
      <w:r w:rsidR="00055BA9" w:rsidRPr="00C67085">
        <w:rPr>
          <w:sz w:val="22"/>
          <w:szCs w:val="22"/>
        </w:rPr>
        <w:t xml:space="preserve"> is </w:t>
      </w:r>
      <w:r w:rsidR="00FC30AD" w:rsidRPr="00C67085">
        <w:rPr>
          <w:sz w:val="22"/>
          <w:szCs w:val="22"/>
        </w:rPr>
        <w:t xml:space="preserve">in </w:t>
      </w:r>
      <w:proofErr w:type="gramStart"/>
      <w:r w:rsidR="00FC30AD" w:rsidRPr="00C67085">
        <w:rPr>
          <w:sz w:val="22"/>
          <w:szCs w:val="22"/>
        </w:rPr>
        <w:t>SD</w:t>
      </w:r>
      <w:proofErr w:type="gramEnd"/>
      <w:r w:rsidR="00FC30AD" w:rsidRPr="00C67085">
        <w:rPr>
          <w:sz w:val="22"/>
          <w:szCs w:val="22"/>
        </w:rPr>
        <w:t xml:space="preserve"> </w:t>
      </w:r>
      <w:r w:rsidR="00055BA9" w:rsidRPr="00C67085">
        <w:rPr>
          <w:sz w:val="22"/>
          <w:szCs w:val="22"/>
        </w:rPr>
        <w:t xml:space="preserve">then its complement must not be </w:t>
      </w:r>
      <w:r w:rsidR="00FC30AD" w:rsidRPr="00C67085">
        <w:rPr>
          <w:sz w:val="22"/>
          <w:szCs w:val="22"/>
        </w:rPr>
        <w:t>in D</w:t>
      </w:r>
      <w:r w:rsidR="00055BA9" w:rsidRPr="00C67085">
        <w:rPr>
          <w:sz w:val="22"/>
          <w:szCs w:val="22"/>
        </w:rPr>
        <w:t>.</w:t>
      </w:r>
    </w:p>
    <w:p w14:paraId="13EB2765" w14:textId="0CA7C722" w:rsidR="00055BA9" w:rsidRDefault="00055BA9" w:rsidP="00055BA9">
      <w:pPr>
        <w:rPr>
          <w:sz w:val="22"/>
          <w:szCs w:val="22"/>
        </w:rPr>
      </w:pPr>
    </w:p>
    <w:p w14:paraId="446A67C8" w14:textId="00BE891E" w:rsidR="00502C82" w:rsidRDefault="007B46E6" w:rsidP="00055BA9">
      <w:pPr>
        <w:rPr>
          <w:sz w:val="22"/>
          <w:szCs w:val="22"/>
        </w:rPr>
      </w:pPr>
      <w:r>
        <w:rPr>
          <w:sz w:val="22"/>
          <w:szCs w:val="22"/>
        </w:rPr>
        <w:t>False – complement could or could not be in D, but will not be in SD</w:t>
      </w:r>
    </w:p>
    <w:p w14:paraId="72F1887F" w14:textId="77777777" w:rsidR="00502C82" w:rsidRDefault="00502C82" w:rsidP="00FC30AD">
      <w:pPr>
        <w:keepNext/>
        <w:rPr>
          <w:sz w:val="22"/>
          <w:szCs w:val="22"/>
        </w:rPr>
      </w:pPr>
    </w:p>
    <w:p w14:paraId="59BA094A" w14:textId="395CB5F4" w:rsidR="00103488" w:rsidRPr="00C67085" w:rsidRDefault="00CF222A" w:rsidP="00FC30AD">
      <w:pPr>
        <w:keepNext/>
        <w:rPr>
          <w:sz w:val="22"/>
          <w:szCs w:val="22"/>
        </w:rPr>
      </w:pPr>
      <w:r>
        <w:rPr>
          <w:sz w:val="22"/>
          <w:szCs w:val="22"/>
        </w:rPr>
        <w:t>(</w:t>
      </w:r>
      <w:r w:rsidR="00702557">
        <w:rPr>
          <w:sz w:val="22"/>
          <w:szCs w:val="22"/>
        </w:rPr>
        <w:t>6</w:t>
      </w:r>
      <w:r>
        <w:rPr>
          <w:sz w:val="22"/>
          <w:szCs w:val="22"/>
        </w:rPr>
        <w:t>)</w:t>
      </w:r>
      <w:r w:rsidR="00FC30AD" w:rsidRPr="00C67085">
        <w:rPr>
          <w:sz w:val="22"/>
          <w:szCs w:val="22"/>
        </w:rPr>
        <w:t xml:space="preserve">. If </w:t>
      </w:r>
      <w:r w:rsidR="00FC30AD" w:rsidRPr="00C67085">
        <w:rPr>
          <w:rStyle w:val="math0"/>
          <w:iCs/>
          <w:sz w:val="22"/>
          <w:szCs w:val="22"/>
        </w:rPr>
        <w:t>L</w:t>
      </w:r>
      <w:r w:rsidR="00FC30AD" w:rsidRPr="00C67085">
        <w:rPr>
          <w:sz w:val="22"/>
          <w:szCs w:val="22"/>
          <w:vertAlign w:val="subscript"/>
        </w:rPr>
        <w:t>1</w:t>
      </w:r>
      <w:r w:rsidR="00FC30AD" w:rsidRPr="00C67085">
        <w:rPr>
          <w:sz w:val="22"/>
          <w:szCs w:val="22"/>
        </w:rPr>
        <w:t xml:space="preserve"> is in D and </w:t>
      </w:r>
      <w:r w:rsidR="00FC30AD" w:rsidRPr="00C67085">
        <w:rPr>
          <w:rStyle w:val="math0"/>
          <w:iCs/>
          <w:sz w:val="22"/>
          <w:szCs w:val="22"/>
        </w:rPr>
        <w:t>L</w:t>
      </w:r>
      <w:r w:rsidR="00FC30AD" w:rsidRPr="00C67085">
        <w:rPr>
          <w:sz w:val="22"/>
          <w:szCs w:val="22"/>
          <w:vertAlign w:val="subscript"/>
        </w:rPr>
        <w:t>2</w:t>
      </w:r>
      <w:r w:rsidR="00FC30AD" w:rsidRPr="00C67085">
        <w:rPr>
          <w:sz w:val="22"/>
          <w:szCs w:val="22"/>
        </w:rPr>
        <w:t xml:space="preserve"> is in </w:t>
      </w:r>
      <w:proofErr w:type="gramStart"/>
      <w:r w:rsidR="00FC30AD" w:rsidRPr="00C67085">
        <w:rPr>
          <w:sz w:val="22"/>
          <w:szCs w:val="22"/>
        </w:rPr>
        <w:t>SD</w:t>
      </w:r>
      <w:proofErr w:type="gramEnd"/>
      <w:r w:rsidR="00FC30AD" w:rsidRPr="00C67085">
        <w:rPr>
          <w:sz w:val="22"/>
          <w:szCs w:val="22"/>
        </w:rPr>
        <w:t xml:space="preserve"> then </w:t>
      </w:r>
      <w:r w:rsidR="00FC30AD" w:rsidRPr="00C67085">
        <w:rPr>
          <w:rStyle w:val="math0"/>
          <w:iCs/>
          <w:sz w:val="22"/>
          <w:szCs w:val="22"/>
        </w:rPr>
        <w:t>L</w:t>
      </w:r>
      <w:r w:rsidR="00FC30AD" w:rsidRPr="00C67085">
        <w:rPr>
          <w:sz w:val="22"/>
          <w:szCs w:val="22"/>
          <w:vertAlign w:val="subscript"/>
        </w:rPr>
        <w:t>1</w:t>
      </w:r>
      <w:r w:rsidR="00FC30AD" w:rsidRPr="00C67085">
        <w:rPr>
          <w:sz w:val="22"/>
          <w:szCs w:val="22"/>
        </w:rPr>
        <w:t xml:space="preserve"> </w:t>
      </w:r>
      <w:r w:rsidR="00FC30AD" w:rsidRPr="00C67085">
        <w:rPr>
          <w:sz w:val="22"/>
          <w:szCs w:val="22"/>
        </w:rPr>
        <w:sym w:font="Symbol" w:char="F0C7"/>
      </w:r>
      <w:r w:rsidR="00FC30AD" w:rsidRPr="00C67085">
        <w:rPr>
          <w:sz w:val="22"/>
          <w:szCs w:val="22"/>
        </w:rPr>
        <w:t xml:space="preserve"> </w:t>
      </w:r>
      <w:r w:rsidR="00FC30AD" w:rsidRPr="00C67085">
        <w:rPr>
          <w:rStyle w:val="math0"/>
          <w:iCs/>
          <w:sz w:val="22"/>
          <w:szCs w:val="22"/>
        </w:rPr>
        <w:t>L</w:t>
      </w:r>
      <w:r w:rsidR="00FC30AD" w:rsidRPr="00C67085">
        <w:rPr>
          <w:sz w:val="22"/>
          <w:szCs w:val="22"/>
          <w:vertAlign w:val="subscript"/>
        </w:rPr>
        <w:t>2</w:t>
      </w:r>
      <w:r w:rsidR="00FC30AD" w:rsidRPr="00C67085">
        <w:rPr>
          <w:sz w:val="22"/>
          <w:szCs w:val="22"/>
        </w:rPr>
        <w:t xml:space="preserve"> must be in D</w:t>
      </w:r>
      <w:r w:rsidR="00103488" w:rsidRPr="00C67085">
        <w:rPr>
          <w:sz w:val="22"/>
          <w:szCs w:val="22"/>
        </w:rPr>
        <w:t>.</w:t>
      </w:r>
      <w:r w:rsidR="00103488" w:rsidRPr="00C67085">
        <w:rPr>
          <w:sz w:val="22"/>
          <w:szCs w:val="22"/>
        </w:rPr>
        <w:tab/>
      </w:r>
    </w:p>
    <w:p w14:paraId="370E6566" w14:textId="60A09CAF" w:rsidR="00502C82" w:rsidRDefault="00502C82" w:rsidP="00103488">
      <w:pPr>
        <w:keepNext/>
        <w:rPr>
          <w:sz w:val="22"/>
          <w:szCs w:val="22"/>
        </w:rPr>
      </w:pPr>
    </w:p>
    <w:p w14:paraId="7C42830D" w14:textId="69CD86E7" w:rsidR="00502C82" w:rsidRPr="00C67085" w:rsidRDefault="007B46E6" w:rsidP="00103488">
      <w:pPr>
        <w:keepNext/>
        <w:rPr>
          <w:sz w:val="22"/>
          <w:szCs w:val="22"/>
        </w:rPr>
      </w:pPr>
      <w:r>
        <w:rPr>
          <w:sz w:val="22"/>
          <w:szCs w:val="22"/>
        </w:rPr>
        <w:t>False</w:t>
      </w:r>
    </w:p>
    <w:p w14:paraId="2F1F221D" w14:textId="0C3176A0" w:rsidR="00C33312" w:rsidRPr="00C67085" w:rsidRDefault="00C33312" w:rsidP="00547336">
      <w:pPr>
        <w:keepNext/>
        <w:rPr>
          <w:sz w:val="22"/>
          <w:szCs w:val="22"/>
        </w:rPr>
      </w:pPr>
    </w:p>
    <w:p w14:paraId="781B59BA" w14:textId="78D09B6F" w:rsidR="00FC30AD" w:rsidRPr="00C67085" w:rsidRDefault="00CF222A" w:rsidP="00FC30AD">
      <w:pPr>
        <w:keepNext/>
        <w:rPr>
          <w:sz w:val="22"/>
          <w:szCs w:val="22"/>
        </w:rPr>
      </w:pPr>
      <w:r>
        <w:rPr>
          <w:sz w:val="22"/>
          <w:szCs w:val="22"/>
        </w:rPr>
        <w:t>(</w:t>
      </w:r>
      <w:r w:rsidR="00702557">
        <w:rPr>
          <w:sz w:val="22"/>
          <w:szCs w:val="22"/>
        </w:rPr>
        <w:t>7</w:t>
      </w:r>
      <w:r>
        <w:rPr>
          <w:sz w:val="22"/>
          <w:szCs w:val="22"/>
        </w:rPr>
        <w:t>)</w:t>
      </w:r>
      <w:r w:rsidR="00FC30AD" w:rsidRPr="00C67085">
        <w:rPr>
          <w:sz w:val="22"/>
          <w:szCs w:val="22"/>
        </w:rPr>
        <w:t xml:space="preserve">. If </w:t>
      </w:r>
      <w:r w:rsidR="00FC30AD" w:rsidRPr="00C67085">
        <w:rPr>
          <w:rStyle w:val="math0"/>
          <w:iCs/>
          <w:sz w:val="22"/>
          <w:szCs w:val="22"/>
        </w:rPr>
        <w:t>L</w:t>
      </w:r>
      <w:r w:rsidR="00FC30AD" w:rsidRPr="00C67085">
        <w:rPr>
          <w:sz w:val="22"/>
          <w:szCs w:val="22"/>
          <w:vertAlign w:val="subscript"/>
        </w:rPr>
        <w:t>1</w:t>
      </w:r>
      <w:r w:rsidR="00FC30AD" w:rsidRPr="00C67085">
        <w:rPr>
          <w:sz w:val="22"/>
          <w:szCs w:val="22"/>
        </w:rPr>
        <w:t xml:space="preserve"> is in D and </w:t>
      </w:r>
      <w:r w:rsidR="00FC30AD" w:rsidRPr="00C67085">
        <w:rPr>
          <w:rStyle w:val="math0"/>
          <w:iCs/>
          <w:sz w:val="22"/>
          <w:szCs w:val="22"/>
        </w:rPr>
        <w:t>L</w:t>
      </w:r>
      <w:r w:rsidR="00FC30AD" w:rsidRPr="00C67085">
        <w:rPr>
          <w:sz w:val="22"/>
          <w:szCs w:val="22"/>
          <w:vertAlign w:val="subscript"/>
        </w:rPr>
        <w:t>2</w:t>
      </w:r>
      <w:r w:rsidR="00FC30AD" w:rsidRPr="00C67085">
        <w:rPr>
          <w:sz w:val="22"/>
          <w:szCs w:val="22"/>
        </w:rPr>
        <w:t xml:space="preserve"> is in </w:t>
      </w:r>
      <w:proofErr w:type="gramStart"/>
      <w:r w:rsidR="00FC30AD" w:rsidRPr="00C67085">
        <w:rPr>
          <w:sz w:val="22"/>
          <w:szCs w:val="22"/>
        </w:rPr>
        <w:t>SD</w:t>
      </w:r>
      <w:proofErr w:type="gramEnd"/>
      <w:r w:rsidR="00FC30AD" w:rsidRPr="00C67085">
        <w:rPr>
          <w:sz w:val="22"/>
          <w:szCs w:val="22"/>
        </w:rPr>
        <w:t xml:space="preserve"> then </w:t>
      </w:r>
      <w:r w:rsidR="00FC30AD" w:rsidRPr="00C67085">
        <w:rPr>
          <w:rStyle w:val="math0"/>
          <w:iCs/>
          <w:sz w:val="22"/>
          <w:szCs w:val="22"/>
        </w:rPr>
        <w:t>L</w:t>
      </w:r>
      <w:r w:rsidR="00FC30AD" w:rsidRPr="00C67085">
        <w:rPr>
          <w:sz w:val="22"/>
          <w:szCs w:val="22"/>
          <w:vertAlign w:val="subscript"/>
        </w:rPr>
        <w:t>1</w:t>
      </w:r>
      <w:r w:rsidR="00FC30AD" w:rsidRPr="00C67085">
        <w:rPr>
          <w:sz w:val="22"/>
          <w:szCs w:val="22"/>
        </w:rPr>
        <w:t xml:space="preserve"> </w:t>
      </w:r>
      <w:r w:rsidR="00FC30AD" w:rsidRPr="00C67085">
        <w:rPr>
          <w:sz w:val="22"/>
          <w:szCs w:val="22"/>
        </w:rPr>
        <w:sym w:font="Symbol" w:char="F0C7"/>
      </w:r>
      <w:r w:rsidR="00FC30AD" w:rsidRPr="00C67085">
        <w:rPr>
          <w:sz w:val="22"/>
          <w:szCs w:val="22"/>
        </w:rPr>
        <w:t xml:space="preserve"> </w:t>
      </w:r>
      <w:r w:rsidR="00FC30AD" w:rsidRPr="00C67085">
        <w:rPr>
          <w:rStyle w:val="math0"/>
          <w:iCs/>
          <w:sz w:val="22"/>
          <w:szCs w:val="22"/>
        </w:rPr>
        <w:t>L</w:t>
      </w:r>
      <w:r w:rsidR="00FC30AD" w:rsidRPr="00C67085">
        <w:rPr>
          <w:sz w:val="22"/>
          <w:szCs w:val="22"/>
          <w:vertAlign w:val="subscript"/>
        </w:rPr>
        <w:t>2</w:t>
      </w:r>
      <w:r w:rsidR="00FC30AD" w:rsidRPr="00C67085">
        <w:rPr>
          <w:sz w:val="22"/>
          <w:szCs w:val="22"/>
        </w:rPr>
        <w:t xml:space="preserve"> must be in SD.</w:t>
      </w:r>
      <w:r w:rsidR="00FC30AD" w:rsidRPr="00C67085">
        <w:rPr>
          <w:sz w:val="22"/>
          <w:szCs w:val="22"/>
        </w:rPr>
        <w:tab/>
      </w:r>
    </w:p>
    <w:p w14:paraId="4EB25536" w14:textId="2FC1221C" w:rsidR="00C27E04" w:rsidRPr="00C67085" w:rsidRDefault="00C27E04" w:rsidP="00C27E04">
      <w:pPr>
        <w:rPr>
          <w:sz w:val="22"/>
          <w:szCs w:val="22"/>
        </w:rPr>
      </w:pPr>
    </w:p>
    <w:p w14:paraId="56CAF6A0" w14:textId="701AB200" w:rsidR="00C33312" w:rsidRPr="00C67085" w:rsidRDefault="007B46E6" w:rsidP="00C67085">
      <w:pPr>
        <w:keepNext/>
        <w:rPr>
          <w:sz w:val="22"/>
          <w:szCs w:val="22"/>
        </w:rPr>
      </w:pPr>
      <w:r>
        <w:rPr>
          <w:sz w:val="22"/>
          <w:szCs w:val="22"/>
        </w:rPr>
        <w:t>True</w:t>
      </w:r>
    </w:p>
    <w:p w14:paraId="477C4994" w14:textId="383DA3C9" w:rsidR="00C67085" w:rsidRPr="00C67085" w:rsidRDefault="00C67085" w:rsidP="00547336">
      <w:pPr>
        <w:rPr>
          <w:sz w:val="22"/>
          <w:szCs w:val="22"/>
        </w:rPr>
      </w:pPr>
    </w:p>
    <w:p w14:paraId="4F53F0E2" w14:textId="63A67039" w:rsidR="00547336" w:rsidRPr="00C67085" w:rsidRDefault="00CF222A" w:rsidP="00E92E44">
      <w:pPr>
        <w:keepNext/>
        <w:rPr>
          <w:sz w:val="22"/>
          <w:szCs w:val="22"/>
        </w:rPr>
      </w:pPr>
      <w:r>
        <w:rPr>
          <w:sz w:val="22"/>
          <w:szCs w:val="22"/>
        </w:rPr>
        <w:t>(</w:t>
      </w:r>
      <w:r w:rsidR="00702557">
        <w:rPr>
          <w:sz w:val="22"/>
          <w:szCs w:val="22"/>
        </w:rPr>
        <w:t>8</w:t>
      </w:r>
      <w:r>
        <w:rPr>
          <w:sz w:val="22"/>
          <w:szCs w:val="22"/>
        </w:rPr>
        <w:t>)</w:t>
      </w:r>
      <w:r w:rsidR="00E92E44" w:rsidRPr="00C67085">
        <w:rPr>
          <w:sz w:val="22"/>
          <w:szCs w:val="22"/>
        </w:rPr>
        <w:t>. If</w:t>
      </w:r>
      <w:r w:rsidR="00547336" w:rsidRPr="00C67085">
        <w:rPr>
          <w:sz w:val="22"/>
          <w:szCs w:val="22"/>
        </w:rPr>
        <w:t xml:space="preserve"> </w:t>
      </w:r>
      <w:r w:rsidR="00547336" w:rsidRPr="00C67085">
        <w:rPr>
          <w:rStyle w:val="math0"/>
          <w:sz w:val="22"/>
          <w:szCs w:val="22"/>
        </w:rPr>
        <w:t>L</w:t>
      </w:r>
      <w:r w:rsidR="00547336" w:rsidRPr="00C67085">
        <w:rPr>
          <w:sz w:val="22"/>
          <w:szCs w:val="22"/>
          <w:vertAlign w:val="subscript"/>
        </w:rPr>
        <w:t>1</w:t>
      </w:r>
      <w:r w:rsidR="00547336" w:rsidRPr="00C67085">
        <w:rPr>
          <w:sz w:val="22"/>
          <w:szCs w:val="22"/>
        </w:rPr>
        <w:t xml:space="preserve"> and </w:t>
      </w:r>
      <w:r w:rsidR="00547336" w:rsidRPr="00C67085">
        <w:rPr>
          <w:rStyle w:val="math0"/>
          <w:sz w:val="22"/>
          <w:szCs w:val="22"/>
        </w:rPr>
        <w:t>L</w:t>
      </w:r>
      <w:r w:rsidR="00547336" w:rsidRPr="00C67085">
        <w:rPr>
          <w:sz w:val="22"/>
          <w:szCs w:val="22"/>
          <w:vertAlign w:val="subscript"/>
        </w:rPr>
        <w:t>2</w:t>
      </w:r>
      <w:r w:rsidR="00547336" w:rsidRPr="00C67085">
        <w:rPr>
          <w:sz w:val="22"/>
          <w:szCs w:val="22"/>
        </w:rPr>
        <w:t xml:space="preserve"> </w:t>
      </w:r>
      <w:r w:rsidR="00E92E44" w:rsidRPr="00C67085">
        <w:rPr>
          <w:sz w:val="22"/>
          <w:szCs w:val="22"/>
        </w:rPr>
        <w:t>are in D, then</w:t>
      </w:r>
      <w:r w:rsidR="00547336" w:rsidRPr="00C67085">
        <w:rPr>
          <w:sz w:val="22"/>
          <w:szCs w:val="22"/>
        </w:rPr>
        <w:t xml:space="preserve"> </w:t>
      </w:r>
      <w:r w:rsidR="00547336" w:rsidRPr="00C67085">
        <w:rPr>
          <w:rStyle w:val="math0"/>
          <w:sz w:val="22"/>
          <w:szCs w:val="22"/>
        </w:rPr>
        <w:t>L</w:t>
      </w:r>
      <w:r w:rsidR="00547336" w:rsidRPr="00C67085">
        <w:rPr>
          <w:sz w:val="22"/>
          <w:szCs w:val="22"/>
          <w:vertAlign w:val="subscript"/>
        </w:rPr>
        <w:t>1</w:t>
      </w:r>
      <w:r w:rsidR="00547336" w:rsidRPr="00C67085">
        <w:rPr>
          <w:sz w:val="22"/>
          <w:szCs w:val="22"/>
        </w:rPr>
        <w:t xml:space="preserve"> - </w:t>
      </w:r>
      <w:r w:rsidR="00547336" w:rsidRPr="00C67085">
        <w:rPr>
          <w:rStyle w:val="math0"/>
          <w:sz w:val="22"/>
          <w:szCs w:val="22"/>
        </w:rPr>
        <w:t>L</w:t>
      </w:r>
      <w:r w:rsidR="00547336" w:rsidRPr="00C67085">
        <w:rPr>
          <w:sz w:val="22"/>
          <w:szCs w:val="22"/>
          <w:vertAlign w:val="subscript"/>
        </w:rPr>
        <w:t>2</w:t>
      </w:r>
      <w:r w:rsidR="00547336" w:rsidRPr="00C67085">
        <w:rPr>
          <w:sz w:val="22"/>
          <w:szCs w:val="22"/>
        </w:rPr>
        <w:t xml:space="preserve"> </w:t>
      </w:r>
      <w:r w:rsidR="00E92E44" w:rsidRPr="00C67085">
        <w:rPr>
          <w:sz w:val="22"/>
          <w:szCs w:val="22"/>
        </w:rPr>
        <w:t>must be in D.</w:t>
      </w:r>
    </w:p>
    <w:p w14:paraId="624CEEAF" w14:textId="77777777" w:rsidR="00547336" w:rsidRDefault="00547336" w:rsidP="00547336">
      <w:pPr>
        <w:keepNext/>
        <w:rPr>
          <w:sz w:val="22"/>
          <w:szCs w:val="22"/>
        </w:rPr>
      </w:pPr>
    </w:p>
    <w:p w14:paraId="125E20EE" w14:textId="19FDDD69" w:rsidR="00C33312" w:rsidRDefault="007B46E6" w:rsidP="007B46E6">
      <w:pPr>
        <w:keepNext/>
        <w:rPr>
          <w:sz w:val="22"/>
          <w:szCs w:val="22"/>
        </w:rPr>
      </w:pPr>
      <w:r>
        <w:rPr>
          <w:sz w:val="22"/>
          <w:szCs w:val="22"/>
        </w:rPr>
        <w:t>True</w:t>
      </w:r>
    </w:p>
    <w:p w14:paraId="3B23D34C" w14:textId="77777777" w:rsidR="007B46E6" w:rsidRPr="00C67085" w:rsidRDefault="007B46E6" w:rsidP="007B46E6">
      <w:pPr>
        <w:keepNext/>
        <w:rPr>
          <w:sz w:val="22"/>
          <w:szCs w:val="22"/>
        </w:rPr>
      </w:pPr>
    </w:p>
    <w:p w14:paraId="359B58AA" w14:textId="0BC9EF97" w:rsidR="00547336" w:rsidRPr="00C67085" w:rsidRDefault="00CF222A" w:rsidP="000D35D3">
      <w:pPr>
        <w:keepNext/>
        <w:rPr>
          <w:sz w:val="22"/>
          <w:szCs w:val="22"/>
        </w:rPr>
      </w:pPr>
      <w:r>
        <w:rPr>
          <w:sz w:val="22"/>
          <w:szCs w:val="22"/>
        </w:rPr>
        <w:t>(</w:t>
      </w:r>
      <w:r w:rsidR="00702557">
        <w:rPr>
          <w:sz w:val="22"/>
          <w:szCs w:val="22"/>
        </w:rPr>
        <w:t>9</w:t>
      </w:r>
      <w:r>
        <w:rPr>
          <w:sz w:val="22"/>
          <w:szCs w:val="22"/>
        </w:rPr>
        <w:t>)</w:t>
      </w:r>
      <w:r w:rsidR="00E92E44" w:rsidRPr="00C67085">
        <w:rPr>
          <w:sz w:val="22"/>
          <w:szCs w:val="22"/>
        </w:rPr>
        <w:t xml:space="preserve">. </w:t>
      </w:r>
      <w:r w:rsidR="000E641D" w:rsidRPr="00C67085">
        <w:rPr>
          <w:sz w:val="22"/>
          <w:szCs w:val="22"/>
        </w:rPr>
        <w:t>If</w:t>
      </w:r>
      <w:r w:rsidR="00547336" w:rsidRPr="00C67085">
        <w:rPr>
          <w:sz w:val="22"/>
          <w:szCs w:val="22"/>
        </w:rPr>
        <w:t xml:space="preserve"> </w:t>
      </w:r>
      <w:r w:rsidR="00547336" w:rsidRPr="00C67085">
        <w:rPr>
          <w:rStyle w:val="math0"/>
          <w:sz w:val="22"/>
          <w:szCs w:val="22"/>
        </w:rPr>
        <w:t>L</w:t>
      </w:r>
      <w:r w:rsidR="00547336" w:rsidRPr="00C67085">
        <w:rPr>
          <w:sz w:val="22"/>
          <w:szCs w:val="22"/>
          <w:vertAlign w:val="subscript"/>
        </w:rPr>
        <w:t>1</w:t>
      </w:r>
      <w:r w:rsidR="00547336" w:rsidRPr="00C67085">
        <w:rPr>
          <w:sz w:val="22"/>
          <w:szCs w:val="22"/>
        </w:rPr>
        <w:t xml:space="preserve"> and </w:t>
      </w:r>
      <w:r w:rsidR="00547336" w:rsidRPr="00C67085">
        <w:rPr>
          <w:rStyle w:val="math0"/>
          <w:sz w:val="22"/>
          <w:szCs w:val="22"/>
        </w:rPr>
        <w:t>L</w:t>
      </w:r>
      <w:r w:rsidR="00547336" w:rsidRPr="00C67085">
        <w:rPr>
          <w:sz w:val="22"/>
          <w:szCs w:val="22"/>
          <w:vertAlign w:val="subscript"/>
        </w:rPr>
        <w:t>2</w:t>
      </w:r>
      <w:r w:rsidR="000E641D" w:rsidRPr="00C67085">
        <w:rPr>
          <w:sz w:val="22"/>
          <w:szCs w:val="22"/>
        </w:rPr>
        <w:t xml:space="preserve"> are</w:t>
      </w:r>
      <w:r w:rsidR="008A308A" w:rsidRPr="00C67085">
        <w:rPr>
          <w:sz w:val="22"/>
          <w:szCs w:val="22"/>
        </w:rPr>
        <w:t xml:space="preserve"> not in D</w:t>
      </w:r>
      <w:r w:rsidR="000E641D" w:rsidRPr="00C67085">
        <w:rPr>
          <w:sz w:val="22"/>
          <w:szCs w:val="22"/>
        </w:rPr>
        <w:t>, then</w:t>
      </w:r>
      <w:r w:rsidR="00547336" w:rsidRPr="00C67085">
        <w:rPr>
          <w:sz w:val="22"/>
          <w:szCs w:val="22"/>
        </w:rPr>
        <w:t xml:space="preserve"> </w:t>
      </w:r>
      <w:r w:rsidR="00547336" w:rsidRPr="00C67085">
        <w:rPr>
          <w:rStyle w:val="math0"/>
          <w:sz w:val="22"/>
          <w:szCs w:val="22"/>
        </w:rPr>
        <w:t>L</w:t>
      </w:r>
      <w:r w:rsidR="00547336" w:rsidRPr="00C67085">
        <w:rPr>
          <w:sz w:val="22"/>
          <w:szCs w:val="22"/>
          <w:vertAlign w:val="subscript"/>
        </w:rPr>
        <w:t>1</w:t>
      </w:r>
      <w:r w:rsidR="00547336" w:rsidRPr="00C67085">
        <w:rPr>
          <w:sz w:val="22"/>
          <w:szCs w:val="22"/>
        </w:rPr>
        <w:t xml:space="preserve"> - </w:t>
      </w:r>
      <w:r w:rsidR="00547336" w:rsidRPr="00C67085">
        <w:rPr>
          <w:rStyle w:val="math0"/>
          <w:sz w:val="22"/>
          <w:szCs w:val="22"/>
        </w:rPr>
        <w:t>L</w:t>
      </w:r>
      <w:r w:rsidR="00547336" w:rsidRPr="00C67085">
        <w:rPr>
          <w:sz w:val="22"/>
          <w:szCs w:val="22"/>
          <w:vertAlign w:val="subscript"/>
        </w:rPr>
        <w:t>2</w:t>
      </w:r>
      <w:r w:rsidR="000D35D3" w:rsidRPr="00C67085">
        <w:rPr>
          <w:sz w:val="22"/>
          <w:szCs w:val="22"/>
        </w:rPr>
        <w:t xml:space="preserve"> </w:t>
      </w:r>
      <w:r w:rsidR="000E641D" w:rsidRPr="00C67085">
        <w:rPr>
          <w:sz w:val="22"/>
          <w:szCs w:val="22"/>
        </w:rPr>
        <w:t>cannot be</w:t>
      </w:r>
      <w:r w:rsidR="000D35D3" w:rsidRPr="00C67085">
        <w:rPr>
          <w:sz w:val="22"/>
          <w:szCs w:val="22"/>
        </w:rPr>
        <w:t xml:space="preserve"> regular.</w:t>
      </w:r>
    </w:p>
    <w:p w14:paraId="23A530C6" w14:textId="686DCF64" w:rsidR="00547336" w:rsidRDefault="00547336" w:rsidP="00547336">
      <w:pPr>
        <w:keepNext/>
        <w:rPr>
          <w:sz w:val="22"/>
          <w:szCs w:val="22"/>
        </w:rPr>
      </w:pPr>
    </w:p>
    <w:p w14:paraId="57BA25CA" w14:textId="1FB5FDA8" w:rsidR="007B46E6" w:rsidRPr="00C67085" w:rsidRDefault="006D2B64" w:rsidP="00547336">
      <w:pPr>
        <w:keepNext/>
        <w:rPr>
          <w:sz w:val="22"/>
          <w:szCs w:val="22"/>
        </w:rPr>
      </w:pPr>
      <w:r>
        <w:rPr>
          <w:sz w:val="22"/>
          <w:szCs w:val="22"/>
        </w:rPr>
        <w:t>True if l1 is a subset l2 or l2 subset of l1 and l1 is not regular and l2 is not regular then l1-l2 is also not regular.</w:t>
      </w:r>
    </w:p>
    <w:p w14:paraId="327762DE" w14:textId="41472B10" w:rsidR="00C33312" w:rsidRPr="00C67085" w:rsidRDefault="00C33312" w:rsidP="00547336">
      <w:pPr>
        <w:rPr>
          <w:sz w:val="22"/>
          <w:szCs w:val="22"/>
        </w:rPr>
      </w:pPr>
    </w:p>
    <w:p w14:paraId="3EBDD477" w14:textId="5EE2287A" w:rsidR="000D35D3" w:rsidRPr="00C67085" w:rsidRDefault="00CF222A" w:rsidP="000D35D3">
      <w:pPr>
        <w:keepNext/>
        <w:rPr>
          <w:sz w:val="22"/>
          <w:szCs w:val="22"/>
        </w:rPr>
      </w:pPr>
      <w:r>
        <w:rPr>
          <w:sz w:val="22"/>
          <w:szCs w:val="22"/>
        </w:rPr>
        <w:t>(</w:t>
      </w:r>
      <w:r w:rsidR="00702557">
        <w:rPr>
          <w:sz w:val="22"/>
          <w:szCs w:val="22"/>
        </w:rPr>
        <w:t>10</w:t>
      </w:r>
      <w:r>
        <w:rPr>
          <w:sz w:val="22"/>
          <w:szCs w:val="22"/>
        </w:rPr>
        <w:t>)</w:t>
      </w:r>
      <w:r w:rsidR="000D35D3" w:rsidRPr="00C67085">
        <w:rPr>
          <w:sz w:val="22"/>
          <w:szCs w:val="22"/>
        </w:rPr>
        <w:t xml:space="preserve">. </w:t>
      </w:r>
      <w:r w:rsidR="00A61EA5" w:rsidRPr="00C67085">
        <w:rPr>
          <w:sz w:val="22"/>
          <w:szCs w:val="22"/>
        </w:rPr>
        <w:t>If</w:t>
      </w:r>
      <w:r w:rsidR="000D35D3" w:rsidRPr="00C67085">
        <w:rPr>
          <w:sz w:val="22"/>
          <w:szCs w:val="22"/>
        </w:rPr>
        <w:t xml:space="preserve"> </w:t>
      </w:r>
      <w:r w:rsidR="000D35D3" w:rsidRPr="00C67085">
        <w:rPr>
          <w:rStyle w:val="math0"/>
          <w:sz w:val="22"/>
          <w:szCs w:val="22"/>
        </w:rPr>
        <w:t>L</w:t>
      </w:r>
      <w:r w:rsidR="000D35D3" w:rsidRPr="00C67085">
        <w:rPr>
          <w:sz w:val="22"/>
          <w:szCs w:val="22"/>
          <w:vertAlign w:val="subscript"/>
        </w:rPr>
        <w:t>1</w:t>
      </w:r>
      <w:r w:rsidR="000D35D3" w:rsidRPr="00C67085">
        <w:rPr>
          <w:sz w:val="22"/>
          <w:szCs w:val="22"/>
        </w:rPr>
        <w:t xml:space="preserve"> and </w:t>
      </w:r>
      <w:r w:rsidR="000D35D3" w:rsidRPr="00C67085">
        <w:rPr>
          <w:rStyle w:val="math0"/>
          <w:sz w:val="22"/>
          <w:szCs w:val="22"/>
        </w:rPr>
        <w:t>L</w:t>
      </w:r>
      <w:r w:rsidR="000D35D3" w:rsidRPr="00C67085">
        <w:rPr>
          <w:sz w:val="22"/>
          <w:szCs w:val="22"/>
          <w:vertAlign w:val="subscript"/>
        </w:rPr>
        <w:t>2</w:t>
      </w:r>
      <w:r w:rsidR="000D35D3" w:rsidRPr="00C67085">
        <w:rPr>
          <w:sz w:val="22"/>
          <w:szCs w:val="22"/>
        </w:rPr>
        <w:t xml:space="preserve"> </w:t>
      </w:r>
      <w:r w:rsidR="00A61EA5" w:rsidRPr="00C67085">
        <w:rPr>
          <w:sz w:val="22"/>
          <w:szCs w:val="22"/>
        </w:rPr>
        <w:t xml:space="preserve">are </w:t>
      </w:r>
      <w:r w:rsidR="008A308A" w:rsidRPr="00C67085">
        <w:rPr>
          <w:sz w:val="22"/>
          <w:szCs w:val="22"/>
        </w:rPr>
        <w:t>not in D</w:t>
      </w:r>
      <w:r w:rsidR="00A61EA5" w:rsidRPr="00C67085">
        <w:rPr>
          <w:sz w:val="22"/>
          <w:szCs w:val="22"/>
        </w:rPr>
        <w:t>, then</w:t>
      </w:r>
      <w:r w:rsidR="000D35D3" w:rsidRPr="00C67085">
        <w:rPr>
          <w:sz w:val="22"/>
          <w:szCs w:val="22"/>
        </w:rPr>
        <w:t xml:space="preserve"> </w:t>
      </w:r>
      <w:r w:rsidR="000D35D3" w:rsidRPr="00C67085">
        <w:rPr>
          <w:rStyle w:val="math0"/>
          <w:sz w:val="22"/>
          <w:szCs w:val="22"/>
        </w:rPr>
        <w:t>L</w:t>
      </w:r>
      <w:r w:rsidR="000D35D3" w:rsidRPr="00C67085">
        <w:rPr>
          <w:sz w:val="22"/>
          <w:szCs w:val="22"/>
          <w:vertAlign w:val="subscript"/>
        </w:rPr>
        <w:t>1</w:t>
      </w:r>
      <w:r w:rsidR="000D35D3" w:rsidRPr="00C67085">
        <w:rPr>
          <w:sz w:val="22"/>
          <w:szCs w:val="22"/>
        </w:rPr>
        <w:t xml:space="preserve"> </w:t>
      </w:r>
      <w:r w:rsidR="000D35D3" w:rsidRPr="00C67085">
        <w:rPr>
          <w:sz w:val="22"/>
          <w:szCs w:val="22"/>
        </w:rPr>
        <w:sym w:font="Symbol" w:char="F0C8"/>
      </w:r>
      <w:r w:rsidR="000D35D3" w:rsidRPr="00C67085">
        <w:rPr>
          <w:sz w:val="22"/>
          <w:szCs w:val="22"/>
        </w:rPr>
        <w:t xml:space="preserve"> </w:t>
      </w:r>
      <w:r w:rsidR="000D35D3" w:rsidRPr="00C67085">
        <w:rPr>
          <w:rStyle w:val="math0"/>
          <w:sz w:val="22"/>
          <w:szCs w:val="22"/>
        </w:rPr>
        <w:t>L</w:t>
      </w:r>
      <w:r w:rsidR="000D35D3" w:rsidRPr="00C67085">
        <w:rPr>
          <w:sz w:val="22"/>
          <w:szCs w:val="22"/>
          <w:vertAlign w:val="subscript"/>
        </w:rPr>
        <w:t>2</w:t>
      </w:r>
      <w:r w:rsidR="000D35D3" w:rsidRPr="00C67085">
        <w:rPr>
          <w:sz w:val="22"/>
          <w:szCs w:val="22"/>
        </w:rPr>
        <w:t xml:space="preserve"> </w:t>
      </w:r>
      <w:r w:rsidR="00A61EA5" w:rsidRPr="00C67085">
        <w:rPr>
          <w:sz w:val="22"/>
          <w:szCs w:val="22"/>
        </w:rPr>
        <w:t>cannot be</w:t>
      </w:r>
      <w:r w:rsidR="000D35D3" w:rsidRPr="00C67085">
        <w:rPr>
          <w:sz w:val="22"/>
          <w:szCs w:val="22"/>
        </w:rPr>
        <w:t xml:space="preserve"> in D.</w:t>
      </w:r>
    </w:p>
    <w:p w14:paraId="0AB43765" w14:textId="23D0DA98" w:rsidR="000D35D3" w:rsidRDefault="000D35D3" w:rsidP="00547336">
      <w:pPr>
        <w:rPr>
          <w:sz w:val="22"/>
          <w:szCs w:val="22"/>
        </w:rPr>
      </w:pPr>
    </w:p>
    <w:p w14:paraId="1E5EB46A" w14:textId="10AD7DAA" w:rsidR="006D2B64" w:rsidRPr="00C67085" w:rsidRDefault="006D2B64" w:rsidP="00547336">
      <w:pPr>
        <w:rPr>
          <w:sz w:val="22"/>
          <w:szCs w:val="22"/>
        </w:rPr>
      </w:pPr>
      <w:r>
        <w:rPr>
          <w:sz w:val="22"/>
          <w:szCs w:val="22"/>
        </w:rPr>
        <w:t xml:space="preserve">True – languages l1 and l2, if they are context free, </w:t>
      </w:r>
      <w:proofErr w:type="spellStart"/>
      <w:r>
        <w:rPr>
          <w:sz w:val="22"/>
          <w:szCs w:val="22"/>
        </w:rPr>
        <w:t>reg</w:t>
      </w:r>
      <w:proofErr w:type="spellEnd"/>
      <w:r>
        <w:rPr>
          <w:sz w:val="22"/>
          <w:szCs w:val="22"/>
        </w:rPr>
        <w:t>, decidable, they are closed under union. Therefore, if l1 and l2 are not in d, then l1 union l2 cannot be in d</w:t>
      </w:r>
    </w:p>
    <w:p w14:paraId="6A10C16D" w14:textId="77777777" w:rsidR="006D2B64" w:rsidRDefault="006D2B64" w:rsidP="0038153A">
      <w:pPr>
        <w:keepNext/>
        <w:jc w:val="left"/>
        <w:rPr>
          <w:sz w:val="22"/>
          <w:szCs w:val="22"/>
        </w:rPr>
      </w:pPr>
    </w:p>
    <w:p w14:paraId="23B6BC70" w14:textId="17B085FC" w:rsidR="00547336" w:rsidRPr="00C67085" w:rsidRDefault="00CF222A" w:rsidP="0038153A">
      <w:pPr>
        <w:keepNext/>
        <w:jc w:val="left"/>
        <w:rPr>
          <w:sz w:val="22"/>
          <w:szCs w:val="22"/>
        </w:rPr>
      </w:pPr>
      <w:r>
        <w:rPr>
          <w:sz w:val="22"/>
          <w:szCs w:val="22"/>
        </w:rPr>
        <w:t>(</w:t>
      </w:r>
      <w:r w:rsidR="00702557">
        <w:rPr>
          <w:sz w:val="22"/>
          <w:szCs w:val="22"/>
        </w:rPr>
        <w:t>11</w:t>
      </w:r>
      <w:r>
        <w:rPr>
          <w:sz w:val="22"/>
          <w:szCs w:val="22"/>
        </w:rPr>
        <w:t>)</w:t>
      </w:r>
      <w:r w:rsidR="00B7780A" w:rsidRPr="00C67085">
        <w:rPr>
          <w:sz w:val="22"/>
          <w:szCs w:val="22"/>
        </w:rPr>
        <w:t xml:space="preserve">. Every infinite </w:t>
      </w:r>
      <w:r w:rsidR="00547336" w:rsidRPr="00C67085">
        <w:rPr>
          <w:sz w:val="22"/>
          <w:szCs w:val="22"/>
        </w:rPr>
        <w:t xml:space="preserve">language has a subset that is not </w:t>
      </w:r>
      <w:r w:rsidR="00B7780A" w:rsidRPr="00C67085">
        <w:rPr>
          <w:sz w:val="22"/>
          <w:szCs w:val="22"/>
        </w:rPr>
        <w:t>in D</w:t>
      </w:r>
      <w:r w:rsidR="00547336" w:rsidRPr="00C67085">
        <w:rPr>
          <w:sz w:val="22"/>
          <w:szCs w:val="22"/>
        </w:rPr>
        <w:t>.</w:t>
      </w:r>
    </w:p>
    <w:p w14:paraId="58C75E0E" w14:textId="03FFC298" w:rsidR="00C33312" w:rsidRDefault="00C33312" w:rsidP="00B7780A">
      <w:pPr>
        <w:keepNext/>
        <w:jc w:val="left"/>
        <w:rPr>
          <w:sz w:val="22"/>
          <w:szCs w:val="22"/>
        </w:rPr>
      </w:pPr>
    </w:p>
    <w:p w14:paraId="05D8EA49" w14:textId="2E69E68C" w:rsidR="004B74AF" w:rsidRPr="00C67085" w:rsidRDefault="004B74AF" w:rsidP="00B7780A">
      <w:pPr>
        <w:keepNext/>
        <w:jc w:val="left"/>
        <w:rPr>
          <w:sz w:val="22"/>
          <w:szCs w:val="22"/>
        </w:rPr>
      </w:pPr>
      <w:r>
        <w:rPr>
          <w:sz w:val="22"/>
          <w:szCs w:val="22"/>
        </w:rPr>
        <w:t>True – every infinite set has an undecidable subset</w:t>
      </w:r>
    </w:p>
    <w:p w14:paraId="22C8160A" w14:textId="77777777" w:rsidR="00D53EB7" w:rsidRPr="00C67085" w:rsidRDefault="00D53EB7" w:rsidP="00B7780A">
      <w:pPr>
        <w:keepNext/>
        <w:jc w:val="left"/>
        <w:rPr>
          <w:sz w:val="22"/>
          <w:szCs w:val="22"/>
        </w:rPr>
      </w:pPr>
    </w:p>
    <w:p w14:paraId="240F6E40" w14:textId="1DDD6FF0" w:rsidR="00DA36DF" w:rsidRPr="00C67085" w:rsidRDefault="00CF222A" w:rsidP="00DA36DF">
      <w:pPr>
        <w:keepNext/>
        <w:rPr>
          <w:sz w:val="22"/>
          <w:szCs w:val="22"/>
        </w:rPr>
      </w:pPr>
      <w:r>
        <w:rPr>
          <w:sz w:val="22"/>
          <w:szCs w:val="22"/>
        </w:rPr>
        <w:t>(</w:t>
      </w:r>
      <w:r w:rsidR="00702557">
        <w:rPr>
          <w:sz w:val="22"/>
          <w:szCs w:val="22"/>
        </w:rPr>
        <w:t>12</w:t>
      </w:r>
      <w:r>
        <w:rPr>
          <w:sz w:val="22"/>
          <w:szCs w:val="22"/>
        </w:rPr>
        <w:t>)</w:t>
      </w:r>
      <w:r w:rsidR="00DA36DF" w:rsidRPr="00C67085">
        <w:rPr>
          <w:sz w:val="22"/>
          <w:szCs w:val="22"/>
        </w:rPr>
        <w:t xml:space="preserve">. If </w:t>
      </w:r>
      <w:r w:rsidR="00DA36DF" w:rsidRPr="00C67085">
        <w:rPr>
          <w:sz w:val="22"/>
          <w:szCs w:val="22"/>
        </w:rPr>
        <w:sym w:font="Symbol" w:char="00D8"/>
      </w:r>
      <w:r w:rsidR="00DA36DF" w:rsidRPr="00C67085">
        <w:rPr>
          <w:sz w:val="22"/>
          <w:szCs w:val="22"/>
        </w:rPr>
        <w:t xml:space="preserve">H were in </w:t>
      </w:r>
      <w:proofErr w:type="gramStart"/>
      <w:r w:rsidR="00DA36DF" w:rsidRPr="00C67085">
        <w:rPr>
          <w:sz w:val="22"/>
          <w:szCs w:val="22"/>
        </w:rPr>
        <w:t>D</w:t>
      </w:r>
      <w:proofErr w:type="gramEnd"/>
      <w:r w:rsidR="00DA36DF" w:rsidRPr="00C67085">
        <w:rPr>
          <w:sz w:val="22"/>
          <w:szCs w:val="22"/>
        </w:rPr>
        <w:t xml:space="preserve"> then every SD language would be in D.</w:t>
      </w:r>
    </w:p>
    <w:p w14:paraId="76196DD4" w14:textId="77777777" w:rsidR="00DA36DF" w:rsidRPr="00C67085" w:rsidRDefault="00DA36DF" w:rsidP="006805DC">
      <w:pPr>
        <w:keepNext/>
        <w:rPr>
          <w:sz w:val="22"/>
          <w:szCs w:val="22"/>
        </w:rPr>
      </w:pPr>
    </w:p>
    <w:p w14:paraId="5CE50B5A" w14:textId="117ADE28" w:rsidR="002C16D5" w:rsidRPr="00C67085" w:rsidRDefault="002C16D5" w:rsidP="002C16D5">
      <w:pPr>
        <w:keepNext/>
        <w:jc w:val="left"/>
        <w:rPr>
          <w:sz w:val="22"/>
          <w:szCs w:val="22"/>
        </w:rPr>
      </w:pPr>
      <w:r>
        <w:rPr>
          <w:sz w:val="22"/>
          <w:szCs w:val="22"/>
        </w:rPr>
        <w:t>True</w:t>
      </w:r>
    </w:p>
    <w:p w14:paraId="1A9FF8AA" w14:textId="77777777" w:rsidR="00C67085" w:rsidRPr="00C67085" w:rsidRDefault="00C67085" w:rsidP="00F45A52">
      <w:pPr>
        <w:keepNext/>
        <w:rPr>
          <w:sz w:val="22"/>
          <w:szCs w:val="22"/>
        </w:rPr>
      </w:pPr>
    </w:p>
    <w:p w14:paraId="65C34235" w14:textId="744C6F83" w:rsidR="00F45A52" w:rsidRPr="00C67085" w:rsidRDefault="00CF222A" w:rsidP="00F45A52">
      <w:pPr>
        <w:keepNext/>
        <w:rPr>
          <w:sz w:val="22"/>
          <w:szCs w:val="22"/>
        </w:rPr>
      </w:pPr>
      <w:r>
        <w:rPr>
          <w:sz w:val="22"/>
          <w:szCs w:val="22"/>
        </w:rPr>
        <w:t>(</w:t>
      </w:r>
      <w:r w:rsidR="00702557">
        <w:rPr>
          <w:sz w:val="22"/>
          <w:szCs w:val="22"/>
        </w:rPr>
        <w:t>13</w:t>
      </w:r>
      <w:r>
        <w:rPr>
          <w:sz w:val="22"/>
          <w:szCs w:val="22"/>
        </w:rPr>
        <w:t>)</w:t>
      </w:r>
      <w:r w:rsidR="00F45A52" w:rsidRPr="00C67085">
        <w:rPr>
          <w:sz w:val="22"/>
          <w:szCs w:val="22"/>
        </w:rPr>
        <w:t>. {&lt;</w:t>
      </w:r>
      <w:r w:rsidR="00F45A52" w:rsidRPr="00C67085">
        <w:rPr>
          <w:rStyle w:val="math0"/>
          <w:sz w:val="22"/>
          <w:szCs w:val="22"/>
        </w:rPr>
        <w:t>M</w:t>
      </w:r>
      <w:proofErr w:type="gramStart"/>
      <w:r w:rsidR="00F45A52" w:rsidRPr="00C67085">
        <w:rPr>
          <w:sz w:val="22"/>
          <w:szCs w:val="22"/>
        </w:rPr>
        <w:t>&gt; :</w:t>
      </w:r>
      <w:proofErr w:type="gramEnd"/>
      <w:r w:rsidR="00F45A52" w:rsidRPr="00C67085">
        <w:rPr>
          <w:sz w:val="22"/>
          <w:szCs w:val="22"/>
        </w:rPr>
        <w:t xml:space="preserve"> </w:t>
      </w:r>
      <w:r w:rsidR="00F45A52" w:rsidRPr="00C67085">
        <w:rPr>
          <w:rStyle w:val="math0"/>
          <w:iCs/>
          <w:sz w:val="22"/>
          <w:szCs w:val="22"/>
        </w:rPr>
        <w:t>L</w:t>
      </w:r>
      <w:r w:rsidR="00F45A52" w:rsidRPr="00C67085">
        <w:rPr>
          <w:sz w:val="22"/>
          <w:szCs w:val="22"/>
        </w:rPr>
        <w:t>(</w:t>
      </w:r>
      <w:r w:rsidR="00F45A52" w:rsidRPr="00C67085">
        <w:rPr>
          <w:rStyle w:val="math0"/>
          <w:sz w:val="22"/>
          <w:szCs w:val="22"/>
        </w:rPr>
        <w:t>M</w:t>
      </w:r>
      <w:r w:rsidR="00F45A52" w:rsidRPr="00C67085">
        <w:rPr>
          <w:sz w:val="22"/>
          <w:szCs w:val="22"/>
        </w:rPr>
        <w:t>) is context free} is in D.</w:t>
      </w:r>
    </w:p>
    <w:p w14:paraId="0ECFCD43" w14:textId="77777777" w:rsidR="00F45A52" w:rsidRPr="00C67085" w:rsidRDefault="00F45A52" w:rsidP="00F45A52">
      <w:pPr>
        <w:keepNext/>
        <w:ind w:left="720"/>
        <w:rPr>
          <w:sz w:val="22"/>
          <w:szCs w:val="22"/>
        </w:rPr>
      </w:pPr>
    </w:p>
    <w:p w14:paraId="65E200C9" w14:textId="486443FF" w:rsidR="00502C82" w:rsidRPr="00C67085" w:rsidRDefault="002C16D5" w:rsidP="00F45A52">
      <w:pPr>
        <w:keepNext/>
        <w:rPr>
          <w:sz w:val="22"/>
          <w:szCs w:val="22"/>
        </w:rPr>
      </w:pPr>
      <w:r>
        <w:rPr>
          <w:sz w:val="22"/>
          <w:szCs w:val="22"/>
        </w:rPr>
        <w:t>False</w:t>
      </w:r>
    </w:p>
    <w:p w14:paraId="71012110" w14:textId="77777777" w:rsidR="00C67085" w:rsidRPr="00C67085" w:rsidRDefault="00C67085" w:rsidP="00F45A52">
      <w:pPr>
        <w:keepNext/>
        <w:rPr>
          <w:sz w:val="22"/>
          <w:szCs w:val="22"/>
        </w:rPr>
      </w:pPr>
    </w:p>
    <w:p w14:paraId="58CEB28B" w14:textId="5C57E7B3" w:rsidR="00F45A52" w:rsidRPr="00C67085" w:rsidRDefault="00CF222A" w:rsidP="00F45A52">
      <w:pPr>
        <w:keepNext/>
        <w:rPr>
          <w:sz w:val="22"/>
          <w:szCs w:val="22"/>
        </w:rPr>
      </w:pPr>
      <w:r>
        <w:rPr>
          <w:sz w:val="22"/>
          <w:szCs w:val="22"/>
        </w:rPr>
        <w:t>(</w:t>
      </w:r>
      <w:r w:rsidR="00702557">
        <w:rPr>
          <w:sz w:val="22"/>
          <w:szCs w:val="22"/>
        </w:rPr>
        <w:t>14</w:t>
      </w:r>
      <w:r>
        <w:rPr>
          <w:sz w:val="22"/>
          <w:szCs w:val="22"/>
        </w:rPr>
        <w:t>)</w:t>
      </w:r>
      <w:r w:rsidR="00F45A52" w:rsidRPr="00C67085">
        <w:rPr>
          <w:sz w:val="22"/>
          <w:szCs w:val="22"/>
        </w:rPr>
        <w:t>. {&lt;</w:t>
      </w:r>
      <w:r w:rsidR="00F45A52" w:rsidRPr="00C67085">
        <w:rPr>
          <w:rStyle w:val="math0"/>
          <w:sz w:val="22"/>
          <w:szCs w:val="22"/>
        </w:rPr>
        <w:t>M</w:t>
      </w:r>
      <w:proofErr w:type="gramStart"/>
      <w:r w:rsidR="00F45A52" w:rsidRPr="00C67085">
        <w:rPr>
          <w:sz w:val="22"/>
          <w:szCs w:val="22"/>
        </w:rPr>
        <w:t>&gt; :</w:t>
      </w:r>
      <w:proofErr w:type="gramEnd"/>
      <w:r w:rsidR="00F45A52" w:rsidRPr="00C67085">
        <w:rPr>
          <w:sz w:val="22"/>
          <w:szCs w:val="22"/>
        </w:rPr>
        <w:t xml:space="preserve"> </w:t>
      </w:r>
      <w:r w:rsidR="00F45A52" w:rsidRPr="00C67085">
        <w:rPr>
          <w:rStyle w:val="math0"/>
          <w:iCs/>
          <w:sz w:val="22"/>
          <w:szCs w:val="22"/>
        </w:rPr>
        <w:t>L</w:t>
      </w:r>
      <w:r w:rsidR="00F45A52" w:rsidRPr="00C67085">
        <w:rPr>
          <w:sz w:val="22"/>
          <w:szCs w:val="22"/>
        </w:rPr>
        <w:t>(</w:t>
      </w:r>
      <w:r w:rsidR="00F45A52" w:rsidRPr="00C67085">
        <w:rPr>
          <w:rStyle w:val="math0"/>
          <w:sz w:val="22"/>
          <w:szCs w:val="22"/>
        </w:rPr>
        <w:t>M</w:t>
      </w:r>
      <w:r w:rsidR="00F45A52" w:rsidRPr="00C67085">
        <w:rPr>
          <w:sz w:val="22"/>
          <w:szCs w:val="22"/>
        </w:rPr>
        <w:t>) is not context free} is in D.</w:t>
      </w:r>
    </w:p>
    <w:p w14:paraId="0CA468AC" w14:textId="49915DBC" w:rsidR="00F45A52" w:rsidRDefault="00F45A52" w:rsidP="002C16D5">
      <w:pPr>
        <w:keepNext/>
        <w:rPr>
          <w:sz w:val="22"/>
          <w:szCs w:val="22"/>
        </w:rPr>
      </w:pPr>
    </w:p>
    <w:p w14:paraId="68C5D5CD" w14:textId="6423D267" w:rsidR="002C16D5" w:rsidRPr="00C67085" w:rsidRDefault="002C16D5" w:rsidP="002C16D5">
      <w:pPr>
        <w:keepNext/>
        <w:rPr>
          <w:sz w:val="22"/>
          <w:szCs w:val="22"/>
        </w:rPr>
      </w:pPr>
      <w:r>
        <w:rPr>
          <w:sz w:val="22"/>
          <w:szCs w:val="22"/>
        </w:rPr>
        <w:t>False</w:t>
      </w:r>
    </w:p>
    <w:p w14:paraId="341534E6" w14:textId="6C4B89AA" w:rsidR="008B74A8" w:rsidRPr="00C67085" w:rsidRDefault="008B74A8" w:rsidP="00F45A52">
      <w:pPr>
        <w:keepNext/>
        <w:jc w:val="left"/>
        <w:rPr>
          <w:sz w:val="22"/>
          <w:szCs w:val="22"/>
        </w:rPr>
      </w:pPr>
    </w:p>
    <w:p w14:paraId="15FFD006" w14:textId="1D8EFBBA" w:rsidR="00373C0B" w:rsidRPr="00C67085" w:rsidRDefault="00CF222A" w:rsidP="00373C0B">
      <w:pPr>
        <w:keepNext/>
        <w:rPr>
          <w:sz w:val="22"/>
          <w:szCs w:val="22"/>
        </w:rPr>
      </w:pPr>
      <w:r>
        <w:rPr>
          <w:sz w:val="22"/>
          <w:szCs w:val="22"/>
        </w:rPr>
        <w:t>(</w:t>
      </w:r>
      <w:r w:rsidR="00702557">
        <w:rPr>
          <w:sz w:val="22"/>
          <w:szCs w:val="22"/>
        </w:rPr>
        <w:t>15</w:t>
      </w:r>
      <w:r>
        <w:rPr>
          <w:sz w:val="22"/>
          <w:szCs w:val="22"/>
        </w:rPr>
        <w:t>)</w:t>
      </w:r>
      <w:r w:rsidR="00373C0B" w:rsidRPr="00C67085">
        <w:rPr>
          <w:sz w:val="22"/>
          <w:szCs w:val="22"/>
        </w:rPr>
        <w:t xml:space="preserve">. </w:t>
      </w:r>
      <w:r w:rsidR="009E0BD8" w:rsidRPr="00C67085">
        <w:rPr>
          <w:sz w:val="22"/>
          <w:szCs w:val="22"/>
        </w:rPr>
        <w:t>I</w:t>
      </w:r>
      <w:r w:rsidR="00373C0B" w:rsidRPr="00C67085">
        <w:rPr>
          <w:sz w:val="22"/>
          <w:szCs w:val="22"/>
        </w:rPr>
        <w:t xml:space="preserve">f </w:t>
      </w:r>
      <w:r w:rsidR="00373C0B" w:rsidRPr="00C67085">
        <w:rPr>
          <w:rStyle w:val="math0"/>
          <w:iCs/>
          <w:sz w:val="22"/>
          <w:szCs w:val="22"/>
        </w:rPr>
        <w:t>L</w:t>
      </w:r>
      <w:r w:rsidR="00373C0B" w:rsidRPr="00C67085">
        <w:rPr>
          <w:sz w:val="22"/>
          <w:szCs w:val="22"/>
          <w:vertAlign w:val="subscript"/>
        </w:rPr>
        <w:t>1</w:t>
      </w:r>
      <w:r w:rsidR="00373C0B" w:rsidRPr="00C67085">
        <w:rPr>
          <w:sz w:val="22"/>
          <w:szCs w:val="22"/>
        </w:rPr>
        <w:t xml:space="preserve"> </w:t>
      </w:r>
      <w:r w:rsidR="009E0BD8" w:rsidRPr="00C67085">
        <w:rPr>
          <w:sz w:val="22"/>
          <w:szCs w:val="22"/>
        </w:rPr>
        <w:t>is reducible to</w:t>
      </w:r>
      <w:r w:rsidR="00373C0B" w:rsidRPr="00C67085">
        <w:rPr>
          <w:sz w:val="22"/>
          <w:szCs w:val="22"/>
        </w:rPr>
        <w:t xml:space="preserve"> </w:t>
      </w:r>
      <w:r w:rsidR="00373C0B" w:rsidRPr="00C67085">
        <w:rPr>
          <w:rStyle w:val="math0"/>
          <w:iCs/>
          <w:sz w:val="22"/>
          <w:szCs w:val="22"/>
        </w:rPr>
        <w:t>L</w:t>
      </w:r>
      <w:r w:rsidR="00373C0B" w:rsidRPr="00C67085">
        <w:rPr>
          <w:sz w:val="22"/>
          <w:szCs w:val="22"/>
          <w:vertAlign w:val="subscript"/>
        </w:rPr>
        <w:t>2</w:t>
      </w:r>
      <w:r w:rsidR="00373C0B" w:rsidRPr="00C67085">
        <w:rPr>
          <w:sz w:val="22"/>
          <w:szCs w:val="22"/>
        </w:rPr>
        <w:t xml:space="preserve"> and </w:t>
      </w:r>
      <w:r w:rsidR="00373C0B" w:rsidRPr="00C67085">
        <w:rPr>
          <w:rStyle w:val="math0"/>
          <w:iCs/>
          <w:sz w:val="22"/>
          <w:szCs w:val="22"/>
        </w:rPr>
        <w:t>L</w:t>
      </w:r>
      <w:r w:rsidR="00373C0B" w:rsidRPr="00C67085">
        <w:rPr>
          <w:sz w:val="22"/>
          <w:szCs w:val="22"/>
          <w:vertAlign w:val="subscript"/>
        </w:rPr>
        <w:t>2</w:t>
      </w:r>
      <w:r w:rsidR="00373C0B" w:rsidRPr="00C67085">
        <w:rPr>
          <w:sz w:val="22"/>
          <w:szCs w:val="22"/>
        </w:rPr>
        <w:t xml:space="preserve"> </w:t>
      </w:r>
      <w:r w:rsidR="00373C0B" w:rsidRPr="00C67085">
        <w:rPr>
          <w:sz w:val="22"/>
          <w:szCs w:val="22"/>
        </w:rPr>
        <w:sym w:font="Symbol" w:char="F0CE"/>
      </w:r>
      <w:r w:rsidR="00373C0B" w:rsidRPr="00C67085">
        <w:rPr>
          <w:sz w:val="22"/>
          <w:szCs w:val="22"/>
        </w:rPr>
        <w:t xml:space="preserve"> </w:t>
      </w:r>
      <w:proofErr w:type="gramStart"/>
      <w:r w:rsidR="00373C0B" w:rsidRPr="00C67085">
        <w:rPr>
          <w:sz w:val="22"/>
          <w:szCs w:val="22"/>
        </w:rPr>
        <w:t>D</w:t>
      </w:r>
      <w:proofErr w:type="gramEnd"/>
      <w:r w:rsidR="00373C0B" w:rsidRPr="00C67085">
        <w:rPr>
          <w:sz w:val="22"/>
          <w:szCs w:val="22"/>
        </w:rPr>
        <w:t xml:space="preserve"> then </w:t>
      </w:r>
      <w:r w:rsidR="00373C0B" w:rsidRPr="00C67085">
        <w:rPr>
          <w:rStyle w:val="math0"/>
          <w:iCs/>
          <w:sz w:val="22"/>
          <w:szCs w:val="22"/>
        </w:rPr>
        <w:t>L</w:t>
      </w:r>
      <w:r w:rsidR="00373C0B" w:rsidRPr="00C67085">
        <w:rPr>
          <w:sz w:val="22"/>
          <w:szCs w:val="22"/>
          <w:vertAlign w:val="subscript"/>
        </w:rPr>
        <w:t>1</w:t>
      </w:r>
      <w:r w:rsidR="00373C0B" w:rsidRPr="00C67085">
        <w:rPr>
          <w:sz w:val="22"/>
          <w:szCs w:val="22"/>
        </w:rPr>
        <w:t xml:space="preserve"> </w:t>
      </w:r>
      <w:r w:rsidR="00373C0B" w:rsidRPr="00C67085">
        <w:rPr>
          <w:sz w:val="22"/>
          <w:szCs w:val="22"/>
        </w:rPr>
        <w:sym w:font="Symbol" w:char="F0CE"/>
      </w:r>
      <w:r w:rsidR="00373C0B" w:rsidRPr="00C67085">
        <w:rPr>
          <w:sz w:val="22"/>
          <w:szCs w:val="22"/>
        </w:rPr>
        <w:t xml:space="preserve"> D.</w:t>
      </w:r>
      <w:r w:rsidR="00373C0B" w:rsidRPr="00C67085">
        <w:rPr>
          <w:sz w:val="22"/>
          <w:szCs w:val="22"/>
        </w:rPr>
        <w:tab/>
      </w:r>
    </w:p>
    <w:p w14:paraId="11DC3CB1" w14:textId="77777777" w:rsidR="00373C0B" w:rsidRDefault="00373C0B" w:rsidP="00373C0B">
      <w:pPr>
        <w:keepNext/>
        <w:rPr>
          <w:sz w:val="22"/>
          <w:szCs w:val="22"/>
        </w:rPr>
      </w:pPr>
    </w:p>
    <w:p w14:paraId="77D5CF02" w14:textId="0B6D253C" w:rsidR="002C16D5" w:rsidRDefault="005A059B" w:rsidP="002C16D5">
      <w:pPr>
        <w:rPr>
          <w:sz w:val="22"/>
          <w:szCs w:val="22"/>
        </w:rPr>
      </w:pPr>
      <w:r>
        <w:rPr>
          <w:sz w:val="22"/>
          <w:szCs w:val="22"/>
        </w:rPr>
        <w:t>False</w:t>
      </w:r>
    </w:p>
    <w:p w14:paraId="753A2677" w14:textId="77777777" w:rsidR="005A059B" w:rsidRDefault="005A059B" w:rsidP="002C16D5">
      <w:pPr>
        <w:rPr>
          <w:sz w:val="22"/>
          <w:szCs w:val="22"/>
        </w:rPr>
      </w:pPr>
    </w:p>
    <w:p w14:paraId="22302813" w14:textId="343AF2F3" w:rsidR="002C16D5" w:rsidRDefault="00CF222A" w:rsidP="002C16D5">
      <w:pPr>
        <w:rPr>
          <w:sz w:val="22"/>
          <w:szCs w:val="22"/>
        </w:rPr>
      </w:pPr>
      <w:r>
        <w:rPr>
          <w:sz w:val="22"/>
          <w:szCs w:val="22"/>
        </w:rPr>
        <w:t>(</w:t>
      </w:r>
      <w:r w:rsidR="00A54191">
        <w:rPr>
          <w:sz w:val="22"/>
          <w:szCs w:val="22"/>
        </w:rPr>
        <w:t>16</w:t>
      </w:r>
      <w:r>
        <w:rPr>
          <w:sz w:val="22"/>
          <w:szCs w:val="22"/>
        </w:rPr>
        <w:t>)</w:t>
      </w:r>
      <w:r w:rsidR="00AF1979" w:rsidRPr="00C67085">
        <w:rPr>
          <w:sz w:val="22"/>
          <w:szCs w:val="22"/>
        </w:rPr>
        <w:t xml:space="preserve">. If </w:t>
      </w:r>
      <w:r w:rsidR="00AF1979" w:rsidRPr="00C67085">
        <w:rPr>
          <w:rStyle w:val="math0"/>
          <w:iCs/>
          <w:sz w:val="22"/>
          <w:szCs w:val="22"/>
        </w:rPr>
        <w:t>L</w:t>
      </w:r>
      <w:r w:rsidR="00AF1979" w:rsidRPr="00C67085">
        <w:rPr>
          <w:sz w:val="22"/>
          <w:szCs w:val="22"/>
          <w:vertAlign w:val="subscript"/>
        </w:rPr>
        <w:t>1</w:t>
      </w:r>
      <w:r w:rsidR="00AF1979" w:rsidRPr="00C67085">
        <w:rPr>
          <w:sz w:val="22"/>
          <w:szCs w:val="22"/>
        </w:rPr>
        <w:t xml:space="preserve"> is reducible to </w:t>
      </w:r>
      <w:r w:rsidR="00AF1979" w:rsidRPr="00C67085">
        <w:rPr>
          <w:rStyle w:val="math0"/>
          <w:iCs/>
          <w:sz w:val="22"/>
          <w:szCs w:val="22"/>
        </w:rPr>
        <w:t>L</w:t>
      </w:r>
      <w:r w:rsidR="00AF1979" w:rsidRPr="00C67085">
        <w:rPr>
          <w:sz w:val="22"/>
          <w:szCs w:val="22"/>
          <w:vertAlign w:val="subscript"/>
        </w:rPr>
        <w:t>2</w:t>
      </w:r>
      <w:r w:rsidR="00AF1979" w:rsidRPr="00C67085">
        <w:rPr>
          <w:sz w:val="22"/>
          <w:szCs w:val="22"/>
        </w:rPr>
        <w:t xml:space="preserve"> and </w:t>
      </w:r>
      <w:r w:rsidR="00AF1979" w:rsidRPr="00C67085">
        <w:rPr>
          <w:rStyle w:val="math0"/>
          <w:iCs/>
          <w:sz w:val="22"/>
          <w:szCs w:val="22"/>
        </w:rPr>
        <w:t>L</w:t>
      </w:r>
      <w:r w:rsidR="00AF1979" w:rsidRPr="00C67085">
        <w:rPr>
          <w:sz w:val="22"/>
          <w:szCs w:val="22"/>
          <w:vertAlign w:val="subscript"/>
        </w:rPr>
        <w:t>2</w:t>
      </w:r>
      <w:r w:rsidR="00AF1979" w:rsidRPr="00C67085">
        <w:rPr>
          <w:sz w:val="22"/>
          <w:szCs w:val="22"/>
        </w:rPr>
        <w:t xml:space="preserve"> </w:t>
      </w:r>
      <w:r w:rsidR="00AF1979" w:rsidRPr="00C67085">
        <w:rPr>
          <w:sz w:val="22"/>
          <w:szCs w:val="22"/>
        </w:rPr>
        <w:sym w:font="Symbol" w:char="F0CE"/>
      </w:r>
      <w:r w:rsidR="00AF1979" w:rsidRPr="00C67085">
        <w:rPr>
          <w:sz w:val="22"/>
          <w:szCs w:val="22"/>
        </w:rPr>
        <w:t xml:space="preserve"> </w:t>
      </w:r>
      <w:proofErr w:type="gramStart"/>
      <w:r w:rsidR="00AF1979" w:rsidRPr="00C67085">
        <w:rPr>
          <w:sz w:val="22"/>
          <w:szCs w:val="22"/>
        </w:rPr>
        <w:t>SD</w:t>
      </w:r>
      <w:proofErr w:type="gramEnd"/>
      <w:r w:rsidR="00AF1979" w:rsidRPr="00C67085">
        <w:rPr>
          <w:sz w:val="22"/>
          <w:szCs w:val="22"/>
        </w:rPr>
        <w:t xml:space="preserve"> then </w:t>
      </w:r>
      <w:r w:rsidR="00AF1979" w:rsidRPr="00C67085">
        <w:rPr>
          <w:rStyle w:val="math0"/>
          <w:iCs/>
          <w:sz w:val="22"/>
          <w:szCs w:val="22"/>
        </w:rPr>
        <w:t>L</w:t>
      </w:r>
      <w:r w:rsidR="00AF1979" w:rsidRPr="00C67085">
        <w:rPr>
          <w:sz w:val="22"/>
          <w:szCs w:val="22"/>
          <w:vertAlign w:val="subscript"/>
        </w:rPr>
        <w:t>1</w:t>
      </w:r>
      <w:r w:rsidR="00AF1979" w:rsidRPr="00C67085">
        <w:rPr>
          <w:sz w:val="22"/>
          <w:szCs w:val="22"/>
        </w:rPr>
        <w:t xml:space="preserve"> </w:t>
      </w:r>
      <w:r w:rsidR="00AF1979" w:rsidRPr="00C67085">
        <w:rPr>
          <w:sz w:val="22"/>
          <w:szCs w:val="22"/>
        </w:rPr>
        <w:sym w:font="Symbol" w:char="F0CE"/>
      </w:r>
      <w:r w:rsidR="00AF1979" w:rsidRPr="00C67085">
        <w:rPr>
          <w:sz w:val="22"/>
          <w:szCs w:val="22"/>
        </w:rPr>
        <w:t xml:space="preserve"> SD.</w:t>
      </w:r>
    </w:p>
    <w:p w14:paraId="548730AA" w14:textId="6162C22C" w:rsidR="002C16D5" w:rsidRDefault="002C16D5" w:rsidP="002C16D5">
      <w:pPr>
        <w:rPr>
          <w:sz w:val="22"/>
          <w:szCs w:val="22"/>
        </w:rPr>
      </w:pPr>
    </w:p>
    <w:p w14:paraId="24BFF8B7" w14:textId="6717D413" w:rsidR="002C16D5" w:rsidRDefault="005A059B" w:rsidP="002C16D5">
      <w:pPr>
        <w:rPr>
          <w:sz w:val="22"/>
          <w:szCs w:val="22"/>
        </w:rPr>
      </w:pPr>
      <w:r>
        <w:rPr>
          <w:sz w:val="22"/>
          <w:szCs w:val="22"/>
        </w:rPr>
        <w:t>True</w:t>
      </w:r>
    </w:p>
    <w:p w14:paraId="7D22906C" w14:textId="77777777" w:rsidR="002C16D5" w:rsidRDefault="002C16D5" w:rsidP="002C16D5">
      <w:pPr>
        <w:rPr>
          <w:sz w:val="22"/>
          <w:szCs w:val="22"/>
        </w:rPr>
      </w:pPr>
    </w:p>
    <w:p w14:paraId="6ADD754D" w14:textId="182FC26F" w:rsidR="002C16D5" w:rsidRDefault="00CF222A" w:rsidP="002C16D5">
      <w:pPr>
        <w:rPr>
          <w:sz w:val="22"/>
          <w:szCs w:val="22"/>
        </w:rPr>
      </w:pPr>
      <w:r>
        <w:rPr>
          <w:sz w:val="22"/>
          <w:szCs w:val="22"/>
        </w:rPr>
        <w:t>(</w:t>
      </w:r>
      <w:r w:rsidR="00A54191">
        <w:rPr>
          <w:sz w:val="22"/>
          <w:szCs w:val="22"/>
        </w:rPr>
        <w:t>17</w:t>
      </w:r>
      <w:r>
        <w:rPr>
          <w:sz w:val="22"/>
          <w:szCs w:val="22"/>
        </w:rPr>
        <w:t>)</w:t>
      </w:r>
      <w:r w:rsidR="00373C0B" w:rsidRPr="00C67085">
        <w:rPr>
          <w:sz w:val="22"/>
          <w:szCs w:val="22"/>
        </w:rPr>
        <w:t>.</w:t>
      </w:r>
      <w:r w:rsidR="00C64B24" w:rsidRPr="00C67085">
        <w:rPr>
          <w:sz w:val="22"/>
          <w:szCs w:val="22"/>
        </w:rPr>
        <w:t xml:space="preserve"> I</w:t>
      </w:r>
      <w:r w:rsidR="00373C0B" w:rsidRPr="00C67085">
        <w:rPr>
          <w:sz w:val="22"/>
          <w:szCs w:val="22"/>
        </w:rPr>
        <w:t xml:space="preserve">f </w:t>
      </w:r>
      <w:r w:rsidR="00373C0B" w:rsidRPr="00C67085">
        <w:rPr>
          <w:rStyle w:val="math0"/>
          <w:iCs/>
          <w:sz w:val="22"/>
          <w:szCs w:val="22"/>
        </w:rPr>
        <w:t>L</w:t>
      </w:r>
      <w:r w:rsidR="00373C0B" w:rsidRPr="00C67085">
        <w:rPr>
          <w:sz w:val="22"/>
          <w:szCs w:val="22"/>
          <w:vertAlign w:val="subscript"/>
        </w:rPr>
        <w:t>1</w:t>
      </w:r>
      <w:r w:rsidR="00373C0B" w:rsidRPr="00C67085">
        <w:rPr>
          <w:sz w:val="22"/>
          <w:szCs w:val="22"/>
        </w:rPr>
        <w:t xml:space="preserve"> </w:t>
      </w:r>
      <w:r w:rsidR="009E0BD8" w:rsidRPr="00C67085">
        <w:rPr>
          <w:sz w:val="22"/>
          <w:szCs w:val="22"/>
        </w:rPr>
        <w:t>is reducible to</w:t>
      </w:r>
      <w:r w:rsidR="00373C0B" w:rsidRPr="00C67085">
        <w:rPr>
          <w:sz w:val="22"/>
          <w:szCs w:val="22"/>
        </w:rPr>
        <w:t xml:space="preserve"> </w:t>
      </w:r>
      <w:r w:rsidR="00373C0B" w:rsidRPr="00C67085">
        <w:rPr>
          <w:rStyle w:val="math0"/>
          <w:iCs/>
          <w:sz w:val="22"/>
          <w:szCs w:val="22"/>
        </w:rPr>
        <w:t>L</w:t>
      </w:r>
      <w:r w:rsidR="00373C0B" w:rsidRPr="00C67085">
        <w:rPr>
          <w:sz w:val="22"/>
          <w:szCs w:val="22"/>
          <w:vertAlign w:val="subscript"/>
        </w:rPr>
        <w:t>2</w:t>
      </w:r>
      <w:r w:rsidR="00373C0B" w:rsidRPr="00C67085">
        <w:rPr>
          <w:sz w:val="22"/>
          <w:szCs w:val="22"/>
        </w:rPr>
        <w:t xml:space="preserve"> and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D, then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D. </w:t>
      </w:r>
      <w:r w:rsidR="00373C0B" w:rsidRPr="00C67085">
        <w:rPr>
          <w:sz w:val="22"/>
          <w:szCs w:val="22"/>
        </w:rPr>
        <w:tab/>
      </w:r>
    </w:p>
    <w:p w14:paraId="7B42D484" w14:textId="4DDFD4FF" w:rsidR="005A059B" w:rsidRDefault="005A059B" w:rsidP="002C16D5">
      <w:pPr>
        <w:rPr>
          <w:sz w:val="22"/>
          <w:szCs w:val="22"/>
        </w:rPr>
      </w:pPr>
    </w:p>
    <w:p w14:paraId="1EFB1D05" w14:textId="114D4D4A" w:rsidR="005A059B" w:rsidRDefault="005A059B" w:rsidP="002C16D5">
      <w:pPr>
        <w:rPr>
          <w:sz w:val="22"/>
          <w:szCs w:val="22"/>
        </w:rPr>
      </w:pPr>
      <w:r>
        <w:rPr>
          <w:sz w:val="22"/>
          <w:szCs w:val="22"/>
        </w:rPr>
        <w:t>False</w:t>
      </w:r>
    </w:p>
    <w:p w14:paraId="27828A7B" w14:textId="77777777" w:rsidR="002C16D5" w:rsidRDefault="002C16D5" w:rsidP="002C16D5">
      <w:pPr>
        <w:rPr>
          <w:sz w:val="22"/>
          <w:szCs w:val="22"/>
        </w:rPr>
      </w:pPr>
    </w:p>
    <w:p w14:paraId="412B3248" w14:textId="77777777" w:rsidR="005A059B" w:rsidRDefault="00CF222A" w:rsidP="002C16D5">
      <w:pPr>
        <w:rPr>
          <w:sz w:val="22"/>
          <w:szCs w:val="22"/>
        </w:rPr>
      </w:pPr>
      <w:r>
        <w:rPr>
          <w:sz w:val="22"/>
          <w:szCs w:val="22"/>
        </w:rPr>
        <w:t>(</w:t>
      </w:r>
      <w:r w:rsidR="00A54191">
        <w:rPr>
          <w:sz w:val="22"/>
          <w:szCs w:val="22"/>
        </w:rPr>
        <w:t>18</w:t>
      </w:r>
      <w:r>
        <w:rPr>
          <w:sz w:val="22"/>
          <w:szCs w:val="22"/>
        </w:rPr>
        <w:t>)</w:t>
      </w:r>
      <w:r w:rsidR="00C64B24" w:rsidRPr="00C67085">
        <w:rPr>
          <w:sz w:val="22"/>
          <w:szCs w:val="22"/>
        </w:rPr>
        <w:t xml:space="preserve">. If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is reducible to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and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SD, then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SD.</w:t>
      </w:r>
    </w:p>
    <w:p w14:paraId="54D6A219" w14:textId="77777777" w:rsidR="005A059B" w:rsidRDefault="005A059B" w:rsidP="002C16D5">
      <w:pPr>
        <w:rPr>
          <w:sz w:val="22"/>
          <w:szCs w:val="22"/>
        </w:rPr>
      </w:pPr>
    </w:p>
    <w:p w14:paraId="265679AD" w14:textId="55E92318" w:rsidR="002C16D5" w:rsidRDefault="005A059B" w:rsidP="002C16D5">
      <w:pPr>
        <w:rPr>
          <w:sz w:val="22"/>
          <w:szCs w:val="22"/>
        </w:rPr>
      </w:pPr>
      <w:r>
        <w:rPr>
          <w:sz w:val="22"/>
          <w:szCs w:val="22"/>
        </w:rPr>
        <w:t>True</w:t>
      </w:r>
      <w:r w:rsidR="00C64B24" w:rsidRPr="00C67085">
        <w:rPr>
          <w:sz w:val="22"/>
          <w:szCs w:val="22"/>
        </w:rPr>
        <w:t xml:space="preserve"> </w:t>
      </w:r>
      <w:r w:rsidR="00C64B24" w:rsidRPr="00C67085">
        <w:rPr>
          <w:sz w:val="22"/>
          <w:szCs w:val="22"/>
        </w:rPr>
        <w:tab/>
      </w:r>
    </w:p>
    <w:p w14:paraId="713747FA" w14:textId="77777777" w:rsidR="002C16D5" w:rsidRDefault="002C16D5" w:rsidP="002C16D5">
      <w:pPr>
        <w:rPr>
          <w:sz w:val="22"/>
          <w:szCs w:val="22"/>
        </w:rPr>
      </w:pPr>
    </w:p>
    <w:p w14:paraId="3E277249" w14:textId="5D9AB9C4" w:rsidR="00C64B24" w:rsidRDefault="00CF222A" w:rsidP="002C16D5">
      <w:pPr>
        <w:rPr>
          <w:sz w:val="22"/>
          <w:szCs w:val="22"/>
        </w:rPr>
      </w:pPr>
      <w:r>
        <w:rPr>
          <w:sz w:val="22"/>
          <w:szCs w:val="22"/>
        </w:rPr>
        <w:t>(</w:t>
      </w:r>
      <w:r w:rsidR="00A54191">
        <w:rPr>
          <w:sz w:val="22"/>
          <w:szCs w:val="22"/>
        </w:rPr>
        <w:t>19</w:t>
      </w:r>
      <w:r>
        <w:rPr>
          <w:sz w:val="22"/>
          <w:szCs w:val="22"/>
        </w:rPr>
        <w:t>)</w:t>
      </w:r>
      <w:r w:rsidR="00C64B24" w:rsidRPr="00C67085">
        <w:rPr>
          <w:sz w:val="22"/>
          <w:szCs w:val="22"/>
        </w:rPr>
        <w:t xml:space="preserve">. If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is reducible to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and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D, then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D. </w:t>
      </w:r>
      <w:r w:rsidR="00C64B24" w:rsidRPr="00C67085">
        <w:rPr>
          <w:sz w:val="22"/>
          <w:szCs w:val="22"/>
        </w:rPr>
        <w:tab/>
      </w:r>
    </w:p>
    <w:p w14:paraId="13D582A7" w14:textId="0101EA1C" w:rsidR="005A059B" w:rsidRDefault="005A059B" w:rsidP="002C16D5">
      <w:pPr>
        <w:rPr>
          <w:sz w:val="22"/>
          <w:szCs w:val="22"/>
        </w:rPr>
      </w:pPr>
    </w:p>
    <w:p w14:paraId="417ED271" w14:textId="48FE4092" w:rsidR="005A059B" w:rsidRPr="00C67085" w:rsidRDefault="005A059B" w:rsidP="002C16D5">
      <w:pPr>
        <w:rPr>
          <w:sz w:val="22"/>
          <w:szCs w:val="22"/>
        </w:rPr>
      </w:pPr>
      <w:r>
        <w:rPr>
          <w:sz w:val="22"/>
          <w:szCs w:val="22"/>
        </w:rPr>
        <w:t>False</w:t>
      </w:r>
    </w:p>
    <w:p w14:paraId="0A5826E0" w14:textId="77777777" w:rsidR="00C64B24" w:rsidRPr="00C67085" w:rsidRDefault="00C64B24" w:rsidP="00C64B24">
      <w:pPr>
        <w:keepNext/>
        <w:ind w:left="720"/>
        <w:rPr>
          <w:sz w:val="22"/>
          <w:szCs w:val="22"/>
        </w:rPr>
      </w:pPr>
    </w:p>
    <w:p w14:paraId="305F5CE9" w14:textId="6CB649EC" w:rsidR="00C64B24" w:rsidRPr="00C67085" w:rsidRDefault="00CF222A" w:rsidP="00C64B24">
      <w:pPr>
        <w:keepNext/>
        <w:rPr>
          <w:sz w:val="22"/>
          <w:szCs w:val="22"/>
        </w:rPr>
      </w:pPr>
      <w:r>
        <w:rPr>
          <w:sz w:val="22"/>
          <w:szCs w:val="22"/>
        </w:rPr>
        <w:t>(</w:t>
      </w:r>
      <w:r w:rsidR="00A54191">
        <w:rPr>
          <w:sz w:val="22"/>
          <w:szCs w:val="22"/>
        </w:rPr>
        <w:t>20</w:t>
      </w:r>
      <w:r>
        <w:rPr>
          <w:sz w:val="22"/>
          <w:szCs w:val="22"/>
        </w:rPr>
        <w:t>)</w:t>
      </w:r>
      <w:r w:rsidR="00C64B24" w:rsidRPr="00C67085">
        <w:rPr>
          <w:sz w:val="22"/>
          <w:szCs w:val="22"/>
        </w:rPr>
        <w:t xml:space="preserve">. If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is reducible to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and </w:t>
      </w:r>
      <w:r w:rsidR="00C64B24" w:rsidRPr="00C67085">
        <w:rPr>
          <w:rStyle w:val="math0"/>
          <w:iCs/>
          <w:sz w:val="22"/>
          <w:szCs w:val="22"/>
        </w:rPr>
        <w:t>L</w:t>
      </w:r>
      <w:r w:rsidR="00C64B24" w:rsidRPr="00C67085">
        <w:rPr>
          <w:sz w:val="22"/>
          <w:szCs w:val="22"/>
          <w:vertAlign w:val="subscript"/>
        </w:rPr>
        <w:t>2</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SD, then </w:t>
      </w:r>
      <w:r w:rsidR="00C64B24" w:rsidRPr="00C67085">
        <w:rPr>
          <w:rStyle w:val="math0"/>
          <w:iCs/>
          <w:sz w:val="22"/>
          <w:szCs w:val="22"/>
        </w:rPr>
        <w:t>L</w:t>
      </w:r>
      <w:r w:rsidR="00C64B24" w:rsidRPr="00C67085">
        <w:rPr>
          <w:sz w:val="22"/>
          <w:szCs w:val="22"/>
          <w:vertAlign w:val="subscript"/>
        </w:rPr>
        <w:t>1</w:t>
      </w:r>
      <w:r w:rsidR="00C64B24" w:rsidRPr="00C67085">
        <w:rPr>
          <w:sz w:val="22"/>
          <w:szCs w:val="22"/>
        </w:rPr>
        <w:t xml:space="preserve"> </w:t>
      </w:r>
      <w:r w:rsidR="00C64B24" w:rsidRPr="00C67085">
        <w:rPr>
          <w:sz w:val="22"/>
          <w:szCs w:val="22"/>
        </w:rPr>
        <w:sym w:font="Symbol" w:char="F0CF"/>
      </w:r>
      <w:r w:rsidR="00C64B24" w:rsidRPr="00C67085">
        <w:rPr>
          <w:sz w:val="22"/>
          <w:szCs w:val="22"/>
        </w:rPr>
        <w:t xml:space="preserve"> SD. </w:t>
      </w:r>
      <w:r w:rsidR="00C64B24" w:rsidRPr="00C67085">
        <w:rPr>
          <w:sz w:val="22"/>
          <w:szCs w:val="22"/>
        </w:rPr>
        <w:tab/>
      </w:r>
    </w:p>
    <w:p w14:paraId="19F2BCD5" w14:textId="5D000B70" w:rsidR="00502C82" w:rsidRDefault="00502C82" w:rsidP="008B74A8">
      <w:pPr>
        <w:keepNext/>
        <w:rPr>
          <w:sz w:val="22"/>
          <w:szCs w:val="22"/>
        </w:rPr>
      </w:pPr>
    </w:p>
    <w:p w14:paraId="65C39ED4" w14:textId="123BF19C" w:rsidR="005A059B" w:rsidRPr="00C67085" w:rsidRDefault="005A059B" w:rsidP="008B74A8">
      <w:pPr>
        <w:keepNext/>
        <w:rPr>
          <w:sz w:val="22"/>
          <w:szCs w:val="22"/>
        </w:rPr>
      </w:pPr>
      <w:r>
        <w:rPr>
          <w:sz w:val="22"/>
          <w:szCs w:val="22"/>
        </w:rPr>
        <w:t>True</w:t>
      </w:r>
    </w:p>
    <w:p w14:paraId="66DBA360" w14:textId="77777777" w:rsidR="00A54191" w:rsidRDefault="00A54191" w:rsidP="008F7EC7">
      <w:pPr>
        <w:keepNext/>
        <w:rPr>
          <w:sz w:val="22"/>
          <w:szCs w:val="22"/>
        </w:rPr>
      </w:pPr>
    </w:p>
    <w:p w14:paraId="2E0D2994" w14:textId="54A567BD" w:rsidR="008F7EC7" w:rsidRPr="00C67085" w:rsidRDefault="008F7EC7" w:rsidP="008F7EC7">
      <w:pPr>
        <w:keepNext/>
        <w:rPr>
          <w:sz w:val="22"/>
          <w:szCs w:val="22"/>
        </w:rPr>
      </w:pPr>
      <w:r>
        <w:rPr>
          <w:sz w:val="22"/>
          <w:szCs w:val="22"/>
        </w:rPr>
        <w:t>(</w:t>
      </w:r>
      <w:r w:rsidR="00A54191">
        <w:rPr>
          <w:sz w:val="22"/>
          <w:szCs w:val="22"/>
        </w:rPr>
        <w:t>21</w:t>
      </w:r>
      <w:r>
        <w:rPr>
          <w:sz w:val="22"/>
          <w:szCs w:val="22"/>
        </w:rPr>
        <w:t>)</w:t>
      </w:r>
      <w:r w:rsidRPr="00C67085">
        <w:rPr>
          <w:sz w:val="22"/>
          <w:szCs w:val="22"/>
        </w:rPr>
        <w:t xml:space="preserve">. </w:t>
      </w:r>
      <w:r w:rsidR="00A54191">
        <w:rPr>
          <w:sz w:val="22"/>
          <w:szCs w:val="22"/>
        </w:rPr>
        <w:t xml:space="preserve">(self-study) </w:t>
      </w:r>
      <w:r w:rsidRPr="00C67085">
        <w:rPr>
          <w:sz w:val="22"/>
          <w:szCs w:val="22"/>
        </w:rPr>
        <w:t xml:space="preserve">If </w:t>
      </w:r>
      <w:r w:rsidRPr="00C67085">
        <w:rPr>
          <w:rStyle w:val="math0"/>
          <w:iCs/>
          <w:sz w:val="22"/>
          <w:szCs w:val="22"/>
        </w:rPr>
        <w:t>L</w:t>
      </w:r>
      <w:r w:rsidRPr="00C67085">
        <w:rPr>
          <w:sz w:val="22"/>
          <w:szCs w:val="22"/>
          <w:vertAlign w:val="subscript"/>
        </w:rPr>
        <w:t>1</w:t>
      </w:r>
      <w:r w:rsidRPr="00C67085">
        <w:rPr>
          <w:sz w:val="22"/>
          <w:szCs w:val="22"/>
        </w:rPr>
        <w:t xml:space="preserve"> </w:t>
      </w:r>
      <w:r w:rsidRPr="00C67085">
        <w:rPr>
          <w:sz w:val="22"/>
          <w:szCs w:val="22"/>
        </w:rPr>
        <w:sym w:font="Symbol" w:char="F0C7"/>
      </w:r>
      <w:r w:rsidRPr="00C67085">
        <w:rPr>
          <w:sz w:val="22"/>
          <w:szCs w:val="22"/>
        </w:rPr>
        <w:t xml:space="preserve"> </w:t>
      </w:r>
      <w:r w:rsidRPr="00C67085">
        <w:rPr>
          <w:rStyle w:val="math0"/>
          <w:iCs/>
          <w:sz w:val="22"/>
          <w:szCs w:val="22"/>
        </w:rPr>
        <w:t>L</w:t>
      </w:r>
      <w:r w:rsidRPr="00C67085">
        <w:rPr>
          <w:sz w:val="22"/>
          <w:szCs w:val="22"/>
          <w:vertAlign w:val="subscript"/>
        </w:rPr>
        <w:t>2</w:t>
      </w:r>
      <w:r w:rsidRPr="00C67085">
        <w:rPr>
          <w:sz w:val="22"/>
          <w:szCs w:val="22"/>
        </w:rPr>
        <w:t xml:space="preserve"> is in SD then both </w:t>
      </w:r>
      <w:r w:rsidRPr="00C67085">
        <w:rPr>
          <w:rStyle w:val="math0"/>
          <w:iCs/>
          <w:sz w:val="22"/>
          <w:szCs w:val="22"/>
        </w:rPr>
        <w:t>L</w:t>
      </w:r>
      <w:r w:rsidRPr="00C67085">
        <w:rPr>
          <w:sz w:val="22"/>
          <w:szCs w:val="22"/>
          <w:vertAlign w:val="subscript"/>
        </w:rPr>
        <w:t>1</w:t>
      </w:r>
      <w:r w:rsidRPr="00C67085">
        <w:rPr>
          <w:sz w:val="22"/>
          <w:szCs w:val="22"/>
        </w:rPr>
        <w:t xml:space="preserve"> and </w:t>
      </w:r>
      <w:r w:rsidRPr="00C67085">
        <w:rPr>
          <w:rStyle w:val="math0"/>
          <w:iCs/>
          <w:sz w:val="22"/>
          <w:szCs w:val="22"/>
        </w:rPr>
        <w:t>L</w:t>
      </w:r>
      <w:r w:rsidRPr="00C67085">
        <w:rPr>
          <w:sz w:val="22"/>
          <w:szCs w:val="22"/>
          <w:vertAlign w:val="subscript"/>
        </w:rPr>
        <w:t>2</w:t>
      </w:r>
      <w:r w:rsidRPr="00C67085">
        <w:rPr>
          <w:sz w:val="22"/>
          <w:szCs w:val="22"/>
        </w:rPr>
        <w:t xml:space="preserve"> must be in SD. </w:t>
      </w:r>
    </w:p>
    <w:p w14:paraId="4A00D78D" w14:textId="77777777" w:rsidR="008F7EC7" w:rsidRPr="00C67085" w:rsidRDefault="008F7EC7" w:rsidP="008F7EC7">
      <w:pPr>
        <w:keepNext/>
        <w:rPr>
          <w:sz w:val="22"/>
          <w:szCs w:val="22"/>
        </w:rPr>
      </w:pPr>
    </w:p>
    <w:p w14:paraId="1D5A0C53" w14:textId="77777777" w:rsidR="008F7EC7" w:rsidRPr="00C67085" w:rsidRDefault="008F7EC7" w:rsidP="008F7EC7">
      <w:pPr>
        <w:shd w:val="clear" w:color="auto" w:fill="D9D9D9"/>
        <w:ind w:left="720"/>
        <w:rPr>
          <w:sz w:val="22"/>
          <w:szCs w:val="22"/>
        </w:rPr>
      </w:pPr>
      <w:r w:rsidRPr="00C67085">
        <w:rPr>
          <w:sz w:val="22"/>
          <w:szCs w:val="22"/>
        </w:rPr>
        <w:t xml:space="preserve">False.  </w:t>
      </w:r>
    </w:p>
    <w:p w14:paraId="2297864C" w14:textId="77777777" w:rsidR="008F7EC7" w:rsidRPr="00C67085" w:rsidRDefault="008F7EC7" w:rsidP="008F7EC7">
      <w:pPr>
        <w:shd w:val="clear" w:color="auto" w:fill="D9D9D9"/>
        <w:ind w:left="720"/>
        <w:rPr>
          <w:sz w:val="22"/>
          <w:szCs w:val="22"/>
        </w:rPr>
      </w:pPr>
    </w:p>
    <w:p w14:paraId="2A07E9A7" w14:textId="77777777" w:rsidR="008F7EC7" w:rsidRPr="00C67085" w:rsidRDefault="008F7EC7" w:rsidP="008F7EC7">
      <w:pPr>
        <w:shd w:val="clear" w:color="auto" w:fill="D9D9D9"/>
        <w:ind w:left="720"/>
        <w:rPr>
          <w:sz w:val="22"/>
          <w:szCs w:val="22"/>
        </w:rPr>
      </w:pPr>
      <w:r w:rsidRPr="00C67085">
        <w:rPr>
          <w:sz w:val="22"/>
          <w:szCs w:val="22"/>
        </w:rPr>
        <w:t xml:space="preserve">Let </w:t>
      </w:r>
      <w:r w:rsidRPr="00C67085">
        <w:rPr>
          <w:rStyle w:val="math0"/>
          <w:sz w:val="22"/>
          <w:szCs w:val="22"/>
        </w:rPr>
        <w:t>L</w:t>
      </w:r>
      <w:r w:rsidRPr="00C67085">
        <w:rPr>
          <w:sz w:val="22"/>
          <w:szCs w:val="22"/>
          <w:vertAlign w:val="subscript"/>
        </w:rPr>
        <w:t>1</w:t>
      </w:r>
      <w:r w:rsidRPr="00C67085">
        <w:rPr>
          <w:sz w:val="22"/>
          <w:szCs w:val="22"/>
        </w:rPr>
        <w:t xml:space="preserve"> be </w:t>
      </w:r>
      <w:r w:rsidRPr="00C67085">
        <w:rPr>
          <w:sz w:val="22"/>
          <w:szCs w:val="22"/>
        </w:rPr>
        <w:sym w:font="Symbol" w:char="F0D8"/>
      </w:r>
      <w:r w:rsidRPr="00C67085">
        <w:rPr>
          <w:sz w:val="22"/>
          <w:szCs w:val="22"/>
        </w:rPr>
        <w:t xml:space="preserve">H and let </w:t>
      </w:r>
      <w:r w:rsidRPr="00C67085">
        <w:rPr>
          <w:rStyle w:val="math0"/>
          <w:iCs/>
          <w:sz w:val="22"/>
          <w:szCs w:val="22"/>
        </w:rPr>
        <w:t>L</w:t>
      </w:r>
      <w:r w:rsidRPr="00C67085">
        <w:rPr>
          <w:sz w:val="22"/>
          <w:szCs w:val="22"/>
          <w:vertAlign w:val="subscript"/>
        </w:rPr>
        <w:t>2</w:t>
      </w:r>
      <w:r w:rsidRPr="00C67085">
        <w:rPr>
          <w:sz w:val="22"/>
          <w:szCs w:val="22"/>
        </w:rPr>
        <w:t xml:space="preserve"> be {</w:t>
      </w:r>
      <w:r w:rsidRPr="00C67085">
        <w:rPr>
          <w:rStyle w:val="String"/>
          <w:sz w:val="22"/>
          <w:szCs w:val="22"/>
        </w:rPr>
        <w:t>a</w:t>
      </w:r>
      <w:r w:rsidRPr="00C67085">
        <w:rPr>
          <w:sz w:val="22"/>
          <w:szCs w:val="22"/>
        </w:rPr>
        <w:t xml:space="preserve">}.  Then </w:t>
      </w:r>
      <w:r w:rsidRPr="00C67085">
        <w:rPr>
          <w:rStyle w:val="math0"/>
          <w:iCs/>
          <w:sz w:val="22"/>
          <w:szCs w:val="22"/>
        </w:rPr>
        <w:t>L</w:t>
      </w:r>
      <w:r w:rsidRPr="00C67085">
        <w:rPr>
          <w:sz w:val="22"/>
          <w:szCs w:val="22"/>
          <w:vertAlign w:val="subscript"/>
        </w:rPr>
        <w:t>1</w:t>
      </w:r>
      <w:r w:rsidRPr="00C67085">
        <w:rPr>
          <w:sz w:val="22"/>
          <w:szCs w:val="22"/>
        </w:rPr>
        <w:t xml:space="preserve"> </w:t>
      </w:r>
      <w:r w:rsidRPr="00C67085">
        <w:rPr>
          <w:sz w:val="22"/>
          <w:szCs w:val="22"/>
        </w:rPr>
        <w:sym w:font="Symbol" w:char="F0C7"/>
      </w:r>
      <w:r w:rsidRPr="00C67085">
        <w:rPr>
          <w:sz w:val="22"/>
          <w:szCs w:val="22"/>
        </w:rPr>
        <w:t xml:space="preserve"> </w:t>
      </w:r>
      <w:r w:rsidRPr="00C67085">
        <w:rPr>
          <w:rStyle w:val="math0"/>
          <w:iCs/>
          <w:sz w:val="22"/>
          <w:szCs w:val="22"/>
        </w:rPr>
        <w:t>L</w:t>
      </w:r>
      <w:r w:rsidRPr="00C67085">
        <w:rPr>
          <w:sz w:val="22"/>
          <w:szCs w:val="22"/>
          <w:vertAlign w:val="subscript"/>
        </w:rPr>
        <w:t>2</w:t>
      </w:r>
      <w:r w:rsidRPr="00C67085">
        <w:rPr>
          <w:sz w:val="22"/>
          <w:szCs w:val="22"/>
        </w:rPr>
        <w:t xml:space="preserve"> = </w:t>
      </w:r>
      <w:r w:rsidRPr="00C67085">
        <w:rPr>
          <w:sz w:val="22"/>
          <w:szCs w:val="22"/>
        </w:rPr>
        <w:sym w:font="Symbol" w:char="F0C6"/>
      </w:r>
      <w:r w:rsidRPr="00C67085">
        <w:rPr>
          <w:sz w:val="22"/>
          <w:szCs w:val="22"/>
        </w:rPr>
        <w:t xml:space="preserve">, which is </w:t>
      </w:r>
      <w:proofErr w:type="spellStart"/>
      <w:r w:rsidRPr="00C67085">
        <w:rPr>
          <w:sz w:val="22"/>
          <w:szCs w:val="22"/>
        </w:rPr>
        <w:t>semidecidable</w:t>
      </w:r>
      <w:proofErr w:type="spellEnd"/>
      <w:r w:rsidRPr="00C67085">
        <w:rPr>
          <w:sz w:val="22"/>
          <w:szCs w:val="22"/>
        </w:rPr>
        <w:t xml:space="preserve">.  But </w:t>
      </w:r>
      <w:r w:rsidRPr="00C67085">
        <w:rPr>
          <w:rStyle w:val="math0"/>
          <w:sz w:val="22"/>
          <w:szCs w:val="22"/>
        </w:rPr>
        <w:t>L</w:t>
      </w:r>
      <w:r w:rsidRPr="00C67085">
        <w:rPr>
          <w:sz w:val="22"/>
          <w:szCs w:val="22"/>
          <w:vertAlign w:val="subscript"/>
        </w:rPr>
        <w:t>1</w:t>
      </w:r>
      <w:r w:rsidRPr="00C67085">
        <w:rPr>
          <w:sz w:val="22"/>
          <w:szCs w:val="22"/>
        </w:rPr>
        <w:t xml:space="preserve"> is not.</w:t>
      </w:r>
    </w:p>
    <w:p w14:paraId="0C9B6F8E" w14:textId="77777777" w:rsidR="008F7EC7" w:rsidRPr="00C67085" w:rsidRDefault="008F7EC7" w:rsidP="008F7EC7">
      <w:pPr>
        <w:rPr>
          <w:sz w:val="22"/>
          <w:szCs w:val="22"/>
        </w:rPr>
      </w:pPr>
    </w:p>
    <w:p w14:paraId="1CC219A0" w14:textId="131BCD30" w:rsidR="008F7EC7" w:rsidRPr="00C67085" w:rsidRDefault="008F7EC7" w:rsidP="008F7EC7">
      <w:pPr>
        <w:keepNext/>
        <w:rPr>
          <w:sz w:val="22"/>
          <w:szCs w:val="22"/>
        </w:rPr>
      </w:pPr>
      <w:r>
        <w:rPr>
          <w:sz w:val="22"/>
          <w:szCs w:val="22"/>
        </w:rPr>
        <w:t>(</w:t>
      </w:r>
      <w:r w:rsidR="00A54191">
        <w:rPr>
          <w:sz w:val="22"/>
          <w:szCs w:val="22"/>
        </w:rPr>
        <w:t>22</w:t>
      </w:r>
      <w:r>
        <w:rPr>
          <w:sz w:val="22"/>
          <w:szCs w:val="22"/>
        </w:rPr>
        <w:t>)</w:t>
      </w:r>
      <w:r w:rsidRPr="00C67085">
        <w:rPr>
          <w:sz w:val="22"/>
          <w:szCs w:val="22"/>
        </w:rPr>
        <w:t xml:space="preserve">. </w:t>
      </w:r>
      <w:r w:rsidR="00A54191">
        <w:rPr>
          <w:sz w:val="22"/>
          <w:szCs w:val="22"/>
        </w:rPr>
        <w:t xml:space="preserve">(self-study) </w:t>
      </w:r>
      <w:r w:rsidRPr="00C67085">
        <w:rPr>
          <w:sz w:val="22"/>
          <w:szCs w:val="22"/>
        </w:rPr>
        <w:t xml:space="preserve">If </w:t>
      </w:r>
      <w:r w:rsidRPr="00C67085">
        <w:rPr>
          <w:rStyle w:val="math0"/>
          <w:sz w:val="22"/>
          <w:szCs w:val="22"/>
        </w:rPr>
        <w:t>L</w:t>
      </w:r>
      <w:r w:rsidRPr="00C67085">
        <w:rPr>
          <w:sz w:val="22"/>
          <w:szCs w:val="22"/>
          <w:vertAlign w:val="subscript"/>
        </w:rPr>
        <w:t>1</w:t>
      </w:r>
      <w:r w:rsidRPr="00C67085">
        <w:rPr>
          <w:sz w:val="22"/>
          <w:szCs w:val="22"/>
        </w:rPr>
        <w:t xml:space="preserve"> and </w:t>
      </w:r>
      <w:r w:rsidRPr="00C67085">
        <w:rPr>
          <w:rStyle w:val="math0"/>
          <w:sz w:val="22"/>
          <w:szCs w:val="22"/>
        </w:rPr>
        <w:t>L</w:t>
      </w:r>
      <w:r w:rsidRPr="00C67085">
        <w:rPr>
          <w:sz w:val="22"/>
          <w:szCs w:val="22"/>
          <w:vertAlign w:val="subscript"/>
        </w:rPr>
        <w:t>3</w:t>
      </w:r>
      <w:r w:rsidRPr="00C67085">
        <w:rPr>
          <w:sz w:val="22"/>
          <w:szCs w:val="22"/>
        </w:rPr>
        <w:t xml:space="preserve"> are in D and </w:t>
      </w:r>
      <w:r w:rsidRPr="00C67085">
        <w:rPr>
          <w:rStyle w:val="math0"/>
          <w:sz w:val="22"/>
          <w:szCs w:val="22"/>
        </w:rPr>
        <w:t>L</w:t>
      </w:r>
      <w:r w:rsidRPr="00C67085">
        <w:rPr>
          <w:sz w:val="22"/>
          <w:szCs w:val="22"/>
          <w:vertAlign w:val="subscript"/>
        </w:rPr>
        <w:t>1</w:t>
      </w:r>
      <w:r w:rsidRPr="00C67085">
        <w:rPr>
          <w:sz w:val="22"/>
          <w:szCs w:val="22"/>
        </w:rPr>
        <w:t xml:space="preserve"> </w:t>
      </w:r>
      <w:r w:rsidRPr="00C67085">
        <w:rPr>
          <w:sz w:val="22"/>
          <w:szCs w:val="22"/>
        </w:rPr>
        <w:sym w:font="Symbol" w:char="F0CD"/>
      </w:r>
      <w:r w:rsidRPr="00C67085">
        <w:rPr>
          <w:sz w:val="22"/>
          <w:szCs w:val="22"/>
        </w:rPr>
        <w:t xml:space="preserve"> </w:t>
      </w:r>
      <w:r w:rsidRPr="00C67085">
        <w:rPr>
          <w:rStyle w:val="math0"/>
          <w:sz w:val="22"/>
          <w:szCs w:val="22"/>
        </w:rPr>
        <w:t>L</w:t>
      </w:r>
      <w:r w:rsidRPr="00C67085">
        <w:rPr>
          <w:sz w:val="22"/>
          <w:szCs w:val="22"/>
          <w:vertAlign w:val="subscript"/>
        </w:rPr>
        <w:t>2</w:t>
      </w:r>
      <w:r w:rsidRPr="00C67085">
        <w:rPr>
          <w:sz w:val="22"/>
          <w:szCs w:val="22"/>
        </w:rPr>
        <w:t xml:space="preserve"> </w:t>
      </w:r>
      <w:r w:rsidRPr="00C67085">
        <w:rPr>
          <w:sz w:val="22"/>
          <w:szCs w:val="22"/>
        </w:rPr>
        <w:sym w:font="Symbol" w:char="F0CD"/>
      </w:r>
      <w:r w:rsidRPr="00C67085">
        <w:rPr>
          <w:sz w:val="22"/>
          <w:szCs w:val="22"/>
        </w:rPr>
        <w:t xml:space="preserve"> </w:t>
      </w:r>
      <w:r w:rsidRPr="00C67085">
        <w:rPr>
          <w:rStyle w:val="math0"/>
          <w:sz w:val="22"/>
          <w:szCs w:val="22"/>
        </w:rPr>
        <w:t>L</w:t>
      </w:r>
      <w:r w:rsidRPr="00C67085">
        <w:rPr>
          <w:sz w:val="22"/>
          <w:szCs w:val="22"/>
          <w:vertAlign w:val="subscript"/>
        </w:rPr>
        <w:t>3</w:t>
      </w:r>
      <w:r w:rsidRPr="00C67085">
        <w:rPr>
          <w:sz w:val="22"/>
          <w:szCs w:val="22"/>
        </w:rPr>
        <w:t xml:space="preserve">, then </w:t>
      </w:r>
      <w:r w:rsidRPr="00C67085">
        <w:rPr>
          <w:rStyle w:val="math0"/>
          <w:sz w:val="22"/>
          <w:szCs w:val="22"/>
        </w:rPr>
        <w:t>L</w:t>
      </w:r>
      <w:r w:rsidRPr="00C67085">
        <w:rPr>
          <w:sz w:val="22"/>
          <w:szCs w:val="22"/>
          <w:vertAlign w:val="subscript"/>
        </w:rPr>
        <w:t>2</w:t>
      </w:r>
      <w:r w:rsidRPr="00C67085">
        <w:rPr>
          <w:sz w:val="22"/>
          <w:szCs w:val="22"/>
        </w:rPr>
        <w:t xml:space="preserve"> must be in D.</w:t>
      </w:r>
    </w:p>
    <w:p w14:paraId="5D5DD6D4" w14:textId="77777777" w:rsidR="008F7EC7" w:rsidRPr="00C67085" w:rsidRDefault="008F7EC7" w:rsidP="008F7EC7">
      <w:pPr>
        <w:keepNext/>
        <w:rPr>
          <w:sz w:val="22"/>
          <w:szCs w:val="22"/>
        </w:rPr>
      </w:pPr>
    </w:p>
    <w:p w14:paraId="74077CB2" w14:textId="77777777" w:rsidR="008F7EC7" w:rsidRPr="00C67085" w:rsidRDefault="008F7EC7" w:rsidP="008F7EC7">
      <w:pPr>
        <w:shd w:val="clear" w:color="auto" w:fill="D9D9D9"/>
        <w:ind w:left="720"/>
        <w:rPr>
          <w:rStyle w:val="math0"/>
          <w:sz w:val="22"/>
          <w:szCs w:val="22"/>
        </w:rPr>
      </w:pPr>
      <w:r w:rsidRPr="00C67085">
        <w:rPr>
          <w:rStyle w:val="math0"/>
          <w:sz w:val="22"/>
          <w:szCs w:val="22"/>
        </w:rPr>
        <w:t>False</w:t>
      </w:r>
    </w:p>
    <w:p w14:paraId="5E47B844" w14:textId="52EA249B" w:rsidR="008F7EC7" w:rsidRDefault="008F7EC7" w:rsidP="008F7EC7">
      <w:pPr>
        <w:shd w:val="clear" w:color="auto" w:fill="D9D9D9"/>
        <w:ind w:left="720"/>
        <w:rPr>
          <w:sz w:val="22"/>
          <w:szCs w:val="22"/>
        </w:rPr>
      </w:pPr>
      <w:r w:rsidRPr="00C67085">
        <w:rPr>
          <w:sz w:val="22"/>
          <w:szCs w:val="22"/>
        </w:rPr>
        <w:t xml:space="preserve">Let </w:t>
      </w:r>
      <w:r w:rsidRPr="00C67085">
        <w:rPr>
          <w:rStyle w:val="math0"/>
          <w:sz w:val="22"/>
          <w:szCs w:val="22"/>
        </w:rPr>
        <w:t>L</w:t>
      </w:r>
      <w:r w:rsidRPr="00C67085">
        <w:rPr>
          <w:sz w:val="22"/>
          <w:szCs w:val="22"/>
          <w:vertAlign w:val="subscript"/>
        </w:rPr>
        <w:t>1</w:t>
      </w:r>
      <w:r w:rsidRPr="00C67085">
        <w:rPr>
          <w:sz w:val="22"/>
          <w:szCs w:val="22"/>
        </w:rPr>
        <w:t xml:space="preserve"> be </w:t>
      </w:r>
      <w:r w:rsidRPr="00C67085">
        <w:rPr>
          <w:sz w:val="22"/>
          <w:szCs w:val="22"/>
        </w:rPr>
        <w:sym w:font="Symbol" w:char="F0C6"/>
      </w:r>
      <w:r w:rsidRPr="00C67085">
        <w:rPr>
          <w:sz w:val="22"/>
          <w:szCs w:val="22"/>
        </w:rPr>
        <w:t xml:space="preserve"> and let </w:t>
      </w:r>
      <w:r w:rsidRPr="00C67085">
        <w:rPr>
          <w:rStyle w:val="math0"/>
          <w:sz w:val="22"/>
          <w:szCs w:val="22"/>
        </w:rPr>
        <w:t>L</w:t>
      </w:r>
      <w:r w:rsidRPr="00C67085">
        <w:rPr>
          <w:sz w:val="22"/>
          <w:szCs w:val="22"/>
          <w:vertAlign w:val="subscript"/>
        </w:rPr>
        <w:t>3</w:t>
      </w:r>
      <w:r w:rsidRPr="00C67085">
        <w:rPr>
          <w:sz w:val="22"/>
          <w:szCs w:val="22"/>
        </w:rPr>
        <w:t xml:space="preserve"> be </w:t>
      </w:r>
      <w:r w:rsidRPr="00C67085">
        <w:rPr>
          <w:sz w:val="22"/>
          <w:szCs w:val="22"/>
        </w:rPr>
        <w:sym w:font="Symbol" w:char="F053"/>
      </w:r>
      <w:r w:rsidRPr="00C67085">
        <w:rPr>
          <w:sz w:val="22"/>
          <w:szCs w:val="22"/>
        </w:rPr>
        <w:t xml:space="preserve">*.  Both of them are in D. Suppose </w:t>
      </w:r>
      <w:r w:rsidRPr="00C67085">
        <w:rPr>
          <w:rStyle w:val="math0"/>
          <w:sz w:val="22"/>
          <w:szCs w:val="22"/>
        </w:rPr>
        <w:t>L</w:t>
      </w:r>
      <w:r w:rsidRPr="00C67085">
        <w:rPr>
          <w:sz w:val="22"/>
          <w:szCs w:val="22"/>
          <w:vertAlign w:val="subscript"/>
        </w:rPr>
        <w:t>2</w:t>
      </w:r>
      <w:r w:rsidR="00A54191">
        <w:rPr>
          <w:sz w:val="22"/>
          <w:szCs w:val="22"/>
        </w:rPr>
        <w:t xml:space="preserve"> is H, which is</w:t>
      </w:r>
      <w:r w:rsidRPr="00C67085">
        <w:rPr>
          <w:sz w:val="22"/>
          <w:szCs w:val="22"/>
        </w:rPr>
        <w:t xml:space="preserve"> not in D. </w:t>
      </w:r>
    </w:p>
    <w:p w14:paraId="0074EF6F" w14:textId="77777777" w:rsidR="008F7EC7" w:rsidRDefault="008F7EC7" w:rsidP="008F7EC7">
      <w:pPr>
        <w:shd w:val="clear" w:color="auto" w:fill="D9D9D9"/>
        <w:ind w:left="720"/>
        <w:rPr>
          <w:sz w:val="22"/>
          <w:szCs w:val="22"/>
        </w:rPr>
      </w:pPr>
    </w:p>
    <w:p w14:paraId="211229ED" w14:textId="77777777" w:rsidR="008F7EC7" w:rsidRDefault="008F7EC7" w:rsidP="008F7EC7">
      <w:pPr>
        <w:shd w:val="clear" w:color="auto" w:fill="D9D9D9"/>
        <w:ind w:left="720"/>
        <w:rPr>
          <w:sz w:val="22"/>
          <w:szCs w:val="22"/>
        </w:rPr>
      </w:pPr>
      <w:r>
        <w:rPr>
          <w:sz w:val="22"/>
          <w:szCs w:val="22"/>
        </w:rPr>
        <w:t>Another example:</w:t>
      </w:r>
    </w:p>
    <w:p w14:paraId="50DF3034" w14:textId="77777777" w:rsidR="008F7EC7" w:rsidRPr="001F0A53" w:rsidRDefault="008F7EC7" w:rsidP="008F7EC7">
      <w:pPr>
        <w:widowControl w:val="0"/>
        <w:shd w:val="clear" w:color="auto" w:fill="D9D9D9"/>
        <w:ind w:left="720"/>
      </w:pPr>
      <w:r w:rsidRPr="00E35FD6">
        <w:rPr>
          <w:szCs w:val="20"/>
        </w:rPr>
        <w:t xml:space="preserve">Let </w:t>
      </w:r>
      <w:r w:rsidRPr="00E35FD6">
        <w:rPr>
          <w:rStyle w:val="math0"/>
          <w:szCs w:val="20"/>
        </w:rPr>
        <w:t>L</w:t>
      </w:r>
      <w:r w:rsidRPr="00E35FD6">
        <w:rPr>
          <w:szCs w:val="20"/>
          <w:vertAlign w:val="subscript"/>
        </w:rPr>
        <w:t>1</w:t>
      </w:r>
      <w:r w:rsidRPr="00E35FD6">
        <w:rPr>
          <w:szCs w:val="20"/>
        </w:rPr>
        <w:t xml:space="preserve"> = </w:t>
      </w:r>
      <w:r>
        <w:rPr>
          <w:szCs w:val="20"/>
        </w:rPr>
        <w:sym w:font="Symbol" w:char="F0C6"/>
      </w:r>
      <w:r w:rsidRPr="00E35FD6">
        <w:rPr>
          <w:szCs w:val="20"/>
        </w:rPr>
        <w:t xml:space="preserve">.  Let </w:t>
      </w:r>
      <w:r w:rsidRPr="00E35FD6">
        <w:rPr>
          <w:rStyle w:val="math0"/>
          <w:szCs w:val="20"/>
        </w:rPr>
        <w:t>L</w:t>
      </w:r>
      <w:r>
        <w:rPr>
          <w:szCs w:val="20"/>
          <w:vertAlign w:val="subscript"/>
        </w:rPr>
        <w:t>3</w:t>
      </w:r>
      <w:r w:rsidRPr="00E35FD6">
        <w:rPr>
          <w:szCs w:val="20"/>
        </w:rPr>
        <w:t xml:space="preserve"> = </w:t>
      </w:r>
      <w:r>
        <w:rPr>
          <w:szCs w:val="20"/>
        </w:rPr>
        <w:t>{&lt;</w:t>
      </w:r>
      <w:r w:rsidRPr="00247A3D">
        <w:rPr>
          <w:rStyle w:val="math0"/>
        </w:rPr>
        <w:t>M</w:t>
      </w:r>
      <w:r>
        <w:rPr>
          <w:szCs w:val="20"/>
        </w:rPr>
        <w:t>&gt;}</w:t>
      </w:r>
      <w:r w:rsidRPr="00E35FD6">
        <w:rPr>
          <w:szCs w:val="20"/>
        </w:rPr>
        <w:t xml:space="preserve">. </w:t>
      </w:r>
      <w:r>
        <w:rPr>
          <w:szCs w:val="20"/>
        </w:rPr>
        <w:t xml:space="preserve"> Let </w:t>
      </w:r>
      <w:r w:rsidRPr="006D299D">
        <w:rPr>
          <w:rStyle w:val="math0"/>
        </w:rPr>
        <w:t>L</w:t>
      </w:r>
      <w:r w:rsidRPr="00BB7C09">
        <w:rPr>
          <w:rStyle w:val="math0"/>
          <w:i w:val="0"/>
          <w:vertAlign w:val="subscript"/>
        </w:rPr>
        <w:t>2</w:t>
      </w:r>
      <w:r>
        <w:rPr>
          <w:szCs w:val="20"/>
        </w:rPr>
        <w:t xml:space="preserve"> = </w:t>
      </w:r>
      <w:r w:rsidRPr="00E35FD6">
        <w:rPr>
          <w:szCs w:val="20"/>
        </w:rPr>
        <w:t>{</w:t>
      </w:r>
      <w:r>
        <w:rPr>
          <w:szCs w:val="20"/>
        </w:rPr>
        <w:t>&lt;</w:t>
      </w:r>
      <w:r w:rsidRPr="00247A3D">
        <w:rPr>
          <w:rStyle w:val="math0"/>
        </w:rPr>
        <w:t>M</w:t>
      </w:r>
      <w:proofErr w:type="gramStart"/>
      <w:r>
        <w:rPr>
          <w:szCs w:val="20"/>
        </w:rPr>
        <w:t>&gt; :</w:t>
      </w:r>
      <w:proofErr w:type="gramEnd"/>
      <w:r>
        <w:rPr>
          <w:szCs w:val="20"/>
        </w:rPr>
        <w:t xml:space="preserve"> </w:t>
      </w:r>
      <w:r w:rsidRPr="00247A3D">
        <w:rPr>
          <w:rStyle w:val="math0"/>
        </w:rPr>
        <w:t>M</w:t>
      </w:r>
      <w:r>
        <w:rPr>
          <w:szCs w:val="20"/>
        </w:rPr>
        <w:t xml:space="preserve"> accepts </w:t>
      </w:r>
      <w:r>
        <w:sym w:font="Symbol" w:char="F065"/>
      </w:r>
      <w:r w:rsidRPr="00E35FD6">
        <w:rPr>
          <w:szCs w:val="20"/>
        </w:rPr>
        <w:t xml:space="preserve">}, which is not </w:t>
      </w:r>
      <w:r>
        <w:rPr>
          <w:szCs w:val="20"/>
        </w:rPr>
        <w:t>decidable</w:t>
      </w:r>
      <w:r w:rsidRPr="00E35FD6">
        <w:rPr>
          <w:szCs w:val="20"/>
        </w:rPr>
        <w:t>.</w:t>
      </w:r>
    </w:p>
    <w:p w14:paraId="1D492EB2" w14:textId="77777777" w:rsidR="008F7EC7" w:rsidRPr="00C67085" w:rsidRDefault="008F7EC7" w:rsidP="008F7EC7">
      <w:pPr>
        <w:rPr>
          <w:sz w:val="22"/>
          <w:szCs w:val="22"/>
        </w:rPr>
      </w:pPr>
    </w:p>
    <w:p w14:paraId="459333A1" w14:textId="3924F2C5" w:rsidR="008F7EC7" w:rsidRPr="00C67085" w:rsidRDefault="008F7EC7" w:rsidP="008F7EC7">
      <w:pPr>
        <w:keepNext/>
        <w:jc w:val="left"/>
        <w:rPr>
          <w:sz w:val="22"/>
          <w:szCs w:val="22"/>
        </w:rPr>
      </w:pPr>
      <w:r>
        <w:rPr>
          <w:sz w:val="22"/>
          <w:szCs w:val="22"/>
        </w:rPr>
        <w:t>(</w:t>
      </w:r>
      <w:r w:rsidR="00A54191">
        <w:rPr>
          <w:sz w:val="22"/>
          <w:szCs w:val="22"/>
        </w:rPr>
        <w:t>23</w:t>
      </w:r>
      <w:r>
        <w:rPr>
          <w:sz w:val="22"/>
          <w:szCs w:val="22"/>
        </w:rPr>
        <w:t>)</w:t>
      </w:r>
      <w:r w:rsidRPr="00C67085">
        <w:rPr>
          <w:sz w:val="22"/>
          <w:szCs w:val="22"/>
        </w:rPr>
        <w:t xml:space="preserve">. </w:t>
      </w:r>
      <w:r w:rsidR="00A54191">
        <w:rPr>
          <w:sz w:val="22"/>
          <w:szCs w:val="22"/>
        </w:rPr>
        <w:t xml:space="preserve">(self-study) </w:t>
      </w:r>
      <w:r w:rsidRPr="00C67085">
        <w:rPr>
          <w:sz w:val="22"/>
          <w:szCs w:val="22"/>
        </w:rPr>
        <w:t>Every infinite language has a subset that is not in SD.</w:t>
      </w:r>
    </w:p>
    <w:p w14:paraId="3B3090C3" w14:textId="77777777" w:rsidR="008F7EC7" w:rsidRPr="00C67085" w:rsidRDefault="008F7EC7" w:rsidP="008F7EC7">
      <w:pPr>
        <w:keepNext/>
        <w:jc w:val="left"/>
        <w:rPr>
          <w:sz w:val="22"/>
          <w:szCs w:val="22"/>
        </w:rPr>
      </w:pPr>
    </w:p>
    <w:p w14:paraId="512E6A8C" w14:textId="77777777" w:rsidR="008F7EC7" w:rsidRPr="00C67085" w:rsidRDefault="008F7EC7" w:rsidP="008F7EC7">
      <w:pPr>
        <w:shd w:val="clear" w:color="auto" w:fill="D9D9D9"/>
        <w:ind w:left="720"/>
        <w:rPr>
          <w:sz w:val="22"/>
          <w:szCs w:val="22"/>
        </w:rPr>
      </w:pPr>
      <w:r w:rsidRPr="00C67085">
        <w:rPr>
          <w:sz w:val="22"/>
          <w:szCs w:val="22"/>
        </w:rPr>
        <w:t>True.</w:t>
      </w:r>
    </w:p>
    <w:p w14:paraId="7CBA514D" w14:textId="77777777" w:rsidR="008F7EC7" w:rsidRPr="00C67085" w:rsidRDefault="008F7EC7" w:rsidP="008F7EC7">
      <w:pPr>
        <w:shd w:val="clear" w:color="auto" w:fill="D9D9D9"/>
        <w:ind w:left="720"/>
        <w:rPr>
          <w:sz w:val="22"/>
          <w:szCs w:val="22"/>
        </w:rPr>
      </w:pPr>
      <w:r w:rsidRPr="00C67085">
        <w:rPr>
          <w:sz w:val="22"/>
          <w:szCs w:val="22"/>
        </w:rPr>
        <w:t>Let L be any infinite language.  It has an uncountable number of subsets.  There are only countably infinitely many semi-decidable languages (since there are only countably infinitely many Turing machines).</w:t>
      </w:r>
    </w:p>
    <w:p w14:paraId="69C23A20" w14:textId="77777777" w:rsidR="008F7EC7" w:rsidRDefault="008F7EC7" w:rsidP="00373C0B">
      <w:pPr>
        <w:keepNext/>
        <w:jc w:val="left"/>
        <w:rPr>
          <w:sz w:val="22"/>
          <w:szCs w:val="22"/>
        </w:rPr>
      </w:pPr>
    </w:p>
    <w:p w14:paraId="14668710" w14:textId="023D7B05" w:rsidR="00702557" w:rsidRPr="00C67085" w:rsidRDefault="00702557" w:rsidP="00702557">
      <w:pPr>
        <w:keepNext/>
        <w:rPr>
          <w:sz w:val="22"/>
          <w:szCs w:val="22"/>
        </w:rPr>
      </w:pPr>
      <w:r>
        <w:rPr>
          <w:sz w:val="22"/>
          <w:szCs w:val="22"/>
        </w:rPr>
        <w:t>(</w:t>
      </w:r>
      <w:r w:rsidR="00A54191">
        <w:rPr>
          <w:sz w:val="22"/>
          <w:szCs w:val="22"/>
        </w:rPr>
        <w:t>24</w:t>
      </w:r>
      <w:r>
        <w:rPr>
          <w:sz w:val="22"/>
          <w:szCs w:val="22"/>
        </w:rPr>
        <w:t>)</w:t>
      </w:r>
      <w:r w:rsidRPr="00C67085">
        <w:rPr>
          <w:sz w:val="22"/>
          <w:szCs w:val="22"/>
        </w:rPr>
        <w:t xml:space="preserve">. </w:t>
      </w:r>
      <w:r w:rsidR="00A54191">
        <w:rPr>
          <w:sz w:val="22"/>
          <w:szCs w:val="22"/>
        </w:rPr>
        <w:t>(self-</w:t>
      </w:r>
      <w:proofErr w:type="gramStart"/>
      <w:r w:rsidR="00A54191">
        <w:rPr>
          <w:sz w:val="22"/>
          <w:szCs w:val="22"/>
        </w:rPr>
        <w:t>study)</w:t>
      </w:r>
      <w:r w:rsidRPr="00C67085">
        <w:rPr>
          <w:sz w:val="22"/>
          <w:szCs w:val="22"/>
        </w:rPr>
        <w:t>{</w:t>
      </w:r>
      <w:proofErr w:type="gramEnd"/>
      <w:r w:rsidRPr="00C67085">
        <w:rPr>
          <w:sz w:val="22"/>
          <w:szCs w:val="22"/>
        </w:rPr>
        <w:t>&lt;</w:t>
      </w:r>
      <w:r w:rsidRPr="00C67085">
        <w:rPr>
          <w:rStyle w:val="math0"/>
          <w:sz w:val="22"/>
          <w:szCs w:val="22"/>
        </w:rPr>
        <w:t>M</w:t>
      </w:r>
      <w:r w:rsidRPr="00C67085">
        <w:rPr>
          <w:sz w:val="22"/>
          <w:szCs w:val="22"/>
        </w:rPr>
        <w:t>&gt; : |</w:t>
      </w:r>
      <w:r w:rsidRPr="00C67085">
        <w:rPr>
          <w:rStyle w:val="math0"/>
          <w:iCs/>
          <w:sz w:val="22"/>
          <w:szCs w:val="22"/>
        </w:rPr>
        <w:t>L</w:t>
      </w:r>
      <w:r w:rsidRPr="00C67085">
        <w:rPr>
          <w:sz w:val="22"/>
          <w:szCs w:val="22"/>
        </w:rPr>
        <w:t>(</w:t>
      </w:r>
      <w:r w:rsidRPr="00C67085">
        <w:rPr>
          <w:rStyle w:val="math0"/>
          <w:sz w:val="22"/>
          <w:szCs w:val="22"/>
        </w:rPr>
        <w:t>M</w:t>
      </w:r>
      <w:r w:rsidRPr="00C67085">
        <w:rPr>
          <w:sz w:val="22"/>
          <w:szCs w:val="22"/>
        </w:rPr>
        <w:t>)| &gt; 5} is in D.</w:t>
      </w:r>
    </w:p>
    <w:p w14:paraId="1D805088" w14:textId="77777777" w:rsidR="00702557" w:rsidRPr="00C67085" w:rsidRDefault="00702557" w:rsidP="00702557">
      <w:pPr>
        <w:keepNext/>
        <w:rPr>
          <w:sz w:val="22"/>
          <w:szCs w:val="22"/>
        </w:rPr>
      </w:pPr>
    </w:p>
    <w:p w14:paraId="5E9E24CE" w14:textId="77777777" w:rsidR="00702557" w:rsidRPr="00C67085" w:rsidRDefault="00702557" w:rsidP="00702557">
      <w:pPr>
        <w:shd w:val="clear" w:color="auto" w:fill="D9D9D9"/>
        <w:ind w:left="720"/>
        <w:rPr>
          <w:sz w:val="22"/>
          <w:szCs w:val="22"/>
        </w:rPr>
      </w:pPr>
      <w:r w:rsidRPr="00C67085">
        <w:rPr>
          <w:sz w:val="22"/>
          <w:szCs w:val="22"/>
        </w:rPr>
        <w:t xml:space="preserve">False.  </w:t>
      </w:r>
    </w:p>
    <w:p w14:paraId="73F6E3E6" w14:textId="77777777" w:rsidR="00702557" w:rsidRPr="00C67085" w:rsidRDefault="00702557" w:rsidP="00702557">
      <w:pPr>
        <w:shd w:val="clear" w:color="auto" w:fill="D9D9D9"/>
        <w:ind w:left="720"/>
        <w:rPr>
          <w:sz w:val="22"/>
          <w:szCs w:val="22"/>
        </w:rPr>
      </w:pPr>
      <w:r w:rsidRPr="00C67085">
        <w:rPr>
          <w:sz w:val="22"/>
          <w:szCs w:val="22"/>
        </w:rPr>
        <w:t>Rice’s theorem. The property in question is a nontrivial property of the SD languages.</w:t>
      </w:r>
    </w:p>
    <w:p w14:paraId="09A20675" w14:textId="77777777" w:rsidR="008B74A8" w:rsidRDefault="008B74A8" w:rsidP="00373C0B">
      <w:pPr>
        <w:keepNext/>
        <w:jc w:val="left"/>
        <w:rPr>
          <w:sz w:val="22"/>
          <w:szCs w:val="22"/>
        </w:rPr>
      </w:pPr>
    </w:p>
    <w:p w14:paraId="68126772" w14:textId="58AE6E18" w:rsidR="00F1774B" w:rsidRPr="00C67085" w:rsidRDefault="00F1774B" w:rsidP="00F1774B">
      <w:pPr>
        <w:keepNext/>
        <w:rPr>
          <w:sz w:val="22"/>
          <w:szCs w:val="22"/>
        </w:rPr>
      </w:pPr>
      <w:r>
        <w:rPr>
          <w:sz w:val="22"/>
          <w:szCs w:val="22"/>
        </w:rPr>
        <w:t>(</w:t>
      </w:r>
      <w:r w:rsidR="00A54191">
        <w:rPr>
          <w:sz w:val="22"/>
          <w:szCs w:val="22"/>
        </w:rPr>
        <w:t>25</w:t>
      </w:r>
      <w:r>
        <w:rPr>
          <w:sz w:val="22"/>
          <w:szCs w:val="22"/>
        </w:rPr>
        <w:t>)</w:t>
      </w:r>
      <w:r w:rsidRPr="00C67085">
        <w:rPr>
          <w:sz w:val="22"/>
          <w:szCs w:val="22"/>
        </w:rPr>
        <w:t xml:space="preserve">. </w:t>
      </w:r>
      <w:r>
        <w:rPr>
          <w:sz w:val="22"/>
          <w:szCs w:val="22"/>
        </w:rPr>
        <w:t xml:space="preserve">(self-study) </w:t>
      </w:r>
      <w:r w:rsidRPr="00C67085">
        <w:rPr>
          <w:sz w:val="22"/>
          <w:szCs w:val="22"/>
        </w:rPr>
        <w:t>{&lt;</w:t>
      </w:r>
      <w:r w:rsidRPr="00C67085">
        <w:rPr>
          <w:rStyle w:val="math0"/>
          <w:sz w:val="22"/>
          <w:szCs w:val="22"/>
        </w:rPr>
        <w:t>M</w:t>
      </w:r>
      <w:proofErr w:type="gramStart"/>
      <w:r w:rsidRPr="00C67085">
        <w:rPr>
          <w:sz w:val="22"/>
          <w:szCs w:val="22"/>
        </w:rPr>
        <w:t>&gt; :</w:t>
      </w:r>
      <w:proofErr w:type="gramEnd"/>
      <w:r w:rsidRPr="00C67085">
        <w:rPr>
          <w:sz w:val="22"/>
          <w:szCs w:val="22"/>
        </w:rPr>
        <w:t xml:space="preserve"> </w:t>
      </w:r>
      <w:r w:rsidRPr="00C67085">
        <w:rPr>
          <w:rStyle w:val="math0"/>
          <w:iCs/>
          <w:sz w:val="22"/>
          <w:szCs w:val="22"/>
        </w:rPr>
        <w:t>L</w:t>
      </w:r>
      <w:r w:rsidRPr="00C67085">
        <w:rPr>
          <w:sz w:val="22"/>
          <w:szCs w:val="22"/>
        </w:rPr>
        <w:t>(</w:t>
      </w:r>
      <w:r w:rsidRPr="00C67085">
        <w:rPr>
          <w:rStyle w:val="math0"/>
          <w:sz w:val="22"/>
          <w:szCs w:val="22"/>
        </w:rPr>
        <w:t>M</w:t>
      </w:r>
      <w:r w:rsidRPr="00C67085">
        <w:rPr>
          <w:sz w:val="22"/>
          <w:szCs w:val="22"/>
        </w:rPr>
        <w:t>) is in SD} is in D.</w:t>
      </w:r>
    </w:p>
    <w:p w14:paraId="25177EE5" w14:textId="77777777" w:rsidR="00F1774B" w:rsidRPr="00C67085" w:rsidRDefault="00F1774B" w:rsidP="00F1774B">
      <w:pPr>
        <w:keepNext/>
        <w:ind w:left="720"/>
        <w:rPr>
          <w:sz w:val="22"/>
          <w:szCs w:val="22"/>
        </w:rPr>
      </w:pPr>
    </w:p>
    <w:p w14:paraId="116BE20C" w14:textId="77777777" w:rsidR="00F1774B" w:rsidRPr="00C67085" w:rsidRDefault="00F1774B" w:rsidP="00F1774B">
      <w:pPr>
        <w:shd w:val="clear" w:color="auto" w:fill="D9D9D9"/>
        <w:ind w:left="720"/>
        <w:rPr>
          <w:sz w:val="22"/>
          <w:szCs w:val="22"/>
        </w:rPr>
      </w:pPr>
      <w:r w:rsidRPr="00C67085">
        <w:rPr>
          <w:sz w:val="22"/>
          <w:szCs w:val="22"/>
        </w:rPr>
        <w:t>True.</w:t>
      </w:r>
    </w:p>
    <w:p w14:paraId="72CBAB71" w14:textId="77777777" w:rsidR="00F1774B" w:rsidRPr="00C67085" w:rsidRDefault="00F1774B" w:rsidP="00F1774B">
      <w:pPr>
        <w:shd w:val="clear" w:color="auto" w:fill="D9D9D9"/>
        <w:ind w:left="720"/>
        <w:rPr>
          <w:sz w:val="22"/>
          <w:szCs w:val="22"/>
        </w:rPr>
      </w:pPr>
      <w:r w:rsidRPr="00C67085">
        <w:rPr>
          <w:sz w:val="22"/>
          <w:szCs w:val="22"/>
        </w:rPr>
        <w:t xml:space="preserve">The definition of an SD language is that it is accepted by some Turing machine.  </w:t>
      </w:r>
    </w:p>
    <w:p w14:paraId="0A7CFA07" w14:textId="77777777" w:rsidR="00F1774B" w:rsidRPr="00C67085" w:rsidRDefault="00F1774B" w:rsidP="00F1774B">
      <w:pPr>
        <w:shd w:val="clear" w:color="auto" w:fill="D9D9D9"/>
        <w:ind w:left="720"/>
        <w:rPr>
          <w:sz w:val="22"/>
          <w:szCs w:val="22"/>
        </w:rPr>
      </w:pPr>
      <w:r w:rsidRPr="00C67085">
        <w:rPr>
          <w:sz w:val="22"/>
          <w:szCs w:val="22"/>
        </w:rPr>
        <w:t>Note that Rice’s theorem cannot be applied because this is a trivial property of SD languages (it’s like saying every SD language is in SD).</w:t>
      </w:r>
    </w:p>
    <w:p w14:paraId="5BC32294" w14:textId="77777777" w:rsidR="00F1774B" w:rsidRDefault="00F1774B" w:rsidP="00373C0B">
      <w:pPr>
        <w:keepNext/>
        <w:jc w:val="left"/>
        <w:rPr>
          <w:sz w:val="22"/>
          <w:szCs w:val="22"/>
        </w:rPr>
      </w:pPr>
    </w:p>
    <w:p w14:paraId="23B611A1" w14:textId="77777777" w:rsidR="008B74A8" w:rsidRDefault="008B74A8" w:rsidP="00373C0B">
      <w:pPr>
        <w:keepNext/>
        <w:jc w:val="left"/>
        <w:rPr>
          <w:sz w:val="22"/>
          <w:szCs w:val="22"/>
        </w:rPr>
      </w:pPr>
    </w:p>
    <w:p w14:paraId="36C26421" w14:textId="77777777" w:rsidR="00A54191" w:rsidRPr="00C67085" w:rsidRDefault="00A54191" w:rsidP="00A54191">
      <w:pPr>
        <w:keepNext/>
        <w:jc w:val="left"/>
        <w:rPr>
          <w:sz w:val="22"/>
          <w:szCs w:val="22"/>
        </w:rPr>
      </w:pPr>
      <w:r>
        <w:rPr>
          <w:sz w:val="22"/>
          <w:szCs w:val="22"/>
        </w:rPr>
        <w:t>(</w:t>
      </w:r>
      <w:r w:rsidRPr="00C67085">
        <w:rPr>
          <w:sz w:val="22"/>
          <w:szCs w:val="22"/>
        </w:rPr>
        <w:t>26</w:t>
      </w:r>
      <w:r>
        <w:rPr>
          <w:sz w:val="22"/>
          <w:szCs w:val="22"/>
        </w:rPr>
        <w:t>)</w:t>
      </w:r>
      <w:r w:rsidRPr="00C67085">
        <w:rPr>
          <w:sz w:val="22"/>
          <w:szCs w:val="22"/>
        </w:rPr>
        <w:t>. (self-study) Rice’s Theorem tells us that {&lt;</w:t>
      </w:r>
      <w:r w:rsidRPr="00C67085">
        <w:rPr>
          <w:rStyle w:val="math0"/>
          <w:sz w:val="22"/>
          <w:szCs w:val="22"/>
        </w:rPr>
        <w:t>M</w:t>
      </w:r>
      <w:r w:rsidRPr="00C67085">
        <w:rPr>
          <w:sz w:val="22"/>
          <w:szCs w:val="22"/>
          <w:vertAlign w:val="subscript"/>
        </w:rPr>
        <w:t>1</w:t>
      </w:r>
      <w:r w:rsidRPr="00C67085">
        <w:rPr>
          <w:sz w:val="22"/>
          <w:szCs w:val="22"/>
        </w:rPr>
        <w:t xml:space="preserve">, </w:t>
      </w:r>
      <w:r w:rsidRPr="00C67085">
        <w:rPr>
          <w:rStyle w:val="math0"/>
          <w:sz w:val="22"/>
          <w:szCs w:val="22"/>
        </w:rPr>
        <w:t>M</w:t>
      </w:r>
      <w:r w:rsidRPr="00C67085">
        <w:rPr>
          <w:sz w:val="22"/>
          <w:szCs w:val="22"/>
          <w:vertAlign w:val="subscript"/>
        </w:rPr>
        <w:t>2</w:t>
      </w:r>
      <w:proofErr w:type="gramStart"/>
      <w:r w:rsidRPr="00C67085">
        <w:rPr>
          <w:sz w:val="22"/>
          <w:szCs w:val="22"/>
        </w:rPr>
        <w:t>&gt; :</w:t>
      </w:r>
      <w:proofErr w:type="gramEnd"/>
      <w:r w:rsidRPr="00C67085">
        <w:rPr>
          <w:sz w:val="22"/>
          <w:szCs w:val="22"/>
        </w:rPr>
        <w:t xml:space="preserve"> </w:t>
      </w:r>
      <w:r w:rsidRPr="00C67085">
        <w:rPr>
          <w:rStyle w:val="math0"/>
          <w:iCs/>
          <w:sz w:val="22"/>
          <w:szCs w:val="22"/>
        </w:rPr>
        <w:t>L</w:t>
      </w:r>
      <w:r w:rsidRPr="00C67085">
        <w:rPr>
          <w:sz w:val="22"/>
          <w:szCs w:val="22"/>
        </w:rPr>
        <w:t>(</w:t>
      </w:r>
      <w:r w:rsidRPr="00C67085">
        <w:rPr>
          <w:rStyle w:val="math0"/>
          <w:sz w:val="22"/>
          <w:szCs w:val="22"/>
        </w:rPr>
        <w:t>M</w:t>
      </w:r>
      <w:r w:rsidRPr="00C67085">
        <w:rPr>
          <w:sz w:val="22"/>
          <w:szCs w:val="22"/>
          <w:vertAlign w:val="subscript"/>
        </w:rPr>
        <w:t>1</w:t>
      </w:r>
      <w:r w:rsidRPr="00C67085">
        <w:rPr>
          <w:sz w:val="22"/>
          <w:szCs w:val="22"/>
        </w:rPr>
        <w:t xml:space="preserve">) </w:t>
      </w:r>
      <w:r w:rsidRPr="00C67085">
        <w:rPr>
          <w:sz w:val="22"/>
          <w:szCs w:val="22"/>
        </w:rPr>
        <w:sym w:font="Symbol" w:char="F0CD"/>
      </w:r>
      <w:r w:rsidRPr="00C67085">
        <w:rPr>
          <w:sz w:val="22"/>
          <w:szCs w:val="22"/>
        </w:rPr>
        <w:t xml:space="preserve"> </w:t>
      </w:r>
      <w:r w:rsidRPr="00C67085">
        <w:rPr>
          <w:rStyle w:val="math0"/>
          <w:iCs/>
          <w:sz w:val="22"/>
          <w:szCs w:val="22"/>
        </w:rPr>
        <w:t>L</w:t>
      </w:r>
      <w:r w:rsidRPr="00C67085">
        <w:rPr>
          <w:sz w:val="22"/>
          <w:szCs w:val="22"/>
        </w:rPr>
        <w:t>(</w:t>
      </w:r>
      <w:r w:rsidRPr="00C67085">
        <w:rPr>
          <w:rStyle w:val="math0"/>
          <w:sz w:val="22"/>
          <w:szCs w:val="22"/>
        </w:rPr>
        <w:t>M</w:t>
      </w:r>
      <w:r w:rsidRPr="00C67085">
        <w:rPr>
          <w:sz w:val="22"/>
          <w:szCs w:val="22"/>
          <w:vertAlign w:val="subscript"/>
        </w:rPr>
        <w:t>2</w:t>
      </w:r>
      <w:r w:rsidRPr="00C67085">
        <w:rPr>
          <w:sz w:val="22"/>
          <w:szCs w:val="22"/>
        </w:rPr>
        <w:t>)} is not in D.</w:t>
      </w:r>
      <w:r w:rsidRPr="00C67085">
        <w:rPr>
          <w:sz w:val="22"/>
          <w:szCs w:val="22"/>
        </w:rPr>
        <w:tab/>
      </w:r>
    </w:p>
    <w:p w14:paraId="6F2B90B1" w14:textId="77777777" w:rsidR="00A54191" w:rsidRPr="00C67085" w:rsidRDefault="00A54191" w:rsidP="00A54191">
      <w:pPr>
        <w:keepNext/>
        <w:rPr>
          <w:sz w:val="22"/>
          <w:szCs w:val="22"/>
        </w:rPr>
      </w:pPr>
    </w:p>
    <w:p w14:paraId="755AD8AC" w14:textId="77777777" w:rsidR="00A54191" w:rsidRPr="00C67085" w:rsidRDefault="00A54191" w:rsidP="00A54191">
      <w:pPr>
        <w:shd w:val="clear" w:color="auto" w:fill="D9D9D9"/>
        <w:ind w:left="720"/>
        <w:rPr>
          <w:sz w:val="22"/>
          <w:szCs w:val="22"/>
        </w:rPr>
      </w:pPr>
      <w:r w:rsidRPr="00C67085">
        <w:rPr>
          <w:sz w:val="22"/>
          <w:szCs w:val="22"/>
        </w:rPr>
        <w:t xml:space="preserve">False.  </w:t>
      </w:r>
    </w:p>
    <w:p w14:paraId="393740C9" w14:textId="77777777" w:rsidR="00A54191" w:rsidRPr="00C67085" w:rsidRDefault="00A54191" w:rsidP="00A54191">
      <w:pPr>
        <w:shd w:val="clear" w:color="auto" w:fill="D9D9D9"/>
        <w:ind w:left="720"/>
        <w:rPr>
          <w:sz w:val="22"/>
          <w:szCs w:val="22"/>
        </w:rPr>
      </w:pPr>
      <w:r w:rsidRPr="00C67085">
        <w:rPr>
          <w:sz w:val="22"/>
          <w:szCs w:val="22"/>
        </w:rPr>
        <w:t>Th</w:t>
      </w:r>
      <w:r>
        <w:rPr>
          <w:sz w:val="22"/>
          <w:szCs w:val="22"/>
        </w:rPr>
        <w:t>is language is indeed not in D.</w:t>
      </w:r>
      <w:r w:rsidRPr="00C67085">
        <w:rPr>
          <w:sz w:val="22"/>
          <w:szCs w:val="22"/>
        </w:rPr>
        <w:t xml:space="preserve"> But Rice’s Theorem doesn’t apply because the property in question is of an ordered pair of SD languages, not a single language.</w:t>
      </w:r>
    </w:p>
    <w:p w14:paraId="143C4032" w14:textId="77777777" w:rsidR="008B74A8" w:rsidRPr="00C67085" w:rsidRDefault="008B74A8" w:rsidP="00373C0B">
      <w:pPr>
        <w:keepNext/>
        <w:jc w:val="left"/>
        <w:rPr>
          <w:sz w:val="22"/>
          <w:szCs w:val="22"/>
        </w:rPr>
      </w:pPr>
    </w:p>
    <w:p w14:paraId="00655789" w14:textId="5B677557" w:rsidR="00373C0B" w:rsidRPr="00C67085" w:rsidRDefault="00CF222A" w:rsidP="00373C0B">
      <w:pPr>
        <w:keepNext/>
        <w:rPr>
          <w:sz w:val="22"/>
          <w:szCs w:val="22"/>
        </w:rPr>
      </w:pPr>
      <w:r>
        <w:rPr>
          <w:sz w:val="22"/>
          <w:szCs w:val="22"/>
        </w:rPr>
        <w:t>(</w:t>
      </w:r>
      <w:r w:rsidR="002E249D" w:rsidRPr="00C67085">
        <w:rPr>
          <w:sz w:val="22"/>
          <w:szCs w:val="22"/>
        </w:rPr>
        <w:t>27</w:t>
      </w:r>
      <w:r>
        <w:rPr>
          <w:sz w:val="22"/>
          <w:szCs w:val="22"/>
        </w:rPr>
        <w:t>)</w:t>
      </w:r>
      <w:r w:rsidR="00373C0B" w:rsidRPr="00C67085">
        <w:rPr>
          <w:sz w:val="22"/>
          <w:szCs w:val="22"/>
        </w:rPr>
        <w:t xml:space="preserve">. </w:t>
      </w:r>
      <w:r w:rsidR="008B74A8">
        <w:rPr>
          <w:sz w:val="22"/>
          <w:szCs w:val="22"/>
        </w:rPr>
        <w:t xml:space="preserve">(self-study) </w:t>
      </w:r>
      <w:r w:rsidR="00373C0B" w:rsidRPr="00C67085">
        <w:rPr>
          <w:sz w:val="22"/>
          <w:szCs w:val="22"/>
        </w:rPr>
        <w:t>Rice’s Theorem tells us that {&lt;</w:t>
      </w:r>
      <w:r w:rsidR="00373C0B" w:rsidRPr="00C67085">
        <w:rPr>
          <w:rStyle w:val="math0"/>
          <w:sz w:val="22"/>
          <w:szCs w:val="22"/>
        </w:rPr>
        <w:t>M</w:t>
      </w:r>
      <w:proofErr w:type="gramStart"/>
      <w:r w:rsidR="00373C0B" w:rsidRPr="00C67085">
        <w:rPr>
          <w:sz w:val="22"/>
          <w:szCs w:val="22"/>
        </w:rPr>
        <w:t>&gt; :</w:t>
      </w:r>
      <w:proofErr w:type="gramEnd"/>
      <w:r w:rsidR="00373C0B" w:rsidRPr="00C67085">
        <w:rPr>
          <w:sz w:val="22"/>
          <w:szCs w:val="22"/>
        </w:rPr>
        <w:t xml:space="preserve"> </w:t>
      </w:r>
      <w:r w:rsidR="00373C0B" w:rsidRPr="00C67085">
        <w:rPr>
          <w:rStyle w:val="math0"/>
          <w:iCs/>
          <w:sz w:val="22"/>
          <w:szCs w:val="22"/>
        </w:rPr>
        <w:t>M</w:t>
      </w:r>
      <w:r w:rsidR="00373C0B" w:rsidRPr="00C67085">
        <w:rPr>
          <w:sz w:val="22"/>
          <w:szCs w:val="22"/>
        </w:rPr>
        <w:t xml:space="preserve"> accepts all even length strings} is not in SD.</w:t>
      </w:r>
    </w:p>
    <w:p w14:paraId="06E1F09A" w14:textId="77777777" w:rsidR="0050380A" w:rsidRPr="00C67085" w:rsidRDefault="0050380A" w:rsidP="00A54191">
      <w:pPr>
        <w:keepNext/>
        <w:rPr>
          <w:sz w:val="22"/>
          <w:szCs w:val="22"/>
        </w:rPr>
      </w:pPr>
    </w:p>
    <w:p w14:paraId="73988B6D" w14:textId="77777777" w:rsidR="00256B1D" w:rsidRPr="00C67085" w:rsidRDefault="00373C0B" w:rsidP="00373C0B">
      <w:pPr>
        <w:shd w:val="clear" w:color="auto" w:fill="D9D9D9"/>
        <w:ind w:left="720"/>
        <w:rPr>
          <w:sz w:val="22"/>
          <w:szCs w:val="22"/>
        </w:rPr>
      </w:pPr>
      <w:r w:rsidRPr="00C67085">
        <w:rPr>
          <w:sz w:val="22"/>
          <w:szCs w:val="22"/>
        </w:rPr>
        <w:t xml:space="preserve">False.  </w:t>
      </w:r>
    </w:p>
    <w:p w14:paraId="0C753530" w14:textId="29B7C234" w:rsidR="00547336" w:rsidRDefault="00373C0B" w:rsidP="008B74A8">
      <w:pPr>
        <w:shd w:val="clear" w:color="auto" w:fill="D9D9D9"/>
        <w:ind w:left="720"/>
        <w:rPr>
          <w:sz w:val="22"/>
          <w:szCs w:val="22"/>
        </w:rPr>
      </w:pPr>
      <w:r w:rsidRPr="00C67085">
        <w:rPr>
          <w:sz w:val="22"/>
          <w:szCs w:val="22"/>
        </w:rPr>
        <w:t>This language is indeed not in SD.  But Rice’s Theorem only tells us that it is not in D.</w:t>
      </w:r>
    </w:p>
    <w:p w14:paraId="66777FE0" w14:textId="77777777" w:rsidR="008B74A8" w:rsidRDefault="008B74A8" w:rsidP="00EF4B79">
      <w:pPr>
        <w:keepNext/>
        <w:rPr>
          <w:sz w:val="22"/>
          <w:szCs w:val="22"/>
        </w:rPr>
      </w:pPr>
    </w:p>
    <w:p w14:paraId="19E56B8F" w14:textId="77777777" w:rsidR="00DE1A35" w:rsidRDefault="00DE1A35" w:rsidP="00EF4B79">
      <w:pPr>
        <w:keepNext/>
        <w:rPr>
          <w:sz w:val="22"/>
          <w:szCs w:val="22"/>
        </w:rPr>
      </w:pPr>
    </w:p>
    <w:p w14:paraId="115C0ED0" w14:textId="77777777" w:rsidR="00DE1A35" w:rsidRPr="00BD5238" w:rsidRDefault="00DE1A35" w:rsidP="00BD5238"/>
    <w:p w14:paraId="13B10E71" w14:textId="77777777" w:rsidR="00DE1A35" w:rsidRPr="00BD5238" w:rsidRDefault="00DE1A35" w:rsidP="00BD5238"/>
    <w:p w14:paraId="0A83C677" w14:textId="77777777" w:rsidR="00DE1A35" w:rsidRPr="00BD5238" w:rsidRDefault="00DE1A35" w:rsidP="00BD5238"/>
    <w:p w14:paraId="7C618CA8" w14:textId="77777777" w:rsidR="00DE1A35" w:rsidRPr="00BD5238" w:rsidRDefault="00DE1A35" w:rsidP="00BD5238"/>
    <w:p w14:paraId="455E0989" w14:textId="77777777" w:rsidR="00DE1A35" w:rsidRPr="00BD5238" w:rsidRDefault="00DE1A35" w:rsidP="00BD5238"/>
    <w:p w14:paraId="43A09407" w14:textId="77777777" w:rsidR="00DE1A35" w:rsidRPr="00BD5238" w:rsidRDefault="00DE1A35" w:rsidP="00BD5238"/>
    <w:p w14:paraId="025BA06C" w14:textId="77777777" w:rsidR="00DE1A35" w:rsidRPr="00BD5238" w:rsidRDefault="00DE1A35" w:rsidP="00BD5238"/>
    <w:p w14:paraId="17C3BDB8" w14:textId="17BD3411" w:rsidR="001B5E6C" w:rsidRDefault="0043451F" w:rsidP="001B5E6C">
      <w:pPr>
        <w:keepNext/>
      </w:pPr>
      <w:r>
        <w:t>5. (15</w:t>
      </w:r>
      <w:r w:rsidR="001B5E6C">
        <w:t xml:space="preserve">) Let </w:t>
      </w:r>
      <w:r w:rsidR="001B5E6C" w:rsidRPr="004918C6">
        <w:rPr>
          <w:rStyle w:val="math0"/>
        </w:rPr>
        <w:t>R</w:t>
      </w:r>
      <w:r w:rsidR="001B5E6C">
        <w:t xml:space="preserve"> be the reduction fro</w:t>
      </w:r>
      <w:r w:rsidR="0036596E">
        <w:t>m 3-SAT to INDEPENDENT-SET as</w:t>
      </w:r>
      <w:r w:rsidR="001B5E6C">
        <w:t xml:space="preserve"> discussed in class. </w:t>
      </w:r>
    </w:p>
    <w:p w14:paraId="4B520054" w14:textId="77777777" w:rsidR="001B5E6C" w:rsidRDefault="001B5E6C" w:rsidP="001B5E6C">
      <w:pPr>
        <w:keepNext/>
      </w:pPr>
    </w:p>
    <w:p w14:paraId="23E3711B" w14:textId="65072074" w:rsidR="001B5E6C" w:rsidRDefault="001B5E6C" w:rsidP="001B5E6C">
      <w:pPr>
        <w:keepNext/>
      </w:pPr>
      <w:r>
        <w:t xml:space="preserve">(1) </w:t>
      </w:r>
      <w:r w:rsidR="0036596E">
        <w:t>Show the</w:t>
      </w:r>
      <w:r>
        <w:t xml:space="preserve"> </w:t>
      </w:r>
      <w:r w:rsidR="0036596E">
        <w:t xml:space="preserve">3-CNF </w:t>
      </w:r>
      <w:r>
        <w:t>formula</w:t>
      </w:r>
      <w:r w:rsidR="0036596E">
        <w:t xml:space="preserve"> </w:t>
      </w:r>
      <w:r w:rsidR="0070669E">
        <w:t>for which</w:t>
      </w:r>
      <w:r w:rsidR="0036596E">
        <w:t xml:space="preserve"> </w:t>
      </w:r>
      <w:r w:rsidR="0036596E" w:rsidRPr="004918C6">
        <w:rPr>
          <w:rStyle w:val="math0"/>
        </w:rPr>
        <w:t>R</w:t>
      </w:r>
      <w:r w:rsidR="0070669E">
        <w:t xml:space="preserve"> builds </w:t>
      </w:r>
      <w:r w:rsidR="0036596E">
        <w:t>the following graph.</w:t>
      </w:r>
    </w:p>
    <w:p w14:paraId="6776E36F" w14:textId="77777777" w:rsidR="001B5E6C" w:rsidRDefault="001B5E6C" w:rsidP="001B5E6C">
      <w:pPr>
        <w:keepNext/>
      </w:pPr>
    </w:p>
    <w:p w14:paraId="5700163B" w14:textId="77777777" w:rsidR="001B5E6C" w:rsidRPr="001E508E" w:rsidRDefault="001B5E6C" w:rsidP="001B5E6C">
      <w:pPr>
        <w:keepNext/>
      </w:pPr>
    </w:p>
    <w:p w14:paraId="3961A768" w14:textId="279EEB29" w:rsidR="001B5E6C" w:rsidRPr="001E508E" w:rsidRDefault="001B5E6C" w:rsidP="001B5E6C"/>
    <w:p w14:paraId="6A466A50" w14:textId="564961B3" w:rsidR="001B5E6C" w:rsidRPr="001E508E" w:rsidRDefault="001B5E6C" w:rsidP="001B5E6C">
      <w:pPr>
        <w:rPr>
          <w:i/>
        </w:rPr>
      </w:pP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p>
    <w:p w14:paraId="2A6972AE" w14:textId="289BAA37" w:rsidR="001B5E6C" w:rsidRPr="001E508E" w:rsidRDefault="00E42DA9" w:rsidP="001B5E6C">
      <w:pPr>
        <w:rPr>
          <w:i/>
        </w:rPr>
      </w:pPr>
      <w:r>
        <w:rPr>
          <w:noProof/>
        </w:rPr>
        <mc:AlternateContent>
          <mc:Choice Requires="wps">
            <w:drawing>
              <wp:anchor distT="0" distB="0" distL="114300" distR="114300" simplePos="0" relativeHeight="251687936" behindDoc="0" locked="0" layoutInCell="1" allowOverlap="1" wp14:anchorId="540D9861">
                <wp:simplePos x="0" y="0"/>
                <wp:positionH relativeFrom="column">
                  <wp:posOffset>1046480</wp:posOffset>
                </wp:positionH>
                <wp:positionV relativeFrom="paragraph">
                  <wp:posOffset>32385</wp:posOffset>
                </wp:positionV>
                <wp:extent cx="2184400" cy="254000"/>
                <wp:effectExtent l="0" t="0" r="0" b="25400"/>
                <wp:wrapNone/>
                <wp:docPr id="6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54000"/>
                        </a:xfrm>
                        <a:custGeom>
                          <a:avLst/>
                          <a:gdLst>
                            <a:gd name="T0" fmla="*/ 0 w 2184400"/>
                            <a:gd name="T1" fmla="*/ 228600 h 254000"/>
                            <a:gd name="T2" fmla="*/ 0 w 2184400"/>
                            <a:gd name="T3" fmla="*/ 228600 h 254000"/>
                            <a:gd name="T4" fmla="*/ 84667 w 2184400"/>
                            <a:gd name="T5" fmla="*/ 177800 h 254000"/>
                            <a:gd name="T6" fmla="*/ 127000 w 2184400"/>
                            <a:gd name="T7" fmla="*/ 169333 h 254000"/>
                            <a:gd name="T8" fmla="*/ 152400 w 2184400"/>
                            <a:gd name="T9" fmla="*/ 152400 h 254000"/>
                            <a:gd name="T10" fmla="*/ 194733 w 2184400"/>
                            <a:gd name="T11" fmla="*/ 135466 h 254000"/>
                            <a:gd name="T12" fmla="*/ 245533 w 2184400"/>
                            <a:gd name="T13" fmla="*/ 110066 h 254000"/>
                            <a:gd name="T14" fmla="*/ 270933 w 2184400"/>
                            <a:gd name="T15" fmla="*/ 93133 h 254000"/>
                            <a:gd name="T16" fmla="*/ 296333 w 2184400"/>
                            <a:gd name="T17" fmla="*/ 84666 h 254000"/>
                            <a:gd name="T18" fmla="*/ 338667 w 2184400"/>
                            <a:gd name="T19" fmla="*/ 67733 h 254000"/>
                            <a:gd name="T20" fmla="*/ 406400 w 2184400"/>
                            <a:gd name="T21" fmla="*/ 50800 h 254000"/>
                            <a:gd name="T22" fmla="*/ 592667 w 2184400"/>
                            <a:gd name="T23" fmla="*/ 33866 h 254000"/>
                            <a:gd name="T24" fmla="*/ 660400 w 2184400"/>
                            <a:gd name="T25" fmla="*/ 16933 h 254000"/>
                            <a:gd name="T26" fmla="*/ 1049867 w 2184400"/>
                            <a:gd name="T27" fmla="*/ 0 h 254000"/>
                            <a:gd name="T28" fmla="*/ 1464733 w 2184400"/>
                            <a:gd name="T29" fmla="*/ 8466 h 254000"/>
                            <a:gd name="T30" fmla="*/ 1557867 w 2184400"/>
                            <a:gd name="T31" fmla="*/ 16933 h 254000"/>
                            <a:gd name="T32" fmla="*/ 1693333 w 2184400"/>
                            <a:gd name="T33" fmla="*/ 33866 h 254000"/>
                            <a:gd name="T34" fmla="*/ 1718733 w 2184400"/>
                            <a:gd name="T35" fmla="*/ 42333 h 254000"/>
                            <a:gd name="T36" fmla="*/ 1761067 w 2184400"/>
                            <a:gd name="T37" fmla="*/ 59266 h 254000"/>
                            <a:gd name="T38" fmla="*/ 1794933 w 2184400"/>
                            <a:gd name="T39" fmla="*/ 67733 h 254000"/>
                            <a:gd name="T40" fmla="*/ 1837267 w 2184400"/>
                            <a:gd name="T41" fmla="*/ 84666 h 254000"/>
                            <a:gd name="T42" fmla="*/ 1879600 w 2184400"/>
                            <a:gd name="T43" fmla="*/ 93133 h 254000"/>
                            <a:gd name="T44" fmla="*/ 1905000 w 2184400"/>
                            <a:gd name="T45" fmla="*/ 101600 h 254000"/>
                            <a:gd name="T46" fmla="*/ 1938867 w 2184400"/>
                            <a:gd name="T47" fmla="*/ 110066 h 254000"/>
                            <a:gd name="T48" fmla="*/ 2015067 w 2184400"/>
                            <a:gd name="T49" fmla="*/ 143933 h 254000"/>
                            <a:gd name="T50" fmla="*/ 2108200 w 2184400"/>
                            <a:gd name="T51" fmla="*/ 186266 h 254000"/>
                            <a:gd name="T52" fmla="*/ 2167467 w 2184400"/>
                            <a:gd name="T53" fmla="*/ 237066 h 254000"/>
                            <a:gd name="T54" fmla="*/ 2184400 w 2184400"/>
                            <a:gd name="T55" fmla="*/ 254000 h 254000"/>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2184400" h="254000">
                              <a:moveTo>
                                <a:pt x="0" y="228600"/>
                              </a:moveTo>
                              <a:lnTo>
                                <a:pt x="0" y="228600"/>
                              </a:lnTo>
                              <a:cubicBezTo>
                                <a:pt x="28222" y="211667"/>
                                <a:pt x="54842" y="191718"/>
                                <a:pt x="84667" y="177800"/>
                              </a:cubicBezTo>
                              <a:cubicBezTo>
                                <a:pt x="97707" y="171714"/>
                                <a:pt x="113526" y="174386"/>
                                <a:pt x="127000" y="169333"/>
                              </a:cubicBezTo>
                              <a:cubicBezTo>
                                <a:pt x="136528" y="165760"/>
                                <a:pt x="143299" y="156951"/>
                                <a:pt x="152400" y="152400"/>
                              </a:cubicBezTo>
                              <a:cubicBezTo>
                                <a:pt x="165994" y="145603"/>
                                <a:pt x="180622" y="141111"/>
                                <a:pt x="194733" y="135466"/>
                              </a:cubicBezTo>
                              <a:cubicBezTo>
                                <a:pt x="228816" y="101385"/>
                                <a:pt x="190919" y="133472"/>
                                <a:pt x="245533" y="110066"/>
                              </a:cubicBezTo>
                              <a:cubicBezTo>
                                <a:pt x="254886" y="106058"/>
                                <a:pt x="261832" y="97684"/>
                                <a:pt x="270933" y="93133"/>
                              </a:cubicBezTo>
                              <a:cubicBezTo>
                                <a:pt x="278915" y="89142"/>
                                <a:pt x="287977" y="87800"/>
                                <a:pt x="296333" y="84666"/>
                              </a:cubicBezTo>
                              <a:cubicBezTo>
                                <a:pt x="310564" y="79330"/>
                                <a:pt x="324436" y="73069"/>
                                <a:pt x="338667" y="67733"/>
                              </a:cubicBezTo>
                              <a:cubicBezTo>
                                <a:pt x="360885" y="59401"/>
                                <a:pt x="382459" y="53460"/>
                                <a:pt x="406400" y="50800"/>
                              </a:cubicBezTo>
                              <a:cubicBezTo>
                                <a:pt x="468364" y="43915"/>
                                <a:pt x="530578" y="39511"/>
                                <a:pt x="592667" y="33866"/>
                              </a:cubicBezTo>
                              <a:cubicBezTo>
                                <a:pt x="615245" y="28222"/>
                                <a:pt x="637444" y="20759"/>
                                <a:pt x="660400" y="16933"/>
                              </a:cubicBezTo>
                              <a:cubicBezTo>
                                <a:pt x="757023" y="829"/>
                                <a:pt x="1036287" y="377"/>
                                <a:pt x="1049867" y="0"/>
                              </a:cubicBezTo>
                              <a:lnTo>
                                <a:pt x="1464733" y="8466"/>
                              </a:lnTo>
                              <a:cubicBezTo>
                                <a:pt x="1495888" y="9504"/>
                                <a:pt x="1526849" y="13831"/>
                                <a:pt x="1557867" y="16933"/>
                              </a:cubicBezTo>
                              <a:cubicBezTo>
                                <a:pt x="1628994" y="24046"/>
                                <a:pt x="1628216" y="24564"/>
                                <a:pt x="1693333" y="33866"/>
                              </a:cubicBezTo>
                              <a:cubicBezTo>
                                <a:pt x="1701800" y="36688"/>
                                <a:pt x="1710377" y="39199"/>
                                <a:pt x="1718733" y="42333"/>
                              </a:cubicBezTo>
                              <a:cubicBezTo>
                                <a:pt x="1732964" y="47669"/>
                                <a:pt x="1746649" y="54460"/>
                                <a:pt x="1761067" y="59266"/>
                              </a:cubicBezTo>
                              <a:cubicBezTo>
                                <a:pt x="1772106" y="62946"/>
                                <a:pt x="1783894" y="64053"/>
                                <a:pt x="1794933" y="67733"/>
                              </a:cubicBezTo>
                              <a:cubicBezTo>
                                <a:pt x="1809351" y="72539"/>
                                <a:pt x="1822710" y="80299"/>
                                <a:pt x="1837267" y="84666"/>
                              </a:cubicBezTo>
                              <a:cubicBezTo>
                                <a:pt x="1851051" y="88801"/>
                                <a:pt x="1865639" y="89643"/>
                                <a:pt x="1879600" y="93133"/>
                              </a:cubicBezTo>
                              <a:cubicBezTo>
                                <a:pt x="1888258" y="95298"/>
                                <a:pt x="1896419" y="99148"/>
                                <a:pt x="1905000" y="101600"/>
                              </a:cubicBezTo>
                              <a:cubicBezTo>
                                <a:pt x="1916189" y="104797"/>
                                <a:pt x="1927578" y="107244"/>
                                <a:pt x="1938867" y="110066"/>
                              </a:cubicBezTo>
                              <a:cubicBezTo>
                                <a:pt x="2013582" y="159878"/>
                                <a:pt x="1894162" y="83479"/>
                                <a:pt x="2015067" y="143933"/>
                              </a:cubicBezTo>
                              <a:cubicBezTo>
                                <a:pt x="2090782" y="181791"/>
                                <a:pt x="2058853" y="169818"/>
                                <a:pt x="2108200" y="186266"/>
                              </a:cubicBezTo>
                              <a:cubicBezTo>
                                <a:pt x="2189735" y="267801"/>
                                <a:pt x="2102987" y="185481"/>
                                <a:pt x="2167467" y="237066"/>
                              </a:cubicBezTo>
                              <a:cubicBezTo>
                                <a:pt x="2173700" y="242053"/>
                                <a:pt x="2184400" y="254000"/>
                                <a:pt x="2184400" y="254000"/>
                              </a:cubicBezTo>
                            </a:path>
                          </a:pathLst>
                        </a:custGeom>
                        <a:noFill/>
                        <a:ln w="63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23C188" id="Freeform 6" o:spid="_x0000_s1026" style="position:absolute;margin-left:82.4pt;margin-top:2.55pt;width:172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84400,25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" path="m,228600r,c28222,211667,54842,191718,84667,177800v13040,-6086,28859,-3414,42333,-8467c136528,165760,143299,156951,152400,152400v13594,-6797,28222,-11289,42333,-16934c228816,101385,190919,133472,245533,110066v9353,-4008,16299,-12382,25400,-16933c278915,89142,287977,87800,296333,84666v14231,-5336,28103,-11597,42334,-16933c360885,59401,382459,53460,406400,50800,468364,43915,530578,39511,592667,33866v22578,-5644,44777,-13107,67733,-16933c757023,829,1036287,377,1049867,r414866,8466c1495888,9504,1526849,13831,1557867,16933v71127,7113,70349,7631,135466,16933c1701800,36688,1710377,39199,1718733,42333v14231,5336,27916,12127,42334,16933c1772106,62946,1783894,64053,1794933,67733v14418,4806,27777,12566,42334,16933c1851051,88801,1865639,89643,1879600,93133v8658,2165,16819,6015,25400,8467c1916189,104797,1927578,107244,1938867,110066v74715,49812,-44705,-26587,76200,33867c2090782,181791,2058853,169818,2108200,186266v81535,81535,-5213,-785,59267,50800c2173700,242053,2184400,254000,2184400,254000e" filled="f" strokeweight=".5pt">
                <v:shadow on="t" opacity="24903f" origin=",.5" offset="0,.55556mm"/>
                <v:path arrowok="t" o:connecttype="custom" o:connectlocs="0,228600;0,228600;84667,177800;127000,169333;152400,152400;194733,135466;245533,110066;270933,93133;296333,84666;338667,67733;406400,50800;592667,33866;660400,16933;1049867,0;1464733,8466;1557867,16933;1693333,33866;1718733,42333;1761067,59266;1794933,67733;1837267,84666;1879600,93133;1905000,101600;1938867,110066;2015067,143933;2108200,186266;2167467,237066;2184400,254000" o:connectangles="0,0,0,0,0,0,0,0,0,0,0,0,0,0,0,0,0,0,0,0,0,0,0,0,0,0,0,0"/>
              </v:shape>
            </w:pict>
          </mc:Fallback>
        </mc:AlternateContent>
      </w:r>
    </w:p>
    <w:p w14:paraId="2A613B1A" w14:textId="26C8F11C" w:rsidR="001B5E6C" w:rsidRPr="001E508E" w:rsidRDefault="00E42DA9" w:rsidP="001B5E6C">
      <w:pPr>
        <w:rPr>
          <w:i/>
        </w:rPr>
      </w:pPr>
      <w:r>
        <w:rPr>
          <w:i/>
          <w:noProof/>
        </w:rPr>
        <mc:AlternateContent>
          <mc:Choice Requires="wps">
            <w:drawing>
              <wp:anchor distT="0" distB="0" distL="114300" distR="114300" simplePos="0" relativeHeight="251679744" behindDoc="0" locked="0" layoutInCell="1" allowOverlap="1" wp14:anchorId="0CE7B817">
                <wp:simplePos x="0" y="0"/>
                <wp:positionH relativeFrom="column">
                  <wp:posOffset>4970780</wp:posOffset>
                </wp:positionH>
                <wp:positionV relativeFrom="paragraph">
                  <wp:posOffset>93345</wp:posOffset>
                </wp:positionV>
                <wp:extent cx="254635" cy="254635"/>
                <wp:effectExtent l="0" t="0" r="0" b="0"/>
                <wp:wrapNone/>
                <wp:docPr id="61"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FA2A8" id="Oval 212" o:spid="_x0000_s1026" style="position:absolute;margin-left:391.4pt;margin-top:7.35pt;width:20.05pt;height:2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" filled="f">
                <v:path arrowok="t"/>
              </v:oval>
            </w:pict>
          </mc:Fallback>
        </mc:AlternateContent>
      </w:r>
      <w:r>
        <w:rPr>
          <w:i/>
          <w:noProof/>
        </w:rPr>
        <mc:AlternateContent>
          <mc:Choice Requires="wps">
            <w:drawing>
              <wp:anchor distT="0" distB="0" distL="114300" distR="114300" simplePos="0" relativeHeight="251671552" behindDoc="0" locked="0" layoutInCell="1" allowOverlap="1" wp14:anchorId="308E027A">
                <wp:simplePos x="0" y="0"/>
                <wp:positionH relativeFrom="column">
                  <wp:posOffset>3169920</wp:posOffset>
                </wp:positionH>
                <wp:positionV relativeFrom="paragraph">
                  <wp:posOffset>107950</wp:posOffset>
                </wp:positionV>
                <wp:extent cx="254635" cy="254635"/>
                <wp:effectExtent l="0" t="0" r="0" b="0"/>
                <wp:wrapNone/>
                <wp:docPr id="60"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B8CC72" id="Oval 186" o:spid="_x0000_s1026" style="position:absolute;margin-left:249.6pt;margin-top:8.5pt;width:20.05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" filled="f">
                <v:path arrowok="t"/>
              </v:oval>
            </w:pict>
          </mc:Fallback>
        </mc:AlternateContent>
      </w:r>
      <w:r>
        <w:rPr>
          <w:i/>
          <w:noProof/>
        </w:rPr>
        <mc:AlternateContent>
          <mc:Choice Requires="wps">
            <w:drawing>
              <wp:anchor distT="0" distB="0" distL="114300" distR="114300" simplePos="0" relativeHeight="251676672" behindDoc="0" locked="0" layoutInCell="1" allowOverlap="1" wp14:anchorId="5301DE08">
                <wp:simplePos x="0" y="0"/>
                <wp:positionH relativeFrom="column">
                  <wp:posOffset>2830830</wp:posOffset>
                </wp:positionH>
                <wp:positionV relativeFrom="paragraph">
                  <wp:posOffset>325120</wp:posOffset>
                </wp:positionV>
                <wp:extent cx="357505" cy="381635"/>
                <wp:effectExtent l="0" t="0" r="10795" b="12065"/>
                <wp:wrapNone/>
                <wp:docPr id="59"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7505" cy="381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EE108" id="Line 20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9pt,25.6pt" to="251.05pt,5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">
                <o:lock v:ext="edit" shapetype="f"/>
              </v:line>
            </w:pict>
          </mc:Fallback>
        </mc:AlternateContent>
      </w:r>
      <w:r>
        <w:rPr>
          <w:i/>
          <w:noProof/>
        </w:rPr>
        <mc:AlternateContent>
          <mc:Choice Requires="wps">
            <w:drawing>
              <wp:anchor distT="0" distB="0" distL="114300" distR="114300" simplePos="0" relativeHeight="251674624" behindDoc="0" locked="0" layoutInCell="1" allowOverlap="1" wp14:anchorId="09AFBF56">
                <wp:simplePos x="0" y="0"/>
                <wp:positionH relativeFrom="column">
                  <wp:posOffset>1026160</wp:posOffset>
                </wp:positionH>
                <wp:positionV relativeFrom="paragraph">
                  <wp:posOffset>340995</wp:posOffset>
                </wp:positionV>
                <wp:extent cx="294005" cy="389890"/>
                <wp:effectExtent l="0" t="0" r="10795" b="3810"/>
                <wp:wrapNone/>
                <wp:docPr id="58"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4005" cy="389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C39B3" id="Line 20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8pt,26.85pt" to="103.95pt,5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">
                <o:lock v:ext="edit" shapetype="f"/>
              </v:line>
            </w:pict>
          </mc:Fallback>
        </mc:AlternateContent>
      </w:r>
      <w:r>
        <w:rPr>
          <w:i/>
          <w:noProof/>
        </w:rPr>
        <mc:AlternateContent>
          <mc:Choice Requires="wps">
            <w:drawing>
              <wp:anchor distT="0" distB="0" distL="114300" distR="114300" simplePos="0" relativeHeight="251673600" behindDoc="0" locked="0" layoutInCell="1" allowOverlap="1" wp14:anchorId="364C0555">
                <wp:simplePos x="0" y="0"/>
                <wp:positionH relativeFrom="column">
                  <wp:posOffset>596265</wp:posOffset>
                </wp:positionH>
                <wp:positionV relativeFrom="paragraph">
                  <wp:posOffset>340995</wp:posOffset>
                </wp:positionV>
                <wp:extent cx="318135" cy="374015"/>
                <wp:effectExtent l="0" t="0" r="0" b="6985"/>
                <wp:wrapNone/>
                <wp:docPr id="57"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18135" cy="374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7D3E6" id="Line 20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26.85pt" to="1in,5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">
                <o:lock v:ext="edit" shapetype="f"/>
              </v:line>
            </w:pict>
          </mc:Fallback>
        </mc:AlternateContent>
      </w:r>
      <w:r>
        <w:rPr>
          <w:i/>
          <w:noProof/>
        </w:rPr>
        <mc:AlternateContent>
          <mc:Choice Requires="wps">
            <w:drawing>
              <wp:anchor distT="0" distB="0" distL="114300" distR="114300" simplePos="0" relativeHeight="251670528" behindDoc="0" locked="0" layoutInCell="1" allowOverlap="1" wp14:anchorId="1D756579">
                <wp:simplePos x="0" y="0"/>
                <wp:positionH relativeFrom="column">
                  <wp:posOffset>2668270</wp:posOffset>
                </wp:positionH>
                <wp:positionV relativeFrom="paragraph">
                  <wp:posOffset>710565</wp:posOffset>
                </wp:positionV>
                <wp:extent cx="254635" cy="254635"/>
                <wp:effectExtent l="0" t="0" r="0" b="0"/>
                <wp:wrapNone/>
                <wp:docPr id="56"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67F58B" id="Oval 185" o:spid="_x0000_s1026" style="position:absolute;margin-left:210.1pt;margin-top:55.95pt;width:20.05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" filled="f">
                <v:path arrowok="t"/>
              </v:oval>
            </w:pict>
          </mc:Fallback>
        </mc:AlternateContent>
      </w:r>
      <w:r>
        <w:rPr>
          <w:i/>
          <w:noProof/>
        </w:rPr>
        <mc:AlternateContent>
          <mc:Choice Requires="wps">
            <w:drawing>
              <wp:anchor distT="0" distB="0" distL="114300" distR="114300" simplePos="0" relativeHeight="251672576" behindDoc="0" locked="0" layoutInCell="1" allowOverlap="1" wp14:anchorId="3BC29365">
                <wp:simplePos x="0" y="0"/>
                <wp:positionH relativeFrom="column">
                  <wp:posOffset>3585210</wp:posOffset>
                </wp:positionH>
                <wp:positionV relativeFrom="paragraph">
                  <wp:posOffset>713105</wp:posOffset>
                </wp:positionV>
                <wp:extent cx="254635" cy="254635"/>
                <wp:effectExtent l="0" t="0" r="0" b="0"/>
                <wp:wrapNone/>
                <wp:docPr id="55"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82703B" id="Oval 187" o:spid="_x0000_s1026" style="position:absolute;margin-left:282.3pt;margin-top:56.15pt;width:20.05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" filled="f">
                <v:path arrowok="t"/>
              </v:oval>
            </w:pict>
          </mc:Fallback>
        </mc:AlternateContent>
      </w:r>
      <w:r>
        <w:rPr>
          <w:i/>
          <w:noProof/>
        </w:rPr>
        <mc:AlternateContent>
          <mc:Choice Requires="wps">
            <w:drawing>
              <wp:anchor distT="0" distB="0" distL="114300" distR="114300" simplePos="0" relativeHeight="251667456" behindDoc="0" locked="0" layoutInCell="1" allowOverlap="1" wp14:anchorId="329D6BA0">
                <wp:simplePos x="0" y="0"/>
                <wp:positionH relativeFrom="column">
                  <wp:posOffset>437515</wp:posOffset>
                </wp:positionH>
                <wp:positionV relativeFrom="paragraph">
                  <wp:posOffset>722630</wp:posOffset>
                </wp:positionV>
                <wp:extent cx="254635" cy="254635"/>
                <wp:effectExtent l="0" t="0" r="0" b="0"/>
                <wp:wrapNone/>
                <wp:docPr id="54"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0CC989" id="Oval 182" o:spid="_x0000_s1026" style="position:absolute;margin-left:34.45pt;margin-top:56.9pt;width:20.0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" filled="f">
                <v:path arrowok="t"/>
              </v:oval>
            </w:pict>
          </mc:Fallback>
        </mc:AlternateContent>
      </w:r>
      <w:r>
        <w:rPr>
          <w:i/>
          <w:noProof/>
        </w:rPr>
        <mc:AlternateContent>
          <mc:Choice Requires="wps">
            <w:drawing>
              <wp:anchor distT="0" distB="0" distL="114300" distR="114300" simplePos="0" relativeHeight="251675648" behindDoc="0" locked="0" layoutInCell="1" allowOverlap="1" wp14:anchorId="5C369C1C">
                <wp:simplePos x="0" y="0"/>
                <wp:positionH relativeFrom="column">
                  <wp:posOffset>692150</wp:posOffset>
                </wp:positionH>
                <wp:positionV relativeFrom="paragraph">
                  <wp:posOffset>842010</wp:posOffset>
                </wp:positionV>
                <wp:extent cx="580390" cy="0"/>
                <wp:effectExtent l="0" t="0" r="3810" b="0"/>
                <wp:wrapNone/>
                <wp:docPr id="53"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8E256" id="Line 20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66.3pt" to="100.2pt,6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">
                <o:lock v:ext="edit" shapetype="f"/>
              </v:line>
            </w:pict>
          </mc:Fallback>
        </mc:AlternateContent>
      </w:r>
      <w:r>
        <w:rPr>
          <w:i/>
          <w:noProof/>
        </w:rPr>
        <mc:AlternateContent>
          <mc:Choice Requires="wps">
            <w:drawing>
              <wp:anchor distT="0" distB="0" distL="114300" distR="114300" simplePos="0" relativeHeight="251668480" behindDoc="0" locked="0" layoutInCell="1" allowOverlap="1" wp14:anchorId="360FC6D9">
                <wp:simplePos x="0" y="0"/>
                <wp:positionH relativeFrom="column">
                  <wp:posOffset>836295</wp:posOffset>
                </wp:positionH>
                <wp:positionV relativeFrom="paragraph">
                  <wp:posOffset>95885</wp:posOffset>
                </wp:positionV>
                <wp:extent cx="254635" cy="254635"/>
                <wp:effectExtent l="0" t="0" r="0" b="0"/>
                <wp:wrapNone/>
                <wp:docPr id="52"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DEF17F" id="Oval 183" o:spid="_x0000_s1026" style="position:absolute;margin-left:65.85pt;margin-top:7.55pt;width:20.05pt;height:2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" filled="f">
                <v:path arrowok="t"/>
              </v:oval>
            </w:pict>
          </mc:Fallback>
        </mc:AlternateContent>
      </w:r>
    </w:p>
    <w:p w14:paraId="6F252FA1" w14:textId="2FE20178" w:rsidR="001B5E6C" w:rsidRPr="001E508E" w:rsidRDefault="001B5E6C" w:rsidP="001B5E6C">
      <w:pPr>
        <w:rPr>
          <w:i/>
        </w:rPr>
      </w:pPr>
      <w:r w:rsidRPr="001E508E">
        <w:rPr>
          <w:i/>
        </w:rPr>
        <w:tab/>
      </w:r>
      <w:r>
        <w:rPr>
          <w:i/>
        </w:rPr>
        <w:t xml:space="preserve">             </w:t>
      </w:r>
      <w:r w:rsidRPr="001E508E">
        <w:rPr>
          <w:i/>
        </w:rPr>
        <w:sym w:font="Symbol" w:char="F0D8"/>
      </w:r>
      <w:r w:rsidRPr="001E508E">
        <w:rPr>
          <w:i/>
        </w:rPr>
        <w:t>P</w:t>
      </w:r>
      <w:r w:rsidRPr="001E508E">
        <w:rPr>
          <w:i/>
        </w:rPr>
        <w:tab/>
      </w:r>
      <w:r w:rsidRPr="001E508E">
        <w:rPr>
          <w:i/>
        </w:rPr>
        <w:tab/>
      </w:r>
      <w:r w:rsidRPr="001E508E">
        <w:rPr>
          <w:i/>
        </w:rPr>
        <w:tab/>
      </w:r>
      <w:r w:rsidRPr="001E508E">
        <w:rPr>
          <w:i/>
        </w:rPr>
        <w:tab/>
      </w:r>
      <w:proofErr w:type="gramStart"/>
      <w:r w:rsidRPr="001E508E">
        <w:rPr>
          <w:i/>
        </w:rPr>
        <w:tab/>
      </w:r>
      <w:r w:rsidR="00126A2E">
        <w:rPr>
          <w:i/>
        </w:rPr>
        <w:t xml:space="preserve"> </w:t>
      </w:r>
      <w:r w:rsidR="001D5BE2">
        <w:rPr>
          <w:i/>
        </w:rPr>
        <w:t xml:space="preserve"> </w:t>
      </w:r>
      <w:proofErr w:type="spellStart"/>
      <w:r w:rsidRPr="001E508E">
        <w:rPr>
          <w:i/>
        </w:rPr>
        <w:t>P</w:t>
      </w:r>
      <w:proofErr w:type="spellEnd"/>
      <w:proofErr w:type="gramEnd"/>
      <w:r w:rsidRPr="001E508E">
        <w:rPr>
          <w:i/>
        </w:rPr>
        <w:tab/>
      </w:r>
      <w:r w:rsidRPr="001E508E">
        <w:rPr>
          <w:i/>
        </w:rPr>
        <w:tab/>
      </w:r>
      <w:r w:rsidRPr="001E508E">
        <w:rPr>
          <w:i/>
        </w:rPr>
        <w:tab/>
      </w:r>
      <w:r w:rsidRPr="001E508E">
        <w:rPr>
          <w:i/>
        </w:rPr>
        <w:tab/>
      </w:r>
      <w:r>
        <w:rPr>
          <w:i/>
        </w:rPr>
        <w:t xml:space="preserve"> </w:t>
      </w:r>
      <w:r w:rsidRPr="001E508E">
        <w:rPr>
          <w:i/>
        </w:rPr>
        <w:t>T</w:t>
      </w:r>
    </w:p>
    <w:p w14:paraId="00A135DE" w14:textId="77777777" w:rsidR="001B5E6C" w:rsidRPr="001E508E" w:rsidRDefault="00E42DA9" w:rsidP="001B5E6C">
      <w:pPr>
        <w:rPr>
          <w:i/>
        </w:rPr>
      </w:pPr>
      <w:r>
        <w:rPr>
          <w:i/>
          <w:noProof/>
        </w:rPr>
        <mc:AlternateContent>
          <mc:Choice Requires="wps">
            <w:drawing>
              <wp:anchor distT="0" distB="0" distL="114300" distR="114300" simplePos="0" relativeHeight="251683840" behindDoc="0" locked="0" layoutInCell="1" allowOverlap="1" wp14:anchorId="164C4328">
                <wp:simplePos x="0" y="0"/>
                <wp:positionH relativeFrom="column">
                  <wp:posOffset>5152390</wp:posOffset>
                </wp:positionH>
                <wp:positionV relativeFrom="paragraph">
                  <wp:posOffset>35560</wp:posOffset>
                </wp:positionV>
                <wp:extent cx="270510" cy="342265"/>
                <wp:effectExtent l="0" t="0" r="8890" b="635"/>
                <wp:wrapNone/>
                <wp:docPr id="51"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0510" cy="342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9748C" id="Line 2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7pt,2.8pt" to="427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">
                <o:lock v:ext="edit" shapetype="f"/>
              </v:line>
            </w:pict>
          </mc:Fallback>
        </mc:AlternateContent>
      </w:r>
      <w:r>
        <w:rPr>
          <w:i/>
          <w:noProof/>
        </w:rPr>
        <mc:AlternateContent>
          <mc:Choice Requires="wps">
            <w:drawing>
              <wp:anchor distT="0" distB="0" distL="114300" distR="114300" simplePos="0" relativeHeight="251682816" behindDoc="0" locked="0" layoutInCell="1" allowOverlap="1" wp14:anchorId="06B92496">
                <wp:simplePos x="0" y="0"/>
                <wp:positionH relativeFrom="column">
                  <wp:posOffset>4683125</wp:posOffset>
                </wp:positionH>
                <wp:positionV relativeFrom="paragraph">
                  <wp:posOffset>43815</wp:posOffset>
                </wp:positionV>
                <wp:extent cx="349885" cy="318135"/>
                <wp:effectExtent l="0" t="0" r="5715" b="12065"/>
                <wp:wrapNone/>
                <wp:docPr id="50"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9885" cy="318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5911B" id="Line 21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75pt,3.45pt" to="396.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">
                <o:lock v:ext="edit" shapetype="f"/>
              </v:line>
            </w:pict>
          </mc:Fallback>
        </mc:AlternateContent>
      </w:r>
      <w:r>
        <w:rPr>
          <w:i/>
          <w:noProof/>
        </w:rPr>
        <mc:AlternateContent>
          <mc:Choice Requires="wps">
            <w:drawing>
              <wp:anchor distT="0" distB="0" distL="114300" distR="114300" simplePos="0" relativeHeight="251677696" behindDoc="0" locked="0" layoutInCell="1" allowOverlap="1" wp14:anchorId="07BD33CF">
                <wp:simplePos x="0" y="0"/>
                <wp:positionH relativeFrom="column">
                  <wp:posOffset>3371215</wp:posOffset>
                </wp:positionH>
                <wp:positionV relativeFrom="paragraph">
                  <wp:posOffset>23495</wp:posOffset>
                </wp:positionV>
                <wp:extent cx="286385" cy="389890"/>
                <wp:effectExtent l="0" t="0" r="5715" b="3810"/>
                <wp:wrapNone/>
                <wp:docPr id="49"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6385" cy="389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3F9B3" id="Line 20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45pt,1.85pt" to="4in,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">
                <o:lock v:ext="edit" shapetype="f"/>
              </v:line>
            </w:pict>
          </mc:Fallback>
        </mc:AlternateContent>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r>
      <w:r w:rsidR="001B5E6C" w:rsidRPr="001E508E">
        <w:rPr>
          <w:i/>
        </w:rPr>
        <w:tab/>
        <w:t xml:space="preserve"> </w:t>
      </w:r>
    </w:p>
    <w:p w14:paraId="439C3B39" w14:textId="77777777" w:rsidR="001B5E6C" w:rsidRPr="001E508E" w:rsidRDefault="001B5E6C" w:rsidP="001B5E6C">
      <w:pPr>
        <w:rPr>
          <w:i/>
        </w:rPr>
      </w:pP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p>
    <w:p w14:paraId="5B98CEAD" w14:textId="77777777" w:rsidR="001B5E6C" w:rsidRPr="001E508E" w:rsidRDefault="00E42DA9" w:rsidP="005A059B">
      <w:pPr>
        <w:ind w:firstLine="720"/>
        <w:rPr>
          <w:i/>
        </w:rPr>
      </w:pPr>
      <w:r>
        <w:rPr>
          <w:i/>
          <w:noProof/>
        </w:rPr>
        <mc:AlternateContent>
          <mc:Choice Requires="wps">
            <w:drawing>
              <wp:anchor distT="0" distB="0" distL="114300" distR="114300" simplePos="0" relativeHeight="251680768" behindDoc="0" locked="0" layoutInCell="1" allowOverlap="1" wp14:anchorId="00795136">
                <wp:simplePos x="0" y="0"/>
                <wp:positionH relativeFrom="column">
                  <wp:posOffset>4535170</wp:posOffset>
                </wp:positionH>
                <wp:positionV relativeFrom="paragraph">
                  <wp:posOffset>92710</wp:posOffset>
                </wp:positionV>
                <wp:extent cx="254635" cy="254635"/>
                <wp:effectExtent l="0" t="0" r="0" b="0"/>
                <wp:wrapNone/>
                <wp:docPr id="48"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84AC5F" id="Oval 213" o:spid="_x0000_s1026" style="position:absolute;margin-left:357.1pt;margin-top:7.3pt;width:20.05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" filled="f">
                <v:path arrowok="t"/>
              </v:oval>
            </w:pict>
          </mc:Fallback>
        </mc:AlternateContent>
      </w:r>
      <w:r>
        <w:rPr>
          <w:i/>
          <w:noProof/>
        </w:rPr>
        <mc:AlternateContent>
          <mc:Choice Requires="wps">
            <w:drawing>
              <wp:anchor distT="0" distB="0" distL="114300" distR="114300" simplePos="0" relativeHeight="251681792" behindDoc="0" locked="0" layoutInCell="1" allowOverlap="1" wp14:anchorId="492D4342">
                <wp:simplePos x="0" y="0"/>
                <wp:positionH relativeFrom="column">
                  <wp:posOffset>5379085</wp:posOffset>
                </wp:positionH>
                <wp:positionV relativeFrom="paragraph">
                  <wp:posOffset>74930</wp:posOffset>
                </wp:positionV>
                <wp:extent cx="254635" cy="254635"/>
                <wp:effectExtent l="0" t="0" r="0" b="0"/>
                <wp:wrapNone/>
                <wp:docPr id="47"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EDCDFA" id="Oval 214" o:spid="_x0000_s1026" style="position:absolute;margin-left:423.55pt;margin-top:5.9pt;width:20.05pt;height:2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" filled="f">
                <v:path arrowok="t"/>
              </v:oval>
            </w:pict>
          </mc:Fallback>
        </mc:AlternateContent>
      </w:r>
      <w:r>
        <w:rPr>
          <w:i/>
          <w:noProof/>
        </w:rPr>
        <mc:AlternateContent>
          <mc:Choice Requires="wps">
            <w:drawing>
              <wp:anchor distT="0" distB="0" distL="114300" distR="114300" simplePos="0" relativeHeight="251669504" behindDoc="0" locked="0" layoutInCell="1" allowOverlap="1" wp14:anchorId="687A0F1F">
                <wp:simplePos x="0" y="0"/>
                <wp:positionH relativeFrom="column">
                  <wp:posOffset>1282700</wp:posOffset>
                </wp:positionH>
                <wp:positionV relativeFrom="paragraph">
                  <wp:posOffset>115570</wp:posOffset>
                </wp:positionV>
                <wp:extent cx="254635" cy="254635"/>
                <wp:effectExtent l="0" t="0" r="0" b="0"/>
                <wp:wrapNone/>
                <wp:docPr id="46"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524063" id="Oval 184" o:spid="_x0000_s1026" style="position:absolute;margin-left:101pt;margin-top:9.1pt;width:20.0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" filled="f">
                <v:path arrowok="t"/>
              </v:oval>
            </w:pict>
          </mc:Fallback>
        </mc:AlternateContent>
      </w:r>
    </w:p>
    <w:p w14:paraId="103DA768" w14:textId="2D45EA20" w:rsidR="001B5E6C" w:rsidRPr="00E01D64" w:rsidRDefault="00E42DA9" w:rsidP="001B5E6C">
      <w:pPr>
        <w:rPr>
          <w:i/>
        </w:rPr>
      </w:pPr>
      <w:r>
        <w:rPr>
          <w:noProof/>
        </w:rPr>
        <mc:AlternateContent>
          <mc:Choice Requires="wps">
            <w:drawing>
              <wp:anchor distT="0" distB="0" distL="114300" distR="114300" simplePos="0" relativeHeight="251686912" behindDoc="0" locked="0" layoutInCell="1" allowOverlap="1" wp14:anchorId="25118C73">
                <wp:simplePos x="0" y="0"/>
                <wp:positionH relativeFrom="column">
                  <wp:posOffset>690880</wp:posOffset>
                </wp:positionH>
                <wp:positionV relativeFrom="paragraph">
                  <wp:posOffset>120650</wp:posOffset>
                </wp:positionV>
                <wp:extent cx="3928745" cy="449580"/>
                <wp:effectExtent l="0" t="0" r="0" b="20320"/>
                <wp:wrapNone/>
                <wp:docPr id="4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28745" cy="449580"/>
                        </a:xfrm>
                        <a:custGeom>
                          <a:avLst/>
                          <a:gdLst>
                            <a:gd name="T0" fmla="*/ 0 w 3928878"/>
                            <a:gd name="T1" fmla="*/ 0 h 449749"/>
                            <a:gd name="T2" fmla="*/ 0 w 3928878"/>
                            <a:gd name="T3" fmla="*/ 0 h 449749"/>
                            <a:gd name="T4" fmla="*/ 42333 w 3928878"/>
                            <a:gd name="T5" fmla="*/ 59267 h 449749"/>
                            <a:gd name="T6" fmla="*/ 67733 w 3928878"/>
                            <a:gd name="T7" fmla="*/ 76200 h 449749"/>
                            <a:gd name="T8" fmla="*/ 127000 w 3928878"/>
                            <a:gd name="T9" fmla="*/ 93134 h 449749"/>
                            <a:gd name="T10" fmla="*/ 203200 w 3928878"/>
                            <a:gd name="T11" fmla="*/ 118534 h 449749"/>
                            <a:gd name="T12" fmla="*/ 228600 w 3928878"/>
                            <a:gd name="T13" fmla="*/ 127000 h 449749"/>
                            <a:gd name="T14" fmla="*/ 287867 w 3928878"/>
                            <a:gd name="T15" fmla="*/ 152400 h 449749"/>
                            <a:gd name="T16" fmla="*/ 338667 w 3928878"/>
                            <a:gd name="T17" fmla="*/ 169334 h 449749"/>
                            <a:gd name="T18" fmla="*/ 364067 w 3928878"/>
                            <a:gd name="T19" fmla="*/ 177800 h 449749"/>
                            <a:gd name="T20" fmla="*/ 440267 w 3928878"/>
                            <a:gd name="T21" fmla="*/ 186267 h 449749"/>
                            <a:gd name="T22" fmla="*/ 491067 w 3928878"/>
                            <a:gd name="T23" fmla="*/ 203200 h 449749"/>
                            <a:gd name="T24" fmla="*/ 635000 w 3928878"/>
                            <a:gd name="T25" fmla="*/ 228600 h 449749"/>
                            <a:gd name="T26" fmla="*/ 770467 w 3928878"/>
                            <a:gd name="T27" fmla="*/ 237067 h 449749"/>
                            <a:gd name="T28" fmla="*/ 821267 w 3928878"/>
                            <a:gd name="T29" fmla="*/ 245534 h 449749"/>
                            <a:gd name="T30" fmla="*/ 880533 w 3928878"/>
                            <a:gd name="T31" fmla="*/ 254000 h 449749"/>
                            <a:gd name="T32" fmla="*/ 905933 w 3928878"/>
                            <a:gd name="T33" fmla="*/ 262467 h 449749"/>
                            <a:gd name="T34" fmla="*/ 1066800 w 3928878"/>
                            <a:gd name="T35" fmla="*/ 270934 h 449749"/>
                            <a:gd name="T36" fmla="*/ 1185333 w 3928878"/>
                            <a:gd name="T37" fmla="*/ 304800 h 449749"/>
                            <a:gd name="T38" fmla="*/ 1261533 w 3928878"/>
                            <a:gd name="T39" fmla="*/ 321734 h 449749"/>
                            <a:gd name="T40" fmla="*/ 1498600 w 3928878"/>
                            <a:gd name="T41" fmla="*/ 338667 h 449749"/>
                            <a:gd name="T42" fmla="*/ 1524000 w 3928878"/>
                            <a:gd name="T43" fmla="*/ 347134 h 449749"/>
                            <a:gd name="T44" fmla="*/ 1803400 w 3928878"/>
                            <a:gd name="T45" fmla="*/ 364067 h 449749"/>
                            <a:gd name="T46" fmla="*/ 1862667 w 3928878"/>
                            <a:gd name="T47" fmla="*/ 372534 h 449749"/>
                            <a:gd name="T48" fmla="*/ 1913467 w 3928878"/>
                            <a:gd name="T49" fmla="*/ 389467 h 449749"/>
                            <a:gd name="T50" fmla="*/ 2091267 w 3928878"/>
                            <a:gd name="T51" fmla="*/ 397934 h 449749"/>
                            <a:gd name="T52" fmla="*/ 2150533 w 3928878"/>
                            <a:gd name="T53" fmla="*/ 406400 h 449749"/>
                            <a:gd name="T54" fmla="*/ 2226733 w 3928878"/>
                            <a:gd name="T55" fmla="*/ 423334 h 449749"/>
                            <a:gd name="T56" fmla="*/ 2429933 w 3928878"/>
                            <a:gd name="T57" fmla="*/ 431800 h 449749"/>
                            <a:gd name="T58" fmla="*/ 2794000 w 3928878"/>
                            <a:gd name="T59" fmla="*/ 448734 h 449749"/>
                            <a:gd name="T60" fmla="*/ 3141133 w 3928878"/>
                            <a:gd name="T61" fmla="*/ 440267 h 449749"/>
                            <a:gd name="T62" fmla="*/ 3200400 w 3928878"/>
                            <a:gd name="T63" fmla="*/ 423334 h 449749"/>
                            <a:gd name="T64" fmla="*/ 3251200 w 3928878"/>
                            <a:gd name="T65" fmla="*/ 406400 h 449749"/>
                            <a:gd name="T66" fmla="*/ 3276600 w 3928878"/>
                            <a:gd name="T67" fmla="*/ 397934 h 449749"/>
                            <a:gd name="T68" fmla="*/ 3335867 w 3928878"/>
                            <a:gd name="T69" fmla="*/ 389467 h 449749"/>
                            <a:gd name="T70" fmla="*/ 3395133 w 3928878"/>
                            <a:gd name="T71" fmla="*/ 372534 h 449749"/>
                            <a:gd name="T72" fmla="*/ 3437467 w 3928878"/>
                            <a:gd name="T73" fmla="*/ 364067 h 449749"/>
                            <a:gd name="T74" fmla="*/ 3581400 w 3928878"/>
                            <a:gd name="T75" fmla="*/ 355600 h 449749"/>
                            <a:gd name="T76" fmla="*/ 3632200 w 3928878"/>
                            <a:gd name="T77" fmla="*/ 338667 h 449749"/>
                            <a:gd name="T78" fmla="*/ 3666067 w 3928878"/>
                            <a:gd name="T79" fmla="*/ 330200 h 449749"/>
                            <a:gd name="T80" fmla="*/ 3767667 w 3928878"/>
                            <a:gd name="T81" fmla="*/ 296334 h 449749"/>
                            <a:gd name="T82" fmla="*/ 3810000 w 3928878"/>
                            <a:gd name="T83" fmla="*/ 254000 h 449749"/>
                            <a:gd name="T84" fmla="*/ 3843867 w 3928878"/>
                            <a:gd name="T85" fmla="*/ 228600 h 449749"/>
                            <a:gd name="T86" fmla="*/ 3903133 w 3928878"/>
                            <a:gd name="T87" fmla="*/ 186267 h 449749"/>
                            <a:gd name="T88" fmla="*/ 3928533 w 3928878"/>
                            <a:gd name="T89" fmla="*/ 135467 h 449749"/>
                            <a:gd name="T90" fmla="*/ 3920067 w 3928878"/>
                            <a:gd name="T91" fmla="*/ 59267 h 449749"/>
                            <a:gd name="T92" fmla="*/ 3920067 w 3928878"/>
                            <a:gd name="T93" fmla="*/ 118534 h 44974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3928878" h="449749">
                              <a:moveTo>
                                <a:pt x="0" y="0"/>
                              </a:moveTo>
                              <a:lnTo>
                                <a:pt x="0" y="0"/>
                              </a:lnTo>
                              <a:cubicBezTo>
                                <a:pt x="14111" y="19756"/>
                                <a:pt x="26204" y="41122"/>
                                <a:pt x="42333" y="59267"/>
                              </a:cubicBezTo>
                              <a:cubicBezTo>
                                <a:pt x="49093" y="66872"/>
                                <a:pt x="58632" y="71649"/>
                                <a:pt x="67733" y="76200"/>
                              </a:cubicBezTo>
                              <a:cubicBezTo>
                                <a:pt x="81961" y="83314"/>
                                <a:pt x="113435" y="89064"/>
                                <a:pt x="127000" y="93134"/>
                              </a:cubicBezTo>
                              <a:cubicBezTo>
                                <a:pt x="127050" y="93149"/>
                                <a:pt x="190475" y="114293"/>
                                <a:pt x="203200" y="118534"/>
                              </a:cubicBezTo>
                              <a:lnTo>
                                <a:pt x="228600" y="127000"/>
                              </a:lnTo>
                              <a:cubicBezTo>
                                <a:pt x="268899" y="153867"/>
                                <a:pt x="238162" y="137488"/>
                                <a:pt x="287867" y="152400"/>
                              </a:cubicBezTo>
                              <a:cubicBezTo>
                                <a:pt x="304964" y="157529"/>
                                <a:pt x="321734" y="163690"/>
                                <a:pt x="338667" y="169334"/>
                              </a:cubicBezTo>
                              <a:cubicBezTo>
                                <a:pt x="347134" y="172156"/>
                                <a:pt x="355197" y="176814"/>
                                <a:pt x="364067" y="177800"/>
                              </a:cubicBezTo>
                              <a:lnTo>
                                <a:pt x="440267" y="186267"/>
                              </a:lnTo>
                              <a:cubicBezTo>
                                <a:pt x="457200" y="191911"/>
                                <a:pt x="473564" y="199699"/>
                                <a:pt x="491067" y="203200"/>
                              </a:cubicBezTo>
                              <a:cubicBezTo>
                                <a:pt x="532732" y="211533"/>
                                <a:pt x="590626" y="224742"/>
                                <a:pt x="635000" y="228600"/>
                              </a:cubicBezTo>
                              <a:cubicBezTo>
                                <a:pt x="680074" y="232519"/>
                                <a:pt x="725311" y="234245"/>
                                <a:pt x="770467" y="237067"/>
                              </a:cubicBezTo>
                              <a:lnTo>
                                <a:pt x="821267" y="245534"/>
                              </a:lnTo>
                              <a:cubicBezTo>
                                <a:pt x="840991" y="248568"/>
                                <a:pt x="860965" y="250086"/>
                                <a:pt x="880533" y="254000"/>
                              </a:cubicBezTo>
                              <a:cubicBezTo>
                                <a:pt x="889284" y="255750"/>
                                <a:pt x="897045" y="261659"/>
                                <a:pt x="905933" y="262467"/>
                              </a:cubicBezTo>
                              <a:cubicBezTo>
                                <a:pt x="959409" y="267329"/>
                                <a:pt x="1013178" y="268112"/>
                                <a:pt x="1066800" y="270934"/>
                              </a:cubicBezTo>
                              <a:cubicBezTo>
                                <a:pt x="1139681" y="295227"/>
                                <a:pt x="1100280" y="283537"/>
                                <a:pt x="1185333" y="304800"/>
                              </a:cubicBezTo>
                              <a:cubicBezTo>
                                <a:pt x="1206119" y="309997"/>
                                <a:pt x="1241231" y="319346"/>
                                <a:pt x="1261533" y="321734"/>
                              </a:cubicBezTo>
                              <a:cubicBezTo>
                                <a:pt x="1316929" y="328251"/>
                                <a:pt x="1450754" y="335676"/>
                                <a:pt x="1498600" y="338667"/>
                              </a:cubicBezTo>
                              <a:cubicBezTo>
                                <a:pt x="1507067" y="341489"/>
                                <a:pt x="1515419" y="344682"/>
                                <a:pt x="1524000" y="347134"/>
                              </a:cubicBezTo>
                              <a:cubicBezTo>
                                <a:pt x="1621199" y="374905"/>
                                <a:pt x="1659655" y="359110"/>
                                <a:pt x="1803400" y="364067"/>
                              </a:cubicBezTo>
                              <a:cubicBezTo>
                                <a:pt x="1823156" y="366889"/>
                                <a:pt x="1843222" y="368047"/>
                                <a:pt x="1862667" y="372534"/>
                              </a:cubicBezTo>
                              <a:cubicBezTo>
                                <a:pt x="1880059" y="376548"/>
                                <a:pt x="1895638" y="388618"/>
                                <a:pt x="1913467" y="389467"/>
                              </a:cubicBezTo>
                              <a:lnTo>
                                <a:pt x="2091267" y="397934"/>
                              </a:lnTo>
                              <a:cubicBezTo>
                                <a:pt x="2111022" y="400756"/>
                                <a:pt x="2130965" y="402486"/>
                                <a:pt x="2150533" y="406400"/>
                              </a:cubicBezTo>
                              <a:cubicBezTo>
                                <a:pt x="2210668" y="418427"/>
                                <a:pt x="2131642" y="416995"/>
                                <a:pt x="2226733" y="423334"/>
                              </a:cubicBezTo>
                              <a:cubicBezTo>
                                <a:pt x="2294375" y="427843"/>
                                <a:pt x="2362200" y="428978"/>
                                <a:pt x="2429933" y="431800"/>
                              </a:cubicBezTo>
                              <a:cubicBezTo>
                                <a:pt x="2574966" y="455973"/>
                                <a:pt x="2517155" y="448734"/>
                                <a:pt x="2794000" y="448734"/>
                              </a:cubicBezTo>
                              <a:cubicBezTo>
                                <a:pt x="2909745" y="448734"/>
                                <a:pt x="3025422" y="443089"/>
                                <a:pt x="3141133" y="440267"/>
                              </a:cubicBezTo>
                              <a:cubicBezTo>
                                <a:pt x="3226495" y="411812"/>
                                <a:pt x="3094087" y="455228"/>
                                <a:pt x="3200400" y="423334"/>
                              </a:cubicBezTo>
                              <a:cubicBezTo>
                                <a:pt x="3217497" y="418205"/>
                                <a:pt x="3234267" y="412044"/>
                                <a:pt x="3251200" y="406400"/>
                              </a:cubicBezTo>
                              <a:cubicBezTo>
                                <a:pt x="3259667" y="403578"/>
                                <a:pt x="3267765" y="399196"/>
                                <a:pt x="3276600" y="397934"/>
                              </a:cubicBezTo>
                              <a:lnTo>
                                <a:pt x="3335867" y="389467"/>
                              </a:lnTo>
                              <a:cubicBezTo>
                                <a:pt x="3364156" y="380037"/>
                                <a:pt x="3363234" y="379622"/>
                                <a:pt x="3395133" y="372534"/>
                              </a:cubicBezTo>
                              <a:cubicBezTo>
                                <a:pt x="3409181" y="369412"/>
                                <a:pt x="3423135" y="365370"/>
                                <a:pt x="3437467" y="364067"/>
                              </a:cubicBezTo>
                              <a:cubicBezTo>
                                <a:pt x="3485330" y="359716"/>
                                <a:pt x="3533422" y="358422"/>
                                <a:pt x="3581400" y="355600"/>
                              </a:cubicBezTo>
                              <a:cubicBezTo>
                                <a:pt x="3598333" y="349956"/>
                                <a:pt x="3614884" y="342996"/>
                                <a:pt x="3632200" y="338667"/>
                              </a:cubicBezTo>
                              <a:cubicBezTo>
                                <a:pt x="3643489" y="335845"/>
                                <a:pt x="3655263" y="334522"/>
                                <a:pt x="3666067" y="330200"/>
                              </a:cubicBezTo>
                              <a:cubicBezTo>
                                <a:pt x="3760571" y="292398"/>
                                <a:pt x="3672486" y="312196"/>
                                <a:pt x="3767667" y="296334"/>
                              </a:cubicBezTo>
                              <a:cubicBezTo>
                                <a:pt x="3781778" y="282223"/>
                                <a:pt x="3794035" y="265974"/>
                                <a:pt x="3810000" y="254000"/>
                              </a:cubicBezTo>
                              <a:cubicBezTo>
                                <a:pt x="3821289" y="245533"/>
                                <a:pt x="3833889" y="238578"/>
                                <a:pt x="3843867" y="228600"/>
                              </a:cubicBezTo>
                              <a:cubicBezTo>
                                <a:pt x="3890641" y="181827"/>
                                <a:pt x="3843709" y="201124"/>
                                <a:pt x="3903133" y="186267"/>
                              </a:cubicBezTo>
                              <a:cubicBezTo>
                                <a:pt x="3911696" y="173423"/>
                                <a:pt x="3928533" y="152996"/>
                                <a:pt x="3928533" y="135467"/>
                              </a:cubicBezTo>
                              <a:cubicBezTo>
                                <a:pt x="3928533" y="109911"/>
                                <a:pt x="3931496" y="82126"/>
                                <a:pt x="3920067" y="59267"/>
                              </a:cubicBezTo>
                              <a:cubicBezTo>
                                <a:pt x="3911232" y="41597"/>
                                <a:pt x="3920067" y="98778"/>
                                <a:pt x="3920067" y="118534"/>
                              </a:cubicBezTo>
                            </a:path>
                          </a:pathLst>
                        </a:custGeom>
                        <a:noFill/>
                        <a:ln w="63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B6BD4B" id="Freeform 5" o:spid="_x0000_s1026" style="position:absolute;margin-left:54.4pt;margin-top:9.5pt;width:309.35pt;height:3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28878,449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" path="m,l,c14111,19756,26204,41122,42333,59267v6760,7605,16299,12382,25400,16933c81961,83314,113435,89064,127000,93134v50,15,63475,21159,76200,25400l228600,127000v40299,26867,9562,10488,59267,25400c304964,157529,321734,163690,338667,169334v8467,2822,16530,7480,25400,8466l440267,186267v16933,5644,33297,13432,50800,16933c532732,211533,590626,224742,635000,228600v45074,3919,90311,5645,135467,8467l821267,245534v19724,3034,39698,4552,59266,8466c889284,255750,897045,261659,905933,262467v53476,4862,107245,5645,160867,8467c1139681,295227,1100280,283537,1185333,304800v20786,5197,55898,14546,76200,16934c1316929,328251,1450754,335676,1498600,338667v8467,2822,16819,6015,25400,8467c1621199,374905,1659655,359110,1803400,364067v19756,2822,39822,3980,59267,8467c1880059,376548,1895638,388618,1913467,389467r177800,8467c2111022,400756,2130965,402486,2150533,406400v60135,12027,-18891,10595,76200,16934c2294375,427843,2362200,428978,2429933,431800v145033,24173,87222,16934,364067,16934c2909745,448734,3025422,443089,3141133,440267v85362,-28455,-47046,14961,59267,-16933c3217497,418205,3234267,412044,3251200,406400v8467,-2822,16565,-7204,25400,-8466l3335867,389467v28289,-9430,27367,-9845,59266,-16933c3409181,369412,3423135,365370,3437467,364067v47863,-4351,95955,-5645,143933,-8467c3598333,349956,3614884,342996,3632200,338667v11289,-2822,23063,-4145,33867,-8467c3760571,292398,3672486,312196,3767667,296334v14111,-14111,26368,-30360,42333,-42334c3821289,245533,3833889,238578,3843867,228600v46774,-46773,-158,-27476,59266,-42333c3911696,173423,3928533,152996,3928533,135467v,-25556,2963,-53341,-8466,-76200c3911232,41597,3920067,98778,3920067,118534e" filled="f" strokeweight=".5pt">
                <v:shadow on="t" opacity="24903f" origin=",.5" offset="0,.55556mm"/>
                <v:path arrowok="t" o:connecttype="custom" o:connectlocs="0,0;0,0;42332,59245;67731,76171;126996,93099;203193,118489;228592,126952;287857,152343;338656,169270;364055,177733;440252,186197;491050,203124;634979,228514;770441,236978;821239,245442;880503,253905;905902,262368;1066764,270832;1185293,304685;1261490,321613;1498549,338540;1523948,347004;1803339,363930;1862604,372394;1913402,389321;2091196,397784;2150460,406247;2226658,423175;2429851,431638;2793905,448565;3141027,440102;3200292,423175;3251090,406247;3276489,397784;3335754,389321;3395018,372394;3437351,363930;3581279,355466;3632077,338540;3665943,330076;3767539,296223;3809871,253905;3843737,228514;3903001,186197;3928400,135416;3919934,59245;3919934,118489" o:connectangles="0,0,0,0,0,0,0,0,0,0,0,0,0,0,0,0,0,0,0,0,0,0,0,0,0,0,0,0,0,0,0,0,0,0,0,0,0,0,0,0,0,0,0,0,0,0,0"/>
              </v:shape>
            </w:pict>
          </mc:Fallback>
        </mc:AlternateContent>
      </w:r>
      <w:r>
        <w:rPr>
          <w:noProof/>
        </w:rPr>
        <mc:AlternateContent>
          <mc:Choice Requires="wps">
            <w:drawing>
              <wp:anchor distT="0" distB="0" distL="114300" distR="114300" simplePos="0" relativeHeight="251685888" behindDoc="0" locked="0" layoutInCell="1" allowOverlap="1" wp14:anchorId="3FB9CD6B">
                <wp:simplePos x="0" y="0"/>
                <wp:positionH relativeFrom="column">
                  <wp:posOffset>2934335</wp:posOffset>
                </wp:positionH>
                <wp:positionV relativeFrom="paragraph">
                  <wp:posOffset>128905</wp:posOffset>
                </wp:positionV>
                <wp:extent cx="1659255" cy="254000"/>
                <wp:effectExtent l="0" t="0" r="4445" b="25400"/>
                <wp:wrapNone/>
                <wp:docPr id="4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9255" cy="254000"/>
                        </a:xfrm>
                        <a:custGeom>
                          <a:avLst/>
                          <a:gdLst>
                            <a:gd name="T0" fmla="*/ 0 w 1659466"/>
                            <a:gd name="T1" fmla="*/ 0 h 254000"/>
                            <a:gd name="T2" fmla="*/ 0 w 1659466"/>
                            <a:gd name="T3" fmla="*/ 0 h 254000"/>
                            <a:gd name="T4" fmla="*/ 25400 w 1659466"/>
                            <a:gd name="T5" fmla="*/ 67733 h 254000"/>
                            <a:gd name="T6" fmla="*/ 50800 w 1659466"/>
                            <a:gd name="T7" fmla="*/ 76200 h 254000"/>
                            <a:gd name="T8" fmla="*/ 84666 w 1659466"/>
                            <a:gd name="T9" fmla="*/ 93133 h 254000"/>
                            <a:gd name="T10" fmla="*/ 101600 w 1659466"/>
                            <a:gd name="T11" fmla="*/ 110067 h 254000"/>
                            <a:gd name="T12" fmla="*/ 152400 w 1659466"/>
                            <a:gd name="T13" fmla="*/ 127000 h 254000"/>
                            <a:gd name="T14" fmla="*/ 169333 w 1659466"/>
                            <a:gd name="T15" fmla="*/ 152400 h 254000"/>
                            <a:gd name="T16" fmla="*/ 220133 w 1659466"/>
                            <a:gd name="T17" fmla="*/ 169333 h 254000"/>
                            <a:gd name="T18" fmla="*/ 245533 w 1659466"/>
                            <a:gd name="T19" fmla="*/ 177800 h 254000"/>
                            <a:gd name="T20" fmla="*/ 279400 w 1659466"/>
                            <a:gd name="T21" fmla="*/ 186267 h 254000"/>
                            <a:gd name="T22" fmla="*/ 321733 w 1659466"/>
                            <a:gd name="T23" fmla="*/ 203200 h 254000"/>
                            <a:gd name="T24" fmla="*/ 347133 w 1659466"/>
                            <a:gd name="T25" fmla="*/ 211667 h 254000"/>
                            <a:gd name="T26" fmla="*/ 448733 w 1659466"/>
                            <a:gd name="T27" fmla="*/ 220133 h 254000"/>
                            <a:gd name="T28" fmla="*/ 838200 w 1659466"/>
                            <a:gd name="T29" fmla="*/ 237067 h 254000"/>
                            <a:gd name="T30" fmla="*/ 1075266 w 1659466"/>
                            <a:gd name="T31" fmla="*/ 254000 h 254000"/>
                            <a:gd name="T32" fmla="*/ 1286933 w 1659466"/>
                            <a:gd name="T33" fmla="*/ 245533 h 254000"/>
                            <a:gd name="T34" fmla="*/ 1320800 w 1659466"/>
                            <a:gd name="T35" fmla="*/ 228600 h 254000"/>
                            <a:gd name="T36" fmla="*/ 1354666 w 1659466"/>
                            <a:gd name="T37" fmla="*/ 220133 h 254000"/>
                            <a:gd name="T38" fmla="*/ 1380066 w 1659466"/>
                            <a:gd name="T39" fmla="*/ 211667 h 254000"/>
                            <a:gd name="T40" fmla="*/ 1422400 w 1659466"/>
                            <a:gd name="T41" fmla="*/ 177800 h 254000"/>
                            <a:gd name="T42" fmla="*/ 1456266 w 1659466"/>
                            <a:gd name="T43" fmla="*/ 152400 h 254000"/>
                            <a:gd name="T44" fmla="*/ 1515533 w 1659466"/>
                            <a:gd name="T45" fmla="*/ 101600 h 254000"/>
                            <a:gd name="T46" fmla="*/ 1540933 w 1659466"/>
                            <a:gd name="T47" fmla="*/ 93133 h 254000"/>
                            <a:gd name="T48" fmla="*/ 1591733 w 1659466"/>
                            <a:gd name="T49" fmla="*/ 67733 h 254000"/>
                            <a:gd name="T50" fmla="*/ 1642533 w 1659466"/>
                            <a:gd name="T51" fmla="*/ 50800 h 254000"/>
                            <a:gd name="T52" fmla="*/ 1659466 w 1659466"/>
                            <a:gd name="T53" fmla="*/ 25400 h 254000"/>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59466" h="254000">
                              <a:moveTo>
                                <a:pt x="0" y="0"/>
                              </a:moveTo>
                              <a:lnTo>
                                <a:pt x="0" y="0"/>
                              </a:lnTo>
                              <a:cubicBezTo>
                                <a:pt x="8467" y="22578"/>
                                <a:pt x="12025" y="47670"/>
                                <a:pt x="25400" y="67733"/>
                              </a:cubicBezTo>
                              <a:cubicBezTo>
                                <a:pt x="30351" y="75159"/>
                                <a:pt x="42597" y="72684"/>
                                <a:pt x="50800" y="76200"/>
                              </a:cubicBezTo>
                              <a:cubicBezTo>
                                <a:pt x="62401" y="81172"/>
                                <a:pt x="74165" y="86132"/>
                                <a:pt x="84666" y="93133"/>
                              </a:cubicBezTo>
                              <a:cubicBezTo>
                                <a:pt x="91308" y="97561"/>
                                <a:pt x="94460" y="106497"/>
                                <a:pt x="101600" y="110067"/>
                              </a:cubicBezTo>
                              <a:cubicBezTo>
                                <a:pt x="117565" y="118049"/>
                                <a:pt x="152400" y="127000"/>
                                <a:pt x="152400" y="127000"/>
                              </a:cubicBezTo>
                              <a:cubicBezTo>
                                <a:pt x="158044" y="135467"/>
                                <a:pt x="160704" y="147007"/>
                                <a:pt x="169333" y="152400"/>
                              </a:cubicBezTo>
                              <a:cubicBezTo>
                                <a:pt x="184469" y="161860"/>
                                <a:pt x="203200" y="163689"/>
                                <a:pt x="220133" y="169333"/>
                              </a:cubicBezTo>
                              <a:cubicBezTo>
                                <a:pt x="228600" y="172155"/>
                                <a:pt x="236875" y="175635"/>
                                <a:pt x="245533" y="177800"/>
                              </a:cubicBezTo>
                              <a:cubicBezTo>
                                <a:pt x="256822" y="180622"/>
                                <a:pt x="268361" y="182587"/>
                                <a:pt x="279400" y="186267"/>
                              </a:cubicBezTo>
                              <a:cubicBezTo>
                                <a:pt x="293818" y="191073"/>
                                <a:pt x="307503" y="197864"/>
                                <a:pt x="321733" y="203200"/>
                              </a:cubicBezTo>
                              <a:cubicBezTo>
                                <a:pt x="330089" y="206334"/>
                                <a:pt x="338287" y="210488"/>
                                <a:pt x="347133" y="211667"/>
                              </a:cubicBezTo>
                              <a:cubicBezTo>
                                <a:pt x="380819" y="216158"/>
                                <a:pt x="414866" y="217311"/>
                                <a:pt x="448733" y="220133"/>
                              </a:cubicBezTo>
                              <a:cubicBezTo>
                                <a:pt x="607479" y="251884"/>
                                <a:pt x="453234" y="223560"/>
                                <a:pt x="838200" y="237067"/>
                              </a:cubicBezTo>
                              <a:cubicBezTo>
                                <a:pt x="911365" y="239634"/>
                                <a:pt x="1000853" y="247799"/>
                                <a:pt x="1075266" y="254000"/>
                              </a:cubicBezTo>
                              <a:cubicBezTo>
                                <a:pt x="1145822" y="251178"/>
                                <a:pt x="1216696" y="252799"/>
                                <a:pt x="1286933" y="245533"/>
                              </a:cubicBezTo>
                              <a:cubicBezTo>
                                <a:pt x="1299487" y="244234"/>
                                <a:pt x="1308982" y="233032"/>
                                <a:pt x="1320800" y="228600"/>
                              </a:cubicBezTo>
                              <a:cubicBezTo>
                                <a:pt x="1331695" y="224514"/>
                                <a:pt x="1343478" y="223330"/>
                                <a:pt x="1354666" y="220133"/>
                              </a:cubicBezTo>
                              <a:cubicBezTo>
                                <a:pt x="1363247" y="217681"/>
                                <a:pt x="1371599" y="214489"/>
                                <a:pt x="1380066" y="211667"/>
                              </a:cubicBezTo>
                              <a:cubicBezTo>
                                <a:pt x="1442864" y="169800"/>
                                <a:pt x="1374144" y="218013"/>
                                <a:pt x="1422400" y="177800"/>
                              </a:cubicBezTo>
                              <a:cubicBezTo>
                                <a:pt x="1433240" y="168766"/>
                                <a:pt x="1445646" y="161692"/>
                                <a:pt x="1456266" y="152400"/>
                              </a:cubicBezTo>
                              <a:cubicBezTo>
                                <a:pt x="1484042" y="128095"/>
                                <a:pt x="1485317" y="116708"/>
                                <a:pt x="1515533" y="101600"/>
                              </a:cubicBezTo>
                              <a:cubicBezTo>
                                <a:pt x="1523515" y="97609"/>
                                <a:pt x="1532778" y="96758"/>
                                <a:pt x="1540933" y="93133"/>
                              </a:cubicBezTo>
                              <a:cubicBezTo>
                                <a:pt x="1558233" y="85444"/>
                                <a:pt x="1574257" y="75015"/>
                                <a:pt x="1591733" y="67733"/>
                              </a:cubicBezTo>
                              <a:cubicBezTo>
                                <a:pt x="1608209" y="60868"/>
                                <a:pt x="1642533" y="50800"/>
                                <a:pt x="1642533" y="50800"/>
                              </a:cubicBezTo>
                              <a:lnTo>
                                <a:pt x="1659466" y="25400"/>
                              </a:lnTo>
                            </a:path>
                          </a:pathLst>
                        </a:custGeom>
                        <a:noFill/>
                        <a:ln w="63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9ADA48" id="Freeform 4" o:spid="_x0000_s1026" style="position:absolute;margin-left:231.05pt;margin-top:10.15pt;width:130.65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59466,25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" path="m,l,c8467,22578,12025,47670,25400,67733v4951,7426,17197,4951,25400,8467c62401,81172,74165,86132,84666,93133v6642,4428,9794,13364,16934,16934c117565,118049,152400,127000,152400,127000v5644,8467,8304,20007,16933,25400c184469,161860,203200,163689,220133,169333v8467,2822,16742,6302,25400,8467c256822,180622,268361,182587,279400,186267v14418,4806,28103,11597,42333,16933c330089,206334,338287,210488,347133,211667v33686,4491,67733,5644,101600,8466c607479,251884,453234,223560,838200,237067v73165,2567,162653,10732,237066,16933c1145822,251178,1216696,252799,1286933,245533v12554,-1299,22049,-12501,33867,-16933c1331695,224514,1343478,223330,1354666,220133v8581,-2452,16933,-5644,25400,-8466c1442864,169800,1374144,218013,1422400,177800v10840,-9034,23246,-16108,33866,-25400c1484042,128095,1485317,116708,1515533,101600v7982,-3991,17245,-4842,25400,-8467c1558233,85444,1574257,75015,1591733,67733v16476,-6865,50800,-16933,50800,-16933l1659466,25400e" filled="f" strokeweight=".5pt">
                <v:shadow on="t" opacity="24903f" origin=",.5" offset="0,.55556mm"/>
                <v:path arrowok="t" o:connecttype="custom" o:connectlocs="0,0;0,0;25397,67733;50794,76200;84655,93133;101587,110067;152381,127000;169311,152400;220105,169333;245502,177800;279364,186267;321692,203200;347089,211667;448676,220133;838093,237067;1075129,254000;1286769,245533;1320632,228600;1354494,220133;1379891,211667;1422219,177800;1456081,152400;1515340,101600;1540737,93133;1591531,67733;1642324,50800;1659255,25400" o:connectangles="0,0,0,0,0,0,0,0,0,0,0,0,0,0,0,0,0,0,0,0,0,0,0,0,0,0,0"/>
              </v:shape>
            </w:pict>
          </mc:Fallback>
        </mc:AlternateContent>
      </w:r>
      <w:r>
        <w:rPr>
          <w:i/>
          <w:noProof/>
        </w:rPr>
        <mc:AlternateContent>
          <mc:Choice Requires="wps">
            <w:drawing>
              <wp:anchor distT="0" distB="0" distL="114300" distR="114300" simplePos="0" relativeHeight="251684864" behindDoc="0" locked="0" layoutInCell="1" allowOverlap="1" wp14:anchorId="2DA2FCE4">
                <wp:simplePos x="0" y="0"/>
                <wp:positionH relativeFrom="column">
                  <wp:posOffset>4794885</wp:posOffset>
                </wp:positionH>
                <wp:positionV relativeFrom="paragraph">
                  <wp:posOffset>90805</wp:posOffset>
                </wp:positionV>
                <wp:extent cx="572135" cy="0"/>
                <wp:effectExtent l="0" t="0" r="0" b="0"/>
                <wp:wrapNone/>
                <wp:docPr id="4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2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BC852" id="Line 21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5pt,7.15pt" to="422.6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">
                <o:lock v:ext="edit" shapetype="f"/>
              </v:line>
            </w:pict>
          </mc:Fallback>
        </mc:AlternateContent>
      </w:r>
      <w:r>
        <w:rPr>
          <w:i/>
          <w:noProof/>
        </w:rPr>
        <mc:AlternateContent>
          <mc:Choice Requires="wps">
            <w:drawing>
              <wp:anchor distT="0" distB="0" distL="114300" distR="114300" simplePos="0" relativeHeight="251678720" behindDoc="0" locked="0" layoutInCell="1" allowOverlap="1" wp14:anchorId="60CC8E7E">
                <wp:simplePos x="0" y="0"/>
                <wp:positionH relativeFrom="column">
                  <wp:posOffset>2918460</wp:posOffset>
                </wp:positionH>
                <wp:positionV relativeFrom="paragraph">
                  <wp:posOffset>102235</wp:posOffset>
                </wp:positionV>
                <wp:extent cx="659765" cy="0"/>
                <wp:effectExtent l="0" t="0" r="635" b="0"/>
                <wp:wrapNone/>
                <wp:docPr id="42"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2A1DB" id="Line 20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pt,8.05pt" to="281.7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">
                <o:lock v:ext="edit" shapetype="f"/>
              </v:line>
            </w:pict>
          </mc:Fallback>
        </mc:AlternateContent>
      </w:r>
      <w:r w:rsidR="001B5E6C" w:rsidRPr="001E508E">
        <w:rPr>
          <w:i/>
        </w:rPr>
        <w:t xml:space="preserve"> </w:t>
      </w:r>
      <w:r w:rsidR="001B5E6C">
        <w:rPr>
          <w:i/>
        </w:rPr>
        <w:tab/>
        <w:t xml:space="preserve"> </w:t>
      </w:r>
      <w:r w:rsidR="001B5E6C" w:rsidRPr="001E508E">
        <w:rPr>
          <w:i/>
        </w:rPr>
        <w:t xml:space="preserve"> Q</w:t>
      </w:r>
      <w:r w:rsidR="001B5E6C" w:rsidRPr="001E508E">
        <w:rPr>
          <w:i/>
        </w:rPr>
        <w:tab/>
      </w:r>
      <w:r w:rsidR="001B5E6C" w:rsidRPr="001E508E">
        <w:rPr>
          <w:i/>
        </w:rPr>
        <w:tab/>
        <w:t>T</w:t>
      </w:r>
      <w:r w:rsidR="001B5E6C" w:rsidRPr="001E508E">
        <w:rPr>
          <w:i/>
        </w:rPr>
        <w:tab/>
      </w:r>
      <w:r w:rsidR="001B5E6C" w:rsidRPr="001E508E">
        <w:rPr>
          <w:i/>
        </w:rPr>
        <w:tab/>
      </w:r>
      <w:r w:rsidR="001B5E6C" w:rsidRPr="001E508E">
        <w:rPr>
          <w:i/>
        </w:rPr>
        <w:tab/>
        <w:t>Q</w:t>
      </w:r>
      <w:r w:rsidR="001B5E6C" w:rsidRPr="001E508E">
        <w:rPr>
          <w:i/>
        </w:rPr>
        <w:tab/>
      </w:r>
      <w:r w:rsidR="001B5E6C" w:rsidRPr="001E508E">
        <w:rPr>
          <w:i/>
        </w:rPr>
        <w:tab/>
        <w:t>S</w:t>
      </w:r>
      <w:r w:rsidR="001B5E6C" w:rsidRPr="001E508E">
        <w:rPr>
          <w:i/>
        </w:rPr>
        <w:tab/>
      </w:r>
      <w:r w:rsidR="001B5E6C" w:rsidRPr="001E508E">
        <w:rPr>
          <w:i/>
        </w:rPr>
        <w:tab/>
      </w:r>
      <w:r w:rsidR="001B5E6C" w:rsidRPr="001E508E">
        <w:rPr>
          <w:i/>
        </w:rPr>
        <w:sym w:font="Symbol" w:char="F0D8"/>
      </w:r>
      <w:r w:rsidR="001B5E6C" w:rsidRPr="001E508E">
        <w:rPr>
          <w:i/>
        </w:rPr>
        <w:t>Q</w:t>
      </w:r>
      <w:r w:rsidR="001B5E6C" w:rsidRPr="001E508E">
        <w:rPr>
          <w:i/>
        </w:rPr>
        <w:tab/>
      </w:r>
      <w:r w:rsidR="001B5E6C" w:rsidRPr="001E508E">
        <w:rPr>
          <w:i/>
        </w:rPr>
        <w:tab/>
        <w:t>S</w:t>
      </w:r>
    </w:p>
    <w:p w14:paraId="284BEB1E" w14:textId="6F383465" w:rsidR="001B5E6C" w:rsidRPr="00620E12" w:rsidRDefault="001B5E6C" w:rsidP="001B5E6C">
      <w:pPr>
        <w:keepNext/>
        <w:rPr>
          <w:highlight w:val="lightGray"/>
        </w:rPr>
      </w:pPr>
    </w:p>
    <w:p w14:paraId="0387A96E" w14:textId="77777777" w:rsidR="001B5E6C" w:rsidRPr="00620E12" w:rsidRDefault="001B5E6C" w:rsidP="001B5E6C">
      <w:pPr>
        <w:keepNext/>
        <w:rPr>
          <w:highlight w:val="lightGray"/>
        </w:rPr>
      </w:pPr>
    </w:p>
    <w:p w14:paraId="067B9809" w14:textId="77777777" w:rsidR="001B5E6C" w:rsidRPr="00620E12" w:rsidRDefault="001B5E6C" w:rsidP="001B5E6C">
      <w:pPr>
        <w:keepNext/>
        <w:rPr>
          <w:highlight w:val="lightGray"/>
        </w:rPr>
      </w:pPr>
    </w:p>
    <w:p w14:paraId="2DAA6236" w14:textId="77777777" w:rsidR="00A46B99" w:rsidRPr="00620E12" w:rsidRDefault="00A46B99" w:rsidP="001B5E6C">
      <w:pPr>
        <w:keepNext/>
        <w:rPr>
          <w:highlight w:val="lightGray"/>
        </w:rPr>
      </w:pPr>
    </w:p>
    <w:p w14:paraId="7C866EAE" w14:textId="77777777" w:rsidR="00A46B99" w:rsidRPr="00620E12" w:rsidRDefault="00A46B99" w:rsidP="001B5E6C">
      <w:pPr>
        <w:keepNext/>
        <w:rPr>
          <w:highlight w:val="lightGray"/>
        </w:rPr>
      </w:pPr>
    </w:p>
    <w:p w14:paraId="4C510AD6" w14:textId="77777777" w:rsidR="00A46B99" w:rsidRPr="00620E12" w:rsidRDefault="00A46B99" w:rsidP="001B5E6C">
      <w:pPr>
        <w:keepNext/>
        <w:rPr>
          <w:highlight w:val="lightGray"/>
        </w:rPr>
      </w:pPr>
    </w:p>
    <w:p w14:paraId="5C1996DF" w14:textId="77777777" w:rsidR="00A46B99" w:rsidRPr="00620E12" w:rsidRDefault="00A46B99" w:rsidP="001B5E6C">
      <w:pPr>
        <w:keepNext/>
        <w:rPr>
          <w:highlight w:val="lightGray"/>
        </w:rPr>
      </w:pPr>
    </w:p>
    <w:p w14:paraId="5CBDCEC3" w14:textId="77777777" w:rsidR="00A46B99" w:rsidRPr="00620E12" w:rsidRDefault="00A46B99" w:rsidP="001B5E6C">
      <w:pPr>
        <w:keepNext/>
        <w:rPr>
          <w:highlight w:val="lightGray"/>
        </w:rPr>
      </w:pPr>
    </w:p>
    <w:p w14:paraId="78B2024D" w14:textId="77777777" w:rsidR="00A46B99" w:rsidRPr="00620E12" w:rsidRDefault="00A46B99" w:rsidP="001B5E6C">
      <w:pPr>
        <w:keepNext/>
        <w:rPr>
          <w:highlight w:val="lightGray"/>
        </w:rPr>
      </w:pPr>
    </w:p>
    <w:p w14:paraId="72D99DFC" w14:textId="77777777" w:rsidR="00502C82" w:rsidRPr="00620E12" w:rsidRDefault="00502C82" w:rsidP="001B5E6C">
      <w:pPr>
        <w:keepNext/>
        <w:rPr>
          <w:highlight w:val="lightGray"/>
        </w:rPr>
      </w:pPr>
    </w:p>
    <w:p w14:paraId="218ECBB4" w14:textId="7E0C08EF" w:rsidR="00502C82" w:rsidRPr="00620E12" w:rsidRDefault="004B74AF" w:rsidP="001B5E6C">
      <w:pPr>
        <w:keepNext/>
        <w:rPr>
          <w:highlight w:val="lightGray"/>
        </w:rPr>
      </w:pPr>
      <w:r>
        <w:rPr>
          <w:highlight w:val="lightGray"/>
        </w:rPr>
        <w:t xml:space="preserve">(-P v Q v T) ^ (-P v Q v S) ^ </w:t>
      </w:r>
      <w:proofErr w:type="gramStart"/>
      <w:r>
        <w:rPr>
          <w:highlight w:val="lightGray"/>
        </w:rPr>
        <w:t>( -</w:t>
      </w:r>
      <w:proofErr w:type="gramEnd"/>
      <w:r>
        <w:rPr>
          <w:highlight w:val="lightGray"/>
        </w:rPr>
        <w:t>Q v S v T)</w:t>
      </w:r>
    </w:p>
    <w:p w14:paraId="7E29754E" w14:textId="77777777" w:rsidR="00502C82" w:rsidRPr="00620E12" w:rsidRDefault="00502C82" w:rsidP="001B5E6C">
      <w:pPr>
        <w:keepNext/>
        <w:rPr>
          <w:highlight w:val="lightGray"/>
        </w:rPr>
      </w:pPr>
    </w:p>
    <w:p w14:paraId="17862507" w14:textId="77777777" w:rsidR="00502C82" w:rsidRPr="00620E12" w:rsidRDefault="00502C82" w:rsidP="001B5E6C">
      <w:pPr>
        <w:keepNext/>
        <w:rPr>
          <w:highlight w:val="lightGray"/>
        </w:rPr>
      </w:pPr>
    </w:p>
    <w:p w14:paraId="392DAB85" w14:textId="77777777" w:rsidR="001B5E6C" w:rsidRDefault="001B5E6C" w:rsidP="001B5E6C">
      <w:pPr>
        <w:keepNext/>
      </w:pPr>
    </w:p>
    <w:p w14:paraId="1042EF0E" w14:textId="77777777" w:rsidR="00502C82" w:rsidRDefault="00502C82" w:rsidP="001B5E6C">
      <w:pPr>
        <w:keepNext/>
        <w:rPr>
          <w:sz w:val="22"/>
          <w:szCs w:val="22"/>
        </w:rPr>
      </w:pPr>
    </w:p>
    <w:p w14:paraId="2819EFD9" w14:textId="08630E41" w:rsidR="001B5E6C" w:rsidRDefault="0070669E" w:rsidP="001B5E6C">
      <w:pPr>
        <w:keepNext/>
      </w:pPr>
      <w:r>
        <w:t xml:space="preserve">(2) Show the graph that </w:t>
      </w:r>
      <w:r w:rsidRPr="0005434B">
        <w:rPr>
          <w:i/>
        </w:rPr>
        <w:t>R</w:t>
      </w:r>
      <w:r>
        <w:t xml:space="preserve"> builds for 3-CNF formula</w:t>
      </w:r>
      <w:r w:rsidR="001B5E6C">
        <w:t xml:space="preserve"> </w:t>
      </w:r>
      <w:r w:rsidR="001B5E6C" w:rsidRPr="0005434B">
        <w:t>(</w:t>
      </w:r>
      <w:r w:rsidR="001B5E6C">
        <w:rPr>
          <w:rStyle w:val="math0"/>
        </w:rPr>
        <w:t>A</w:t>
      </w:r>
      <w:r w:rsidR="001B5E6C" w:rsidRPr="0005434B">
        <w:t xml:space="preserve"> </w:t>
      </w:r>
      <w:r w:rsidR="001B5E6C" w:rsidRPr="0005434B">
        <w:sym w:font="Symbol" w:char="F0DA"/>
      </w:r>
      <w:r w:rsidR="001B5E6C" w:rsidRPr="0005434B">
        <w:t xml:space="preserve"> </w:t>
      </w:r>
      <w:r w:rsidR="001B5E6C">
        <w:rPr>
          <w:rStyle w:val="math0"/>
        </w:rPr>
        <w:t>B</w:t>
      </w:r>
      <w:r w:rsidR="001B5E6C" w:rsidRPr="0005434B">
        <w:t xml:space="preserve"> </w:t>
      </w:r>
      <w:r w:rsidR="001B5E6C" w:rsidRPr="0005434B">
        <w:sym w:font="Symbol" w:char="F0DA"/>
      </w:r>
      <w:r w:rsidR="001B5E6C" w:rsidRPr="0005434B">
        <w:t xml:space="preserve"> </w:t>
      </w:r>
      <w:r w:rsidR="001B5E6C">
        <w:rPr>
          <w:rStyle w:val="math0"/>
        </w:rPr>
        <w:t>C</w:t>
      </w:r>
      <w:r w:rsidR="001B5E6C" w:rsidRPr="0005434B">
        <w:t xml:space="preserve">) </w:t>
      </w:r>
      <w:r w:rsidR="001B5E6C" w:rsidRPr="0005434B">
        <w:sym w:font="Symbol" w:char="F0D9"/>
      </w:r>
      <w:r w:rsidR="001B5E6C" w:rsidRPr="0005434B">
        <w:t xml:space="preserve"> (</w:t>
      </w:r>
      <w:r w:rsidR="001B5E6C">
        <w:rPr>
          <w:rStyle w:val="math0"/>
        </w:rPr>
        <w:t>B</w:t>
      </w:r>
      <w:r w:rsidR="001B5E6C" w:rsidRPr="0005434B">
        <w:t xml:space="preserve"> </w:t>
      </w:r>
      <w:r w:rsidR="001B5E6C" w:rsidRPr="0005434B">
        <w:sym w:font="Symbol" w:char="F0DA"/>
      </w:r>
      <w:r w:rsidR="001B5E6C" w:rsidRPr="0005434B">
        <w:t xml:space="preserve"> </w:t>
      </w:r>
      <w:r w:rsidR="001B5E6C">
        <w:rPr>
          <w:rStyle w:val="math0"/>
        </w:rPr>
        <w:t>C</w:t>
      </w:r>
      <w:r w:rsidR="001B5E6C" w:rsidRPr="0005434B">
        <w:t xml:space="preserve"> </w:t>
      </w:r>
      <w:r w:rsidR="001B5E6C" w:rsidRPr="0005434B">
        <w:sym w:font="Symbol" w:char="F0DA"/>
      </w:r>
      <w:r w:rsidR="001B5E6C" w:rsidRPr="0005434B">
        <w:t xml:space="preserve"> </w:t>
      </w:r>
      <w:r w:rsidR="001B5E6C">
        <w:rPr>
          <w:rStyle w:val="math0"/>
        </w:rPr>
        <w:t>D</w:t>
      </w:r>
      <w:r>
        <w:t>)</w:t>
      </w:r>
      <w:r w:rsidR="001B5E6C">
        <w:t>. (Note: you may cut and paste the above graph and modify it.)</w:t>
      </w:r>
    </w:p>
    <w:p w14:paraId="3FD256E7" w14:textId="77777777" w:rsidR="001B5E6C" w:rsidRDefault="001B5E6C" w:rsidP="001B5E6C"/>
    <w:p w14:paraId="035CB529" w14:textId="521F22B2" w:rsidR="001B5E6C" w:rsidRPr="001E508E" w:rsidRDefault="001B5E6C" w:rsidP="001B5E6C"/>
    <w:p w14:paraId="169EA630" w14:textId="61033CCA" w:rsidR="001B5E6C" w:rsidRPr="001E508E" w:rsidRDefault="001B5E6C" w:rsidP="001B5E6C">
      <w:pPr>
        <w:rPr>
          <w:i/>
        </w:rPr>
      </w:pPr>
      <w:r w:rsidRPr="001E508E">
        <w:rPr>
          <w:i/>
        </w:rPr>
        <w:t xml:space="preserve"> </w:t>
      </w:r>
    </w:p>
    <w:p w14:paraId="5F5A2D11" w14:textId="79BCFCBB" w:rsidR="001B5E6C" w:rsidRPr="001E508E" w:rsidRDefault="001B5E6C" w:rsidP="001B5E6C">
      <w:pPr>
        <w:rPr>
          <w:i/>
        </w:rPr>
      </w:pP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p>
    <w:p w14:paraId="217FD6C5" w14:textId="77777777" w:rsidR="001B5E6C" w:rsidRPr="001E508E" w:rsidRDefault="001B5E6C" w:rsidP="001B5E6C">
      <w:pPr>
        <w:rPr>
          <w:i/>
        </w:rPr>
      </w:pPr>
    </w:p>
    <w:p w14:paraId="1F7E0193" w14:textId="77777777" w:rsidR="001B5E6C" w:rsidRPr="00620E12" w:rsidRDefault="001B5E6C" w:rsidP="001B5E6C">
      <w:pPr>
        <w:keepNext/>
        <w:rPr>
          <w:highlight w:val="lightGray"/>
        </w:rPr>
      </w:pPr>
    </w:p>
    <w:p w14:paraId="400F1D20" w14:textId="77777777" w:rsidR="001B5E6C" w:rsidRPr="00620E12" w:rsidRDefault="001B5E6C" w:rsidP="001B5E6C">
      <w:pPr>
        <w:keepNext/>
        <w:rPr>
          <w:highlight w:val="lightGray"/>
        </w:rPr>
      </w:pPr>
    </w:p>
    <w:p w14:paraId="1EDD1B5C" w14:textId="77777777" w:rsidR="001B5E6C" w:rsidRDefault="001B5E6C" w:rsidP="001B5E6C">
      <w:pPr>
        <w:keepNext/>
        <w:rPr>
          <w:sz w:val="22"/>
          <w:szCs w:val="22"/>
        </w:rPr>
      </w:pPr>
    </w:p>
    <w:p w14:paraId="43789807" w14:textId="12A137F9" w:rsidR="0005434B" w:rsidRDefault="001B5E6C" w:rsidP="0050380A">
      <w:pPr>
        <w:keepNext/>
      </w:pPr>
      <w:r>
        <w:t>6</w:t>
      </w:r>
      <w:r w:rsidR="00787071">
        <w:t xml:space="preserve">. </w:t>
      </w:r>
      <w:r w:rsidR="0043451F">
        <w:t>(15</w:t>
      </w:r>
      <w:r w:rsidR="00E01D64">
        <w:t xml:space="preserve">) </w:t>
      </w:r>
      <w:r w:rsidR="00787071">
        <w:t xml:space="preserve">Let </w:t>
      </w:r>
      <w:r w:rsidR="00787071" w:rsidRPr="004918C6">
        <w:rPr>
          <w:rStyle w:val="math0"/>
        </w:rPr>
        <w:t>R</w:t>
      </w:r>
      <w:r w:rsidR="00787071">
        <w:t xml:space="preserve"> be the reduction </w:t>
      </w:r>
      <w:r w:rsidR="0070669E">
        <w:t>from 3-SAT to VERTEX-COVER as</w:t>
      </w:r>
      <w:r w:rsidR="00787071">
        <w:t xml:space="preserve"> discussed</w:t>
      </w:r>
      <w:r w:rsidR="00713EB9">
        <w:t xml:space="preserve"> in class. </w:t>
      </w:r>
    </w:p>
    <w:p w14:paraId="674D9D21" w14:textId="77777777" w:rsidR="0005434B" w:rsidRDefault="0005434B" w:rsidP="0050380A">
      <w:pPr>
        <w:keepNext/>
      </w:pPr>
    </w:p>
    <w:p w14:paraId="13AF689B" w14:textId="602B5985" w:rsidR="00787071" w:rsidRDefault="0005434B" w:rsidP="0050380A">
      <w:pPr>
        <w:keepNext/>
      </w:pPr>
      <w:r>
        <w:t xml:space="preserve">(1) </w:t>
      </w:r>
      <w:r w:rsidR="0070669E">
        <w:t xml:space="preserve">Show the 3-CNF formula for which </w:t>
      </w:r>
      <w:r w:rsidR="0070669E" w:rsidRPr="004918C6">
        <w:rPr>
          <w:rStyle w:val="math0"/>
        </w:rPr>
        <w:t>R</w:t>
      </w:r>
      <w:r w:rsidR="0070669E">
        <w:t xml:space="preserve"> builds the following graph.</w:t>
      </w:r>
    </w:p>
    <w:p w14:paraId="4855D266" w14:textId="77777777" w:rsidR="0050380A" w:rsidRDefault="0050380A" w:rsidP="0050380A">
      <w:pPr>
        <w:keepNext/>
      </w:pPr>
    </w:p>
    <w:p w14:paraId="0262CDBC" w14:textId="77777777" w:rsidR="0005434B" w:rsidRPr="001E508E" w:rsidRDefault="0005434B" w:rsidP="0050380A">
      <w:pPr>
        <w:keepNext/>
      </w:pPr>
    </w:p>
    <w:p w14:paraId="4B4CC9A4" w14:textId="77777777" w:rsidR="00787071" w:rsidRPr="001E508E" w:rsidRDefault="00E42DA9" w:rsidP="001E508E">
      <w:r>
        <w:rPr>
          <w:noProof/>
        </w:rPr>
        <mc:AlternateContent>
          <mc:Choice Requires="wps">
            <w:drawing>
              <wp:anchor distT="0" distB="0" distL="114300" distR="114300" simplePos="0" relativeHeight="251640832" behindDoc="0" locked="0" layoutInCell="1" allowOverlap="1" wp14:anchorId="0AB6445A">
                <wp:simplePos x="0" y="0"/>
                <wp:positionH relativeFrom="column">
                  <wp:posOffset>4994910</wp:posOffset>
                </wp:positionH>
                <wp:positionV relativeFrom="paragraph">
                  <wp:posOffset>85090</wp:posOffset>
                </wp:positionV>
                <wp:extent cx="254635" cy="254635"/>
                <wp:effectExtent l="0" t="0" r="0" b="0"/>
                <wp:wrapNone/>
                <wp:docPr id="4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CFD7F9" id="Oval 57" o:spid="_x0000_s1026" style="position:absolute;margin-left:393.3pt;margin-top:6.7pt;width:20.05pt;height:20.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" filled="f">
                <v:path arrowok="t"/>
              </v:oval>
            </w:pict>
          </mc:Fallback>
        </mc:AlternateContent>
      </w:r>
      <w:r>
        <w:rPr>
          <w:noProof/>
        </w:rPr>
        <mc:AlternateContent>
          <mc:Choice Requires="wps">
            <w:drawing>
              <wp:anchor distT="0" distB="0" distL="114300" distR="114300" simplePos="0" relativeHeight="251633664" behindDoc="0" locked="0" layoutInCell="1" allowOverlap="1" wp14:anchorId="0D68DCC2">
                <wp:simplePos x="0" y="0"/>
                <wp:positionH relativeFrom="column">
                  <wp:posOffset>365760</wp:posOffset>
                </wp:positionH>
                <wp:positionV relativeFrom="paragraph">
                  <wp:posOffset>74930</wp:posOffset>
                </wp:positionV>
                <wp:extent cx="254635" cy="254635"/>
                <wp:effectExtent l="0" t="0" r="0" b="0"/>
                <wp:wrapNone/>
                <wp:docPr id="4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577246" id="Oval 50" o:spid="_x0000_s1026" style="position:absolute;margin-left:28.8pt;margin-top:5.9pt;width:20.05pt;height:20.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" filled="f">
                <v:path arrowok="t"/>
              </v:oval>
            </w:pict>
          </mc:Fallback>
        </mc:AlternateContent>
      </w:r>
      <w:r>
        <w:rPr>
          <w:noProof/>
        </w:rPr>
        <mc:AlternateContent>
          <mc:Choice Requires="wps">
            <w:drawing>
              <wp:anchor distT="0" distB="0" distL="114300" distR="114300" simplePos="0" relativeHeight="251634688" behindDoc="0" locked="0" layoutInCell="1" allowOverlap="1" wp14:anchorId="0AE9AA77">
                <wp:simplePos x="0" y="0"/>
                <wp:positionH relativeFrom="column">
                  <wp:posOffset>868045</wp:posOffset>
                </wp:positionH>
                <wp:positionV relativeFrom="paragraph">
                  <wp:posOffset>84455</wp:posOffset>
                </wp:positionV>
                <wp:extent cx="254635" cy="254635"/>
                <wp:effectExtent l="0" t="0" r="0" b="0"/>
                <wp:wrapNone/>
                <wp:docPr id="3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A5B86" id="Oval 51" o:spid="_x0000_s1026" style="position:absolute;margin-left:68.35pt;margin-top:6.65pt;width:20.05pt;height:20.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" filled="f">
                <v:path arrowok="t"/>
              </v:oval>
            </w:pict>
          </mc:Fallback>
        </mc:AlternateContent>
      </w:r>
      <w:r>
        <w:rPr>
          <w:noProof/>
        </w:rPr>
        <mc:AlternateContent>
          <mc:Choice Requires="wps">
            <w:drawing>
              <wp:anchor distT="0" distB="0" distL="114300" distR="114300" simplePos="0" relativeHeight="251635712" behindDoc="0" locked="0" layoutInCell="1" allowOverlap="1" wp14:anchorId="413D3C3F">
                <wp:simplePos x="0" y="0"/>
                <wp:positionH relativeFrom="column">
                  <wp:posOffset>1743710</wp:posOffset>
                </wp:positionH>
                <wp:positionV relativeFrom="paragraph">
                  <wp:posOffset>102235</wp:posOffset>
                </wp:positionV>
                <wp:extent cx="254635" cy="254635"/>
                <wp:effectExtent l="0" t="0" r="0" b="0"/>
                <wp:wrapNone/>
                <wp:docPr id="38"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AF42EC" id="Oval 52" o:spid="_x0000_s1026" style="position:absolute;margin-left:137.3pt;margin-top:8.05pt;width:20.05pt;height:20.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" filled="f">
                <v:path arrowok="t"/>
              </v:oval>
            </w:pict>
          </mc:Fallback>
        </mc:AlternateContent>
      </w:r>
      <w:r>
        <w:rPr>
          <w:noProof/>
        </w:rPr>
        <mc:AlternateContent>
          <mc:Choice Requires="wps">
            <w:drawing>
              <wp:anchor distT="0" distB="0" distL="114300" distR="114300" simplePos="0" relativeHeight="251636736" behindDoc="0" locked="0" layoutInCell="1" allowOverlap="1" wp14:anchorId="653D0C62">
                <wp:simplePos x="0" y="0"/>
                <wp:positionH relativeFrom="column">
                  <wp:posOffset>2254250</wp:posOffset>
                </wp:positionH>
                <wp:positionV relativeFrom="paragraph">
                  <wp:posOffset>95250</wp:posOffset>
                </wp:positionV>
                <wp:extent cx="254635" cy="254635"/>
                <wp:effectExtent l="0" t="0" r="0" b="0"/>
                <wp:wrapNone/>
                <wp:docPr id="3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FBA045" id="Oval 53" o:spid="_x0000_s1026" style="position:absolute;margin-left:177.5pt;margin-top:7.5pt;width:20.05pt;height:20.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" filled="f">
                <v:path arrowok="t"/>
              </v:oval>
            </w:pict>
          </mc:Fallback>
        </mc:AlternateContent>
      </w:r>
      <w:r>
        <w:rPr>
          <w:noProof/>
        </w:rPr>
        <mc:AlternateContent>
          <mc:Choice Requires="wps">
            <w:drawing>
              <wp:anchor distT="0" distB="0" distL="114300" distR="114300" simplePos="0" relativeHeight="251637760" behindDoc="0" locked="0" layoutInCell="1" allowOverlap="1" wp14:anchorId="72110116">
                <wp:simplePos x="0" y="0"/>
                <wp:positionH relativeFrom="column">
                  <wp:posOffset>3114675</wp:posOffset>
                </wp:positionH>
                <wp:positionV relativeFrom="paragraph">
                  <wp:posOffset>96520</wp:posOffset>
                </wp:positionV>
                <wp:extent cx="254635" cy="254635"/>
                <wp:effectExtent l="0" t="0" r="0" b="0"/>
                <wp:wrapNone/>
                <wp:docPr id="36"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300C49" id="Oval 54" o:spid="_x0000_s1026" style="position:absolute;margin-left:245.25pt;margin-top:7.6pt;width:20.05pt;height:20.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" filled="f">
                <v:path arrowok="t"/>
              </v:oval>
            </w:pict>
          </mc:Fallback>
        </mc:AlternateContent>
      </w:r>
      <w:r>
        <w:rPr>
          <w:noProof/>
        </w:rPr>
        <mc:AlternateContent>
          <mc:Choice Requires="wps">
            <w:drawing>
              <wp:anchor distT="0" distB="0" distL="114300" distR="114300" simplePos="0" relativeHeight="251638784" behindDoc="0" locked="0" layoutInCell="1" allowOverlap="1" wp14:anchorId="1163A201">
                <wp:simplePos x="0" y="0"/>
                <wp:positionH relativeFrom="column">
                  <wp:posOffset>3624580</wp:posOffset>
                </wp:positionH>
                <wp:positionV relativeFrom="paragraph">
                  <wp:posOffset>97790</wp:posOffset>
                </wp:positionV>
                <wp:extent cx="254635" cy="254635"/>
                <wp:effectExtent l="0" t="0" r="0" b="0"/>
                <wp:wrapNone/>
                <wp:docPr id="3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0DB61" id="Oval 55" o:spid="_x0000_s1026" style="position:absolute;margin-left:285.4pt;margin-top:7.7pt;width:20.05pt;height:20.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" filled="f">
                <v:path arrowok="t"/>
              </v:oval>
            </w:pict>
          </mc:Fallback>
        </mc:AlternateContent>
      </w:r>
      <w:r>
        <w:rPr>
          <w:noProof/>
        </w:rPr>
        <mc:AlternateContent>
          <mc:Choice Requires="wps">
            <w:drawing>
              <wp:anchor distT="0" distB="0" distL="114300" distR="114300" simplePos="0" relativeHeight="251639808" behindDoc="0" locked="0" layoutInCell="1" allowOverlap="1" wp14:anchorId="364AC154">
                <wp:simplePos x="0" y="0"/>
                <wp:positionH relativeFrom="column">
                  <wp:posOffset>4468495</wp:posOffset>
                </wp:positionH>
                <wp:positionV relativeFrom="paragraph">
                  <wp:posOffset>99695</wp:posOffset>
                </wp:positionV>
                <wp:extent cx="254635" cy="254635"/>
                <wp:effectExtent l="0" t="0" r="0" b="0"/>
                <wp:wrapNone/>
                <wp:docPr id="34"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4E89A1" id="Oval 56" o:spid="_x0000_s1026" style="position:absolute;margin-left:351.85pt;margin-top:7.85pt;width:20.05pt;height:2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" filled="f">
                <v:path arrowok="t"/>
              </v:oval>
            </w:pict>
          </mc:Fallback>
        </mc:AlternateContent>
      </w:r>
    </w:p>
    <w:p w14:paraId="5BE06F6B" w14:textId="1D814571" w:rsidR="00787071" w:rsidRPr="001E508E" w:rsidRDefault="00E42DA9" w:rsidP="001E508E">
      <w:pPr>
        <w:rPr>
          <w:i/>
        </w:rPr>
      </w:pPr>
      <w:r>
        <w:rPr>
          <w:i/>
          <w:noProof/>
        </w:rPr>
        <mc:AlternateContent>
          <mc:Choice Requires="wps">
            <w:drawing>
              <wp:anchor distT="0" distB="0" distL="114300" distR="114300" simplePos="0" relativeHeight="251666432" behindDoc="0" locked="0" layoutInCell="1" allowOverlap="1" wp14:anchorId="6CE7797F">
                <wp:simplePos x="0" y="0"/>
                <wp:positionH relativeFrom="column">
                  <wp:posOffset>2504440</wp:posOffset>
                </wp:positionH>
                <wp:positionV relativeFrom="paragraph">
                  <wp:posOffset>140970</wp:posOffset>
                </wp:positionV>
                <wp:extent cx="2051685" cy="993775"/>
                <wp:effectExtent l="0" t="0" r="5715" b="9525"/>
                <wp:wrapNone/>
                <wp:docPr id="3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51685" cy="993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B77A3" id="Line 8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pt,11.1pt" to="358.75pt,8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">
                <o:lock v:ext="edit" shapetype="f"/>
              </v:line>
            </w:pict>
          </mc:Fallback>
        </mc:AlternateContent>
      </w:r>
      <w:r>
        <w:rPr>
          <w:i/>
          <w:noProof/>
        </w:rPr>
        <mc:AlternateContent>
          <mc:Choice Requires="wps">
            <w:drawing>
              <wp:anchor distT="0" distB="0" distL="114300" distR="114300" simplePos="0" relativeHeight="251655168" behindDoc="0" locked="0" layoutInCell="1" allowOverlap="1" wp14:anchorId="072CF001">
                <wp:simplePos x="0" y="0"/>
                <wp:positionH relativeFrom="column">
                  <wp:posOffset>1073150</wp:posOffset>
                </wp:positionH>
                <wp:positionV relativeFrom="paragraph">
                  <wp:posOffset>152400</wp:posOffset>
                </wp:positionV>
                <wp:extent cx="2115185" cy="485140"/>
                <wp:effectExtent l="0" t="0" r="5715" b="10160"/>
                <wp:wrapNone/>
                <wp:docPr id="3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115185" cy="485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E568B" id="Line 71"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12pt" to="251.05pt,5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">
                <o:lock v:ext="edit" shapetype="f"/>
              </v:line>
            </w:pict>
          </mc:Fallback>
        </mc:AlternateContent>
      </w:r>
      <w:r>
        <w:rPr>
          <w:i/>
          <w:noProof/>
        </w:rPr>
        <mc:AlternateContent>
          <mc:Choice Requires="wps">
            <w:drawing>
              <wp:anchor distT="0" distB="0" distL="114300" distR="114300" simplePos="0" relativeHeight="251661312" behindDoc="0" locked="0" layoutInCell="1" allowOverlap="1" wp14:anchorId="62001B5F">
                <wp:simplePos x="0" y="0"/>
                <wp:positionH relativeFrom="column">
                  <wp:posOffset>1431290</wp:posOffset>
                </wp:positionH>
                <wp:positionV relativeFrom="paragraph">
                  <wp:posOffset>125095</wp:posOffset>
                </wp:positionV>
                <wp:extent cx="3037205" cy="1009650"/>
                <wp:effectExtent l="0" t="0" r="10795" b="6350"/>
                <wp:wrapNone/>
                <wp:docPr id="3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37205" cy="1009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34F2B" id="Line 7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7pt,9.85pt" to="351.85pt,8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">
                <o:lock v:ext="edit" shapetype="f"/>
              </v:line>
            </w:pict>
          </mc:Fallback>
        </mc:AlternateContent>
      </w:r>
      <w:r>
        <w:rPr>
          <w:i/>
          <w:noProof/>
        </w:rPr>
        <mc:AlternateContent>
          <mc:Choice Requires="wps">
            <w:drawing>
              <wp:anchor distT="0" distB="0" distL="114300" distR="114300" simplePos="0" relativeHeight="251644928" behindDoc="0" locked="0" layoutInCell="1" allowOverlap="1" wp14:anchorId="3926F084">
                <wp:simplePos x="0" y="0"/>
                <wp:positionH relativeFrom="column">
                  <wp:posOffset>4730750</wp:posOffset>
                </wp:positionH>
                <wp:positionV relativeFrom="paragraph">
                  <wp:posOffset>80645</wp:posOffset>
                </wp:positionV>
                <wp:extent cx="238760" cy="0"/>
                <wp:effectExtent l="0" t="0" r="2540" b="0"/>
                <wp:wrapNone/>
                <wp:docPr id="3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8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F90E" id="Line 6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6.35pt" to="391.3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">
                <o:lock v:ext="edit" shapetype="f"/>
              </v:line>
            </w:pict>
          </mc:Fallback>
        </mc:AlternateContent>
      </w:r>
      <w:r>
        <w:rPr>
          <w:i/>
          <w:noProof/>
        </w:rPr>
        <mc:AlternateContent>
          <mc:Choice Requires="wps">
            <w:drawing>
              <wp:anchor distT="0" distB="0" distL="114300" distR="114300" simplePos="0" relativeHeight="251643904" behindDoc="0" locked="0" layoutInCell="1" allowOverlap="1" wp14:anchorId="25E5CC19">
                <wp:simplePos x="0" y="0"/>
                <wp:positionH relativeFrom="column">
                  <wp:posOffset>3371215</wp:posOffset>
                </wp:positionH>
                <wp:positionV relativeFrom="paragraph">
                  <wp:posOffset>80645</wp:posOffset>
                </wp:positionV>
                <wp:extent cx="246380" cy="0"/>
                <wp:effectExtent l="0" t="0" r="0" b="0"/>
                <wp:wrapNone/>
                <wp:docPr id="2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559A" id="Line 6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45pt,6.35pt" to="284.8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">
                <o:lock v:ext="edit" shapetype="f"/>
              </v:line>
            </w:pict>
          </mc:Fallback>
        </mc:AlternateContent>
      </w:r>
      <w:r>
        <w:rPr>
          <w:i/>
          <w:noProof/>
        </w:rPr>
        <mc:AlternateContent>
          <mc:Choice Requires="wps">
            <w:drawing>
              <wp:anchor distT="0" distB="0" distL="114300" distR="114300" simplePos="0" relativeHeight="251642880" behindDoc="0" locked="0" layoutInCell="1" allowOverlap="1" wp14:anchorId="7BD3B43E">
                <wp:simplePos x="0" y="0"/>
                <wp:positionH relativeFrom="column">
                  <wp:posOffset>2003425</wp:posOffset>
                </wp:positionH>
                <wp:positionV relativeFrom="paragraph">
                  <wp:posOffset>80645</wp:posOffset>
                </wp:positionV>
                <wp:extent cx="247015" cy="0"/>
                <wp:effectExtent l="0" t="0" r="0" b="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25770" id="Line 5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75pt,6.35pt" to="177.2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">
                <o:lock v:ext="edit" shapetype="f"/>
              </v:line>
            </w:pict>
          </mc:Fallback>
        </mc:AlternateContent>
      </w:r>
      <w:r>
        <w:rPr>
          <w:i/>
          <w:noProof/>
        </w:rPr>
        <mc:AlternateContent>
          <mc:Choice Requires="wps">
            <w:drawing>
              <wp:anchor distT="0" distB="0" distL="114300" distR="114300" simplePos="0" relativeHeight="251641856" behindDoc="0" locked="0" layoutInCell="1" allowOverlap="1" wp14:anchorId="03B6B493">
                <wp:simplePos x="0" y="0"/>
                <wp:positionH relativeFrom="column">
                  <wp:posOffset>612140</wp:posOffset>
                </wp:positionH>
                <wp:positionV relativeFrom="paragraph">
                  <wp:posOffset>80645</wp:posOffset>
                </wp:positionV>
                <wp:extent cx="238760" cy="0"/>
                <wp:effectExtent l="0" t="0" r="2540" b="0"/>
                <wp:wrapNone/>
                <wp:docPr id="2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8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1E96D" id="Line 5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pt,6.35pt" to="67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">
                <o:lock v:ext="edit" shapetype="f"/>
              </v:line>
            </w:pict>
          </mc:Fallback>
        </mc:AlternateContent>
      </w:r>
      <w:r w:rsidR="001E508E">
        <w:rPr>
          <w:i/>
        </w:rPr>
        <w:tab/>
      </w:r>
      <w:r w:rsidR="00787071" w:rsidRPr="001E508E">
        <w:rPr>
          <w:i/>
        </w:rPr>
        <w:t>P</w:t>
      </w:r>
      <w:r w:rsidR="00787071" w:rsidRPr="001E508E">
        <w:rPr>
          <w:i/>
        </w:rPr>
        <w:tab/>
      </w:r>
      <w:r w:rsidR="00787071" w:rsidRPr="001E508E">
        <w:rPr>
          <w:i/>
        </w:rPr>
        <w:sym w:font="Symbol" w:char="F0D8"/>
      </w:r>
      <w:proofErr w:type="spellStart"/>
      <w:r w:rsidR="00787071" w:rsidRPr="001E508E">
        <w:rPr>
          <w:i/>
        </w:rPr>
        <w:t>P</w:t>
      </w:r>
      <w:proofErr w:type="spellEnd"/>
      <w:r w:rsidR="00787071" w:rsidRPr="001E508E">
        <w:rPr>
          <w:i/>
        </w:rPr>
        <w:tab/>
      </w:r>
      <w:r w:rsidR="00787071" w:rsidRPr="001E508E">
        <w:rPr>
          <w:i/>
        </w:rPr>
        <w:tab/>
        <w:t>Q</w:t>
      </w:r>
      <w:r w:rsidR="00787071" w:rsidRPr="001E508E">
        <w:rPr>
          <w:i/>
        </w:rPr>
        <w:tab/>
      </w:r>
      <w:r w:rsidR="00787071" w:rsidRPr="001E508E">
        <w:rPr>
          <w:i/>
        </w:rPr>
        <w:sym w:font="Symbol" w:char="F0D8"/>
      </w:r>
      <w:proofErr w:type="spellStart"/>
      <w:r w:rsidR="00787071" w:rsidRPr="001E508E">
        <w:rPr>
          <w:i/>
        </w:rPr>
        <w:t>Q</w:t>
      </w:r>
      <w:proofErr w:type="spellEnd"/>
      <w:r w:rsidR="00787071" w:rsidRPr="001E508E">
        <w:rPr>
          <w:i/>
        </w:rPr>
        <w:tab/>
      </w:r>
      <w:r w:rsidR="00787071" w:rsidRPr="001E508E">
        <w:rPr>
          <w:i/>
        </w:rPr>
        <w:tab/>
        <w:t>S</w:t>
      </w:r>
      <w:r w:rsidR="00787071" w:rsidRPr="001E508E">
        <w:rPr>
          <w:i/>
        </w:rPr>
        <w:tab/>
      </w:r>
      <w:r w:rsidR="00787071" w:rsidRPr="001E508E">
        <w:rPr>
          <w:i/>
        </w:rPr>
        <w:sym w:font="Symbol" w:char="F0D8"/>
      </w:r>
      <w:proofErr w:type="spellStart"/>
      <w:r w:rsidR="00787071" w:rsidRPr="001E508E">
        <w:rPr>
          <w:i/>
        </w:rPr>
        <w:t>S</w:t>
      </w:r>
      <w:proofErr w:type="spellEnd"/>
      <w:r w:rsidR="00787071" w:rsidRPr="001E508E">
        <w:rPr>
          <w:i/>
        </w:rPr>
        <w:tab/>
      </w:r>
      <w:r w:rsidR="00787071" w:rsidRPr="001E508E">
        <w:rPr>
          <w:i/>
        </w:rPr>
        <w:tab/>
        <w:t>T</w:t>
      </w:r>
      <w:r w:rsidR="00787071" w:rsidRPr="001E508E">
        <w:rPr>
          <w:i/>
        </w:rPr>
        <w:tab/>
      </w:r>
      <w:r w:rsidR="00787071" w:rsidRPr="001E508E">
        <w:rPr>
          <w:i/>
        </w:rPr>
        <w:sym w:font="Symbol" w:char="F0D8"/>
      </w:r>
      <w:proofErr w:type="spellStart"/>
      <w:r w:rsidR="00787071" w:rsidRPr="001E508E">
        <w:rPr>
          <w:i/>
        </w:rPr>
        <w:t>T</w:t>
      </w:r>
      <w:proofErr w:type="spellEnd"/>
      <w:r w:rsidR="00787071" w:rsidRPr="001E508E">
        <w:rPr>
          <w:i/>
        </w:rPr>
        <w:t xml:space="preserve">      </w:t>
      </w:r>
    </w:p>
    <w:p w14:paraId="4C1F49B7" w14:textId="77777777" w:rsidR="00787071" w:rsidRPr="001E508E" w:rsidRDefault="00E42DA9" w:rsidP="001E508E">
      <w:pPr>
        <w:rPr>
          <w:i/>
        </w:rPr>
      </w:pPr>
      <w:r>
        <w:rPr>
          <w:i/>
          <w:noProof/>
        </w:rPr>
        <mc:AlternateContent>
          <mc:Choice Requires="wps">
            <w:drawing>
              <wp:anchor distT="0" distB="0" distL="114300" distR="114300" simplePos="0" relativeHeight="251662336" behindDoc="0" locked="0" layoutInCell="1" allowOverlap="1" wp14:anchorId="133A1D3C">
                <wp:simplePos x="0" y="0"/>
                <wp:positionH relativeFrom="column">
                  <wp:posOffset>3331845</wp:posOffset>
                </wp:positionH>
                <wp:positionV relativeFrom="paragraph">
                  <wp:posOffset>25400</wp:posOffset>
                </wp:positionV>
                <wp:extent cx="2051050" cy="969645"/>
                <wp:effectExtent l="0" t="0" r="6350" b="8255"/>
                <wp:wrapNone/>
                <wp:docPr id="2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51050" cy="969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0E81C" id="Line 7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35pt,2pt" to="423.85pt,7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">
                <o:lock v:ext="edit" shapetype="f"/>
              </v:line>
            </w:pict>
          </mc:Fallback>
        </mc:AlternateContent>
      </w:r>
      <w:r>
        <w:rPr>
          <w:i/>
          <w:noProof/>
        </w:rPr>
        <mc:AlternateContent>
          <mc:Choice Requires="wps">
            <w:drawing>
              <wp:anchor distT="0" distB="0" distL="114300" distR="114300" simplePos="0" relativeHeight="251654144" behindDoc="0" locked="0" layoutInCell="1" allowOverlap="1" wp14:anchorId="37803242">
                <wp:simplePos x="0" y="0"/>
                <wp:positionH relativeFrom="column">
                  <wp:posOffset>3284220</wp:posOffset>
                </wp:positionH>
                <wp:positionV relativeFrom="paragraph">
                  <wp:posOffset>28575</wp:posOffset>
                </wp:positionV>
                <wp:extent cx="476885" cy="985520"/>
                <wp:effectExtent l="0" t="0" r="5715" b="5080"/>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76885" cy="985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A796F" id="Line 70"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6pt,2.25pt" to="296.15pt,7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">
                <o:lock v:ext="edit" shapetype="f"/>
              </v:line>
            </w:pict>
          </mc:Fallback>
        </mc:AlternateContent>
      </w:r>
      <w:r>
        <w:rPr>
          <w:i/>
          <w:noProof/>
        </w:rPr>
        <mc:AlternateContent>
          <mc:Choice Requires="wps">
            <w:drawing>
              <wp:anchor distT="0" distB="0" distL="114300" distR="114300" simplePos="0" relativeHeight="251657216" behindDoc="0" locked="0" layoutInCell="1" allowOverlap="1" wp14:anchorId="4C14CEF0">
                <wp:simplePos x="0" y="0"/>
                <wp:positionH relativeFrom="column">
                  <wp:posOffset>4556125</wp:posOffset>
                </wp:positionH>
                <wp:positionV relativeFrom="paragraph">
                  <wp:posOffset>44450</wp:posOffset>
                </wp:positionV>
                <wp:extent cx="453390" cy="373380"/>
                <wp:effectExtent l="0" t="0" r="3810" b="7620"/>
                <wp:wrapNone/>
                <wp:docPr id="2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53390" cy="373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D1ED4" id="Line 73"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75pt,3.5pt" to="394.45pt,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">
                <o:lock v:ext="edit" shapetype="f"/>
              </v:line>
            </w:pict>
          </mc:Fallback>
        </mc:AlternateContent>
      </w:r>
      <w:r>
        <w:rPr>
          <w:i/>
          <w:noProof/>
        </w:rPr>
        <mc:AlternateContent>
          <mc:Choice Requires="wps">
            <w:drawing>
              <wp:anchor distT="0" distB="0" distL="114300" distR="114300" simplePos="0" relativeHeight="251656192" behindDoc="0" locked="0" layoutInCell="1" allowOverlap="1" wp14:anchorId="5553B988">
                <wp:simplePos x="0" y="0"/>
                <wp:positionH relativeFrom="column">
                  <wp:posOffset>1955800</wp:posOffset>
                </wp:positionH>
                <wp:positionV relativeFrom="paragraph">
                  <wp:posOffset>12700</wp:posOffset>
                </wp:positionV>
                <wp:extent cx="748030" cy="1025525"/>
                <wp:effectExtent l="0" t="0" r="1270" b="3175"/>
                <wp:wrapNone/>
                <wp:docPr id="2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48030" cy="1025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E7655" id="Line 72" o:spid="_x0000_s1026" style="position:absolute;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1pt" to="212.9pt,8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">
                <o:lock v:ext="edit" shapetype="f"/>
              </v:line>
            </w:pict>
          </mc:Fallback>
        </mc:AlternateContent>
      </w:r>
      <w:r>
        <w:rPr>
          <w:i/>
          <w:noProof/>
        </w:rPr>
        <mc:AlternateContent>
          <mc:Choice Requires="wps">
            <w:drawing>
              <wp:anchor distT="0" distB="0" distL="114300" distR="114300" simplePos="0" relativeHeight="251653120" behindDoc="0" locked="0" layoutInCell="1" allowOverlap="1" wp14:anchorId="08018946">
                <wp:simplePos x="0" y="0"/>
                <wp:positionH relativeFrom="column">
                  <wp:posOffset>643890</wp:posOffset>
                </wp:positionH>
                <wp:positionV relativeFrom="paragraph">
                  <wp:posOffset>36195</wp:posOffset>
                </wp:positionV>
                <wp:extent cx="1176020" cy="994410"/>
                <wp:effectExtent l="0" t="0" r="5080" b="8890"/>
                <wp:wrapNone/>
                <wp:docPr id="2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76020" cy="994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11A13" id="Line 69"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2.85pt" to="143.3pt,8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">
                <o:lock v:ext="edit" shapetype="f"/>
              </v:line>
            </w:pict>
          </mc:Fallback>
        </mc:AlternateContent>
      </w:r>
      <w:r>
        <w:rPr>
          <w:i/>
          <w:noProof/>
        </w:rPr>
        <mc:AlternateContent>
          <mc:Choice Requires="wps">
            <w:drawing>
              <wp:anchor distT="0" distB="0" distL="114300" distR="114300" simplePos="0" relativeHeight="251652096" behindDoc="0" locked="0" layoutInCell="1" allowOverlap="1" wp14:anchorId="3DFC075D">
                <wp:simplePos x="0" y="0"/>
                <wp:positionH relativeFrom="column">
                  <wp:posOffset>970280</wp:posOffset>
                </wp:positionH>
                <wp:positionV relativeFrom="paragraph">
                  <wp:posOffset>67945</wp:posOffset>
                </wp:positionV>
                <wp:extent cx="0" cy="310515"/>
                <wp:effectExtent l="0" t="0" r="0" b="0"/>
                <wp:wrapNone/>
                <wp:docPr id="2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10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A6F58" id="Line 68"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4pt,5.35pt" to="76.4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">
                <o:lock v:ext="edit" shapetype="f"/>
              </v:line>
            </w:pict>
          </mc:Fallback>
        </mc:AlternateContent>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p>
    <w:p w14:paraId="675BD642" w14:textId="77777777" w:rsidR="00787071" w:rsidRPr="001E508E" w:rsidRDefault="00787071" w:rsidP="001E508E">
      <w:pPr>
        <w:rPr>
          <w:i/>
        </w:rPr>
      </w:pPr>
    </w:p>
    <w:p w14:paraId="49378794" w14:textId="77777777" w:rsidR="00787071" w:rsidRPr="001E508E" w:rsidRDefault="00E42DA9" w:rsidP="001E508E">
      <w:pPr>
        <w:rPr>
          <w:i/>
        </w:rPr>
      </w:pPr>
      <w:bookmarkStart w:id="0" w:name="_GoBack"/>
      <w:bookmarkEnd w:id="0"/>
      <w:r>
        <w:rPr>
          <w:i/>
          <w:noProof/>
        </w:rPr>
        <mc:AlternateContent>
          <mc:Choice Requires="wps">
            <w:drawing>
              <wp:anchor distT="0" distB="0" distL="114300" distR="114300" simplePos="0" relativeHeight="251658240" behindDoc="0" locked="0" layoutInCell="1" allowOverlap="1" wp14:anchorId="08B358D3">
                <wp:simplePos x="0" y="0"/>
                <wp:positionH relativeFrom="column">
                  <wp:posOffset>4970780</wp:posOffset>
                </wp:positionH>
                <wp:positionV relativeFrom="paragraph">
                  <wp:posOffset>93345</wp:posOffset>
                </wp:positionV>
                <wp:extent cx="254635" cy="254635"/>
                <wp:effectExtent l="0" t="0" r="0" b="0"/>
                <wp:wrapNone/>
                <wp:docPr id="2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A63712" id="Oval 74" o:spid="_x0000_s1026" style="position:absolute;margin-left:391.4pt;margin-top:7.35pt;width:20.05pt;height:2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" filled="f">
                <v:path arrowok="t"/>
              </v:oval>
            </w:pict>
          </mc:Fallback>
        </mc:AlternateContent>
      </w:r>
      <w:r>
        <w:rPr>
          <w:i/>
          <w:noProof/>
        </w:rPr>
        <mc:AlternateContent>
          <mc:Choice Requires="wps">
            <w:drawing>
              <wp:anchor distT="0" distB="0" distL="114300" distR="114300" simplePos="0" relativeHeight="251631616" behindDoc="0" locked="0" layoutInCell="1" allowOverlap="1" wp14:anchorId="6363488E">
                <wp:simplePos x="0" y="0"/>
                <wp:positionH relativeFrom="column">
                  <wp:posOffset>3169920</wp:posOffset>
                </wp:positionH>
                <wp:positionV relativeFrom="paragraph">
                  <wp:posOffset>107950</wp:posOffset>
                </wp:positionV>
                <wp:extent cx="254635" cy="254635"/>
                <wp:effectExtent l="0" t="0" r="0" b="0"/>
                <wp:wrapNone/>
                <wp:docPr id="19"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6F314A" id="Oval 48" o:spid="_x0000_s1026" style="position:absolute;margin-left:249.6pt;margin-top:8.5pt;width:20.05pt;height:20.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" filled="f">
                <v:path arrowok="t"/>
              </v:oval>
            </w:pict>
          </mc:Fallback>
        </mc:AlternateContent>
      </w:r>
      <w:r>
        <w:rPr>
          <w:i/>
          <w:noProof/>
        </w:rPr>
        <mc:AlternateContent>
          <mc:Choice Requires="wps">
            <w:drawing>
              <wp:anchor distT="0" distB="0" distL="114300" distR="114300" simplePos="0" relativeHeight="251649024" behindDoc="0" locked="0" layoutInCell="1" allowOverlap="1" wp14:anchorId="72E34860">
                <wp:simplePos x="0" y="0"/>
                <wp:positionH relativeFrom="column">
                  <wp:posOffset>2830830</wp:posOffset>
                </wp:positionH>
                <wp:positionV relativeFrom="paragraph">
                  <wp:posOffset>325120</wp:posOffset>
                </wp:positionV>
                <wp:extent cx="357505" cy="381635"/>
                <wp:effectExtent l="0" t="0" r="10795" b="12065"/>
                <wp:wrapNone/>
                <wp:docPr id="1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7505" cy="381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AF653" id="Line 65"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9pt,25.6pt" to="251.05pt,5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">
                <o:lock v:ext="edit" shapetype="f"/>
              </v:line>
            </w:pict>
          </mc:Fallback>
        </mc:AlternateContent>
      </w:r>
      <w:r>
        <w:rPr>
          <w:i/>
          <w:noProof/>
        </w:rPr>
        <mc:AlternateContent>
          <mc:Choice Requires="wps">
            <w:drawing>
              <wp:anchor distT="0" distB="0" distL="114300" distR="114300" simplePos="0" relativeHeight="251646976" behindDoc="0" locked="0" layoutInCell="1" allowOverlap="1" wp14:anchorId="145C6E15">
                <wp:simplePos x="0" y="0"/>
                <wp:positionH relativeFrom="column">
                  <wp:posOffset>1026160</wp:posOffset>
                </wp:positionH>
                <wp:positionV relativeFrom="paragraph">
                  <wp:posOffset>340995</wp:posOffset>
                </wp:positionV>
                <wp:extent cx="294005" cy="389890"/>
                <wp:effectExtent l="0" t="0" r="10795" b="3810"/>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4005" cy="389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79994" id="Line 6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8pt,26.85pt" to="103.95pt,5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">
                <o:lock v:ext="edit" shapetype="f"/>
              </v:line>
            </w:pict>
          </mc:Fallback>
        </mc:AlternateContent>
      </w:r>
      <w:r>
        <w:rPr>
          <w:i/>
          <w:noProof/>
        </w:rPr>
        <mc:AlternateContent>
          <mc:Choice Requires="wps">
            <w:drawing>
              <wp:anchor distT="0" distB="0" distL="114300" distR="114300" simplePos="0" relativeHeight="251645952" behindDoc="0" locked="0" layoutInCell="1" allowOverlap="1" wp14:anchorId="38F7E1FD">
                <wp:simplePos x="0" y="0"/>
                <wp:positionH relativeFrom="column">
                  <wp:posOffset>596265</wp:posOffset>
                </wp:positionH>
                <wp:positionV relativeFrom="paragraph">
                  <wp:posOffset>340995</wp:posOffset>
                </wp:positionV>
                <wp:extent cx="318135" cy="374015"/>
                <wp:effectExtent l="0" t="0" r="0" b="6985"/>
                <wp:wrapNone/>
                <wp:docPr id="1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18135" cy="374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D1560" id="Line 6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26.85pt" to="1in,5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">
                <o:lock v:ext="edit" shapetype="f"/>
              </v:line>
            </w:pict>
          </mc:Fallback>
        </mc:AlternateContent>
      </w:r>
      <w:r>
        <w:rPr>
          <w:i/>
          <w:noProof/>
        </w:rPr>
        <mc:AlternateContent>
          <mc:Choice Requires="wps">
            <w:drawing>
              <wp:anchor distT="0" distB="0" distL="114300" distR="114300" simplePos="0" relativeHeight="251630592" behindDoc="0" locked="0" layoutInCell="1" allowOverlap="1" wp14:anchorId="18A56FE5">
                <wp:simplePos x="0" y="0"/>
                <wp:positionH relativeFrom="column">
                  <wp:posOffset>2668270</wp:posOffset>
                </wp:positionH>
                <wp:positionV relativeFrom="paragraph">
                  <wp:posOffset>710565</wp:posOffset>
                </wp:positionV>
                <wp:extent cx="254635" cy="254635"/>
                <wp:effectExtent l="0" t="0" r="0" b="0"/>
                <wp:wrapNone/>
                <wp:docPr id="15"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AE715" id="Oval 47" o:spid="_x0000_s1026" style="position:absolute;margin-left:210.1pt;margin-top:55.95pt;width:20.05pt;height:20.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" filled="f">
                <v:path arrowok="t"/>
              </v:oval>
            </w:pict>
          </mc:Fallback>
        </mc:AlternateContent>
      </w:r>
      <w:r>
        <w:rPr>
          <w:i/>
          <w:noProof/>
        </w:rPr>
        <mc:AlternateContent>
          <mc:Choice Requires="wps">
            <w:drawing>
              <wp:anchor distT="0" distB="0" distL="114300" distR="114300" simplePos="0" relativeHeight="251632640" behindDoc="0" locked="0" layoutInCell="1" allowOverlap="1" wp14:anchorId="1DC25486">
                <wp:simplePos x="0" y="0"/>
                <wp:positionH relativeFrom="column">
                  <wp:posOffset>3585210</wp:posOffset>
                </wp:positionH>
                <wp:positionV relativeFrom="paragraph">
                  <wp:posOffset>713105</wp:posOffset>
                </wp:positionV>
                <wp:extent cx="254635" cy="254635"/>
                <wp:effectExtent l="0" t="0" r="0" b="0"/>
                <wp:wrapNone/>
                <wp:docPr id="1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AD22BA" id="Oval 49" o:spid="_x0000_s1026" style="position:absolute;margin-left:282.3pt;margin-top:56.15pt;width:20.05pt;height:20.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" filled="f">
                <v:path arrowok="t"/>
              </v:oval>
            </w:pict>
          </mc:Fallback>
        </mc:AlternateContent>
      </w:r>
      <w:r>
        <w:rPr>
          <w:i/>
          <w:noProof/>
        </w:rPr>
        <mc:AlternateContent>
          <mc:Choice Requires="wps">
            <w:drawing>
              <wp:anchor distT="0" distB="0" distL="114300" distR="114300" simplePos="0" relativeHeight="251627520" behindDoc="0" locked="0" layoutInCell="1" allowOverlap="1" wp14:anchorId="4331523A">
                <wp:simplePos x="0" y="0"/>
                <wp:positionH relativeFrom="column">
                  <wp:posOffset>437515</wp:posOffset>
                </wp:positionH>
                <wp:positionV relativeFrom="paragraph">
                  <wp:posOffset>722630</wp:posOffset>
                </wp:positionV>
                <wp:extent cx="254635" cy="254635"/>
                <wp:effectExtent l="0" t="0" r="0" b="0"/>
                <wp:wrapNone/>
                <wp:docPr id="13"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F9A3C" id="Oval 44" o:spid="_x0000_s1026" style="position:absolute;margin-left:34.45pt;margin-top:56.9pt;width:20.05pt;height:20.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" filled="f">
                <v:path arrowok="t"/>
              </v:oval>
            </w:pict>
          </mc:Fallback>
        </mc:AlternateContent>
      </w:r>
      <w:r>
        <w:rPr>
          <w:i/>
          <w:noProof/>
        </w:rPr>
        <mc:AlternateContent>
          <mc:Choice Requires="wps">
            <w:drawing>
              <wp:anchor distT="0" distB="0" distL="114300" distR="114300" simplePos="0" relativeHeight="251648000" behindDoc="0" locked="0" layoutInCell="1" allowOverlap="1" wp14:anchorId="562C41BA">
                <wp:simplePos x="0" y="0"/>
                <wp:positionH relativeFrom="column">
                  <wp:posOffset>692150</wp:posOffset>
                </wp:positionH>
                <wp:positionV relativeFrom="paragraph">
                  <wp:posOffset>842010</wp:posOffset>
                </wp:positionV>
                <wp:extent cx="580390" cy="0"/>
                <wp:effectExtent l="0" t="0" r="3810" b="0"/>
                <wp:wrapNone/>
                <wp:docPr id="1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91AB5" id="Line 6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66.3pt" to="100.2pt,6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5Q+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">
                <o:lock v:ext="edit" shapetype="f"/>
              </v:line>
            </w:pict>
          </mc:Fallback>
        </mc:AlternateContent>
      </w:r>
      <w:r>
        <w:rPr>
          <w:i/>
          <w:noProof/>
        </w:rPr>
        <mc:AlternateContent>
          <mc:Choice Requires="wps">
            <w:drawing>
              <wp:anchor distT="0" distB="0" distL="114300" distR="114300" simplePos="0" relativeHeight="251628544" behindDoc="0" locked="0" layoutInCell="1" allowOverlap="1" wp14:anchorId="7AE2616C">
                <wp:simplePos x="0" y="0"/>
                <wp:positionH relativeFrom="column">
                  <wp:posOffset>836295</wp:posOffset>
                </wp:positionH>
                <wp:positionV relativeFrom="paragraph">
                  <wp:posOffset>95885</wp:posOffset>
                </wp:positionV>
                <wp:extent cx="254635" cy="254635"/>
                <wp:effectExtent l="0" t="0" r="0" b="0"/>
                <wp:wrapNone/>
                <wp:docPr id="11"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7C452B" id="Oval 45" o:spid="_x0000_s1026" style="position:absolute;margin-left:65.85pt;margin-top:7.55pt;width:20.05pt;height:20.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" filled="f">
                <v:path arrowok="t"/>
              </v:oval>
            </w:pict>
          </mc:Fallback>
        </mc:AlternateContent>
      </w:r>
    </w:p>
    <w:p w14:paraId="72591E4A" w14:textId="075D370A" w:rsidR="00787071" w:rsidRPr="001E508E" w:rsidRDefault="00787071" w:rsidP="001E508E">
      <w:pPr>
        <w:rPr>
          <w:i/>
        </w:rPr>
      </w:pPr>
      <w:r w:rsidRPr="001E508E">
        <w:rPr>
          <w:i/>
        </w:rPr>
        <w:lastRenderedPageBreak/>
        <w:tab/>
      </w:r>
      <w:r w:rsidR="0050380A">
        <w:rPr>
          <w:i/>
        </w:rPr>
        <w:t xml:space="preserve">             </w:t>
      </w:r>
      <w:r w:rsidRPr="001E508E">
        <w:rPr>
          <w:i/>
        </w:rPr>
        <w:sym w:font="Symbol" w:char="F0D8"/>
      </w:r>
      <w:r w:rsidRPr="001E508E">
        <w:rPr>
          <w:i/>
        </w:rPr>
        <w:t>P</w:t>
      </w:r>
      <w:r w:rsidRPr="001E508E">
        <w:rPr>
          <w:i/>
        </w:rPr>
        <w:tab/>
      </w:r>
      <w:r w:rsidRPr="001E508E">
        <w:rPr>
          <w:i/>
        </w:rPr>
        <w:tab/>
      </w:r>
      <w:r w:rsidRPr="001E508E">
        <w:rPr>
          <w:i/>
        </w:rPr>
        <w:tab/>
      </w:r>
      <w:r w:rsidRPr="001E508E">
        <w:rPr>
          <w:i/>
        </w:rPr>
        <w:tab/>
      </w:r>
      <w:r w:rsidRPr="001E508E">
        <w:rPr>
          <w:i/>
        </w:rPr>
        <w:tab/>
      </w:r>
      <w:r w:rsidRPr="001E508E">
        <w:rPr>
          <w:i/>
        </w:rPr>
        <w:sym w:font="Symbol" w:char="F0D8"/>
      </w:r>
      <w:proofErr w:type="spellStart"/>
      <w:r w:rsidRPr="001E508E">
        <w:rPr>
          <w:i/>
        </w:rPr>
        <w:t>P</w:t>
      </w:r>
      <w:proofErr w:type="spellEnd"/>
      <w:r w:rsidRPr="001E508E">
        <w:rPr>
          <w:i/>
        </w:rPr>
        <w:tab/>
      </w:r>
      <w:r w:rsidRPr="001E508E">
        <w:rPr>
          <w:i/>
        </w:rPr>
        <w:tab/>
      </w:r>
      <w:r w:rsidRPr="001E508E">
        <w:rPr>
          <w:i/>
        </w:rPr>
        <w:tab/>
      </w:r>
      <w:r w:rsidRPr="001E508E">
        <w:rPr>
          <w:i/>
        </w:rPr>
        <w:tab/>
      </w:r>
      <w:r w:rsidR="0050380A">
        <w:rPr>
          <w:i/>
        </w:rPr>
        <w:t xml:space="preserve"> </w:t>
      </w:r>
      <w:r w:rsidRPr="001E508E">
        <w:rPr>
          <w:i/>
        </w:rPr>
        <w:t>T</w:t>
      </w:r>
    </w:p>
    <w:p w14:paraId="5FEC01CE" w14:textId="77777777" w:rsidR="00787071" w:rsidRPr="001E508E" w:rsidRDefault="00E42DA9" w:rsidP="001E508E">
      <w:pPr>
        <w:rPr>
          <w:i/>
        </w:rPr>
      </w:pPr>
      <w:r>
        <w:rPr>
          <w:i/>
          <w:noProof/>
        </w:rPr>
        <mc:AlternateContent>
          <mc:Choice Requires="wps">
            <w:drawing>
              <wp:anchor distT="0" distB="0" distL="114300" distR="114300" simplePos="0" relativeHeight="251664384" behindDoc="0" locked="0" layoutInCell="1" allowOverlap="1" wp14:anchorId="59C058CE">
                <wp:simplePos x="0" y="0"/>
                <wp:positionH relativeFrom="column">
                  <wp:posOffset>5152390</wp:posOffset>
                </wp:positionH>
                <wp:positionV relativeFrom="paragraph">
                  <wp:posOffset>35560</wp:posOffset>
                </wp:positionV>
                <wp:extent cx="270510" cy="342265"/>
                <wp:effectExtent l="0" t="0" r="8890" b="635"/>
                <wp:wrapNone/>
                <wp:docPr id="10"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0510" cy="342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D3F43" id="Line 8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7pt,2.8pt" to="427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">
                <o:lock v:ext="edit" shapetype="f"/>
              </v:line>
            </w:pict>
          </mc:Fallback>
        </mc:AlternateContent>
      </w:r>
      <w:r>
        <w:rPr>
          <w:i/>
          <w:noProof/>
        </w:rPr>
        <mc:AlternateContent>
          <mc:Choice Requires="wps">
            <w:drawing>
              <wp:anchor distT="0" distB="0" distL="114300" distR="114300" simplePos="0" relativeHeight="251663360" behindDoc="0" locked="0" layoutInCell="1" allowOverlap="1" wp14:anchorId="431BB851">
                <wp:simplePos x="0" y="0"/>
                <wp:positionH relativeFrom="column">
                  <wp:posOffset>4683125</wp:posOffset>
                </wp:positionH>
                <wp:positionV relativeFrom="paragraph">
                  <wp:posOffset>43815</wp:posOffset>
                </wp:positionV>
                <wp:extent cx="349885" cy="318135"/>
                <wp:effectExtent l="0" t="0" r="5715" b="12065"/>
                <wp:wrapNone/>
                <wp:docPr id="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9885" cy="318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EC85E" id="Line 7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75pt,3.45pt" to="396.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">
                <o:lock v:ext="edit" shapetype="f"/>
              </v:line>
            </w:pict>
          </mc:Fallback>
        </mc:AlternateContent>
      </w:r>
      <w:r>
        <w:rPr>
          <w:i/>
          <w:noProof/>
        </w:rPr>
        <mc:AlternateContent>
          <mc:Choice Requires="wps">
            <w:drawing>
              <wp:anchor distT="0" distB="0" distL="114300" distR="114300" simplePos="0" relativeHeight="251650048" behindDoc="0" locked="0" layoutInCell="1" allowOverlap="1" wp14:anchorId="197AE155">
                <wp:simplePos x="0" y="0"/>
                <wp:positionH relativeFrom="column">
                  <wp:posOffset>3371215</wp:posOffset>
                </wp:positionH>
                <wp:positionV relativeFrom="paragraph">
                  <wp:posOffset>23495</wp:posOffset>
                </wp:positionV>
                <wp:extent cx="286385" cy="389890"/>
                <wp:effectExtent l="0" t="0" r="5715" b="381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6385" cy="389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F43A9" id="Line 6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45pt,1.85pt" to="4in,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">
                <o:lock v:ext="edit" shapetype="f"/>
              </v:line>
            </w:pict>
          </mc:Fallback>
        </mc:AlternateContent>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r>
      <w:r w:rsidR="00787071" w:rsidRPr="001E508E">
        <w:rPr>
          <w:i/>
        </w:rPr>
        <w:tab/>
        <w:t xml:space="preserve"> </w:t>
      </w:r>
    </w:p>
    <w:p w14:paraId="7C0E1EAA" w14:textId="77777777" w:rsidR="00787071" w:rsidRPr="001E508E" w:rsidRDefault="00787071" w:rsidP="001E508E">
      <w:pPr>
        <w:rPr>
          <w:i/>
        </w:rPr>
      </w:pP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r w:rsidRPr="001E508E">
        <w:rPr>
          <w:i/>
        </w:rPr>
        <w:tab/>
      </w:r>
    </w:p>
    <w:p w14:paraId="44BB5000" w14:textId="53E6205B" w:rsidR="00787071" w:rsidRPr="001E508E" w:rsidRDefault="00E42DA9" w:rsidP="001E508E">
      <w:pPr>
        <w:rPr>
          <w:i/>
        </w:rPr>
      </w:pPr>
      <w:r>
        <w:rPr>
          <w:i/>
          <w:noProof/>
        </w:rPr>
        <mc:AlternateContent>
          <mc:Choice Requires="wps">
            <w:drawing>
              <wp:anchor distT="0" distB="0" distL="114300" distR="114300" simplePos="0" relativeHeight="251659264" behindDoc="0" locked="0" layoutInCell="1" allowOverlap="1" wp14:anchorId="52BDCBA9">
                <wp:simplePos x="0" y="0"/>
                <wp:positionH relativeFrom="column">
                  <wp:posOffset>4535170</wp:posOffset>
                </wp:positionH>
                <wp:positionV relativeFrom="paragraph">
                  <wp:posOffset>92710</wp:posOffset>
                </wp:positionV>
                <wp:extent cx="254635" cy="254635"/>
                <wp:effectExtent l="0" t="0" r="0" b="0"/>
                <wp:wrapNone/>
                <wp:docPr id="7"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8BA225" id="Oval 75" o:spid="_x0000_s1026" style="position:absolute;margin-left:357.1pt;margin-top:7.3pt;width:20.0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" filled="f">
                <v:path arrowok="t"/>
              </v:oval>
            </w:pict>
          </mc:Fallback>
        </mc:AlternateContent>
      </w:r>
      <w:r>
        <w:rPr>
          <w:i/>
          <w:noProof/>
        </w:rPr>
        <mc:AlternateContent>
          <mc:Choice Requires="wps">
            <w:drawing>
              <wp:anchor distT="0" distB="0" distL="114300" distR="114300" simplePos="0" relativeHeight="251660288" behindDoc="0" locked="0" layoutInCell="1" allowOverlap="1" wp14:anchorId="1A232E8E">
                <wp:simplePos x="0" y="0"/>
                <wp:positionH relativeFrom="column">
                  <wp:posOffset>5379085</wp:posOffset>
                </wp:positionH>
                <wp:positionV relativeFrom="paragraph">
                  <wp:posOffset>74930</wp:posOffset>
                </wp:positionV>
                <wp:extent cx="254635" cy="254635"/>
                <wp:effectExtent l="0" t="0" r="0" b="0"/>
                <wp:wrapNone/>
                <wp:docPr id="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F3D191" id="Oval 76" o:spid="_x0000_s1026" style="position:absolute;margin-left:423.55pt;margin-top:5.9pt;width:20.05pt;height:2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" filled="f">
                <v:path arrowok="t"/>
              </v:oval>
            </w:pict>
          </mc:Fallback>
        </mc:AlternateContent>
      </w:r>
      <w:r>
        <w:rPr>
          <w:i/>
          <w:noProof/>
        </w:rPr>
        <mc:AlternateContent>
          <mc:Choice Requires="wps">
            <w:drawing>
              <wp:anchor distT="0" distB="0" distL="114300" distR="114300" simplePos="0" relativeHeight="251629568" behindDoc="0" locked="0" layoutInCell="1" allowOverlap="1" wp14:anchorId="563AF693">
                <wp:simplePos x="0" y="0"/>
                <wp:positionH relativeFrom="column">
                  <wp:posOffset>1282700</wp:posOffset>
                </wp:positionH>
                <wp:positionV relativeFrom="paragraph">
                  <wp:posOffset>115570</wp:posOffset>
                </wp:positionV>
                <wp:extent cx="254635" cy="254635"/>
                <wp:effectExtent l="0" t="0" r="0" b="0"/>
                <wp:wrapNone/>
                <wp:docPr id="5"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546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6B31E0" id="Oval 46" o:spid="_x0000_s1026" style="position:absolute;margin-left:101pt;margin-top:9.1pt;width:20.05pt;height:20.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" filled="f">
                <v:path arrowok="t"/>
              </v:oval>
            </w:pict>
          </mc:Fallback>
        </mc:AlternateContent>
      </w:r>
    </w:p>
    <w:p w14:paraId="3F7FC519" w14:textId="77777777" w:rsidR="006D2B64" w:rsidRDefault="00E42DA9" w:rsidP="006D2B64">
      <w:pPr>
        <w:rPr>
          <w:i/>
        </w:rPr>
      </w:pPr>
      <w:r>
        <w:rPr>
          <w:i/>
          <w:noProof/>
        </w:rPr>
        <mc:AlternateContent>
          <mc:Choice Requires="wps">
            <w:drawing>
              <wp:anchor distT="0" distB="0" distL="114300" distR="114300" simplePos="0" relativeHeight="251665408" behindDoc="0" locked="0" layoutInCell="1" allowOverlap="1" wp14:anchorId="2F1239A0">
                <wp:simplePos x="0" y="0"/>
                <wp:positionH relativeFrom="column">
                  <wp:posOffset>4794885</wp:posOffset>
                </wp:positionH>
                <wp:positionV relativeFrom="paragraph">
                  <wp:posOffset>90805</wp:posOffset>
                </wp:positionV>
                <wp:extent cx="572135" cy="0"/>
                <wp:effectExtent l="0" t="0" r="0" b="0"/>
                <wp:wrapNone/>
                <wp:docPr id="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2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1591F" id="Line 8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5pt,7.15pt" to="422.6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">
                <o:lock v:ext="edit" shapetype="f"/>
              </v:line>
            </w:pict>
          </mc:Fallback>
        </mc:AlternateContent>
      </w:r>
      <w:r>
        <w:rPr>
          <w:i/>
          <w:noProof/>
        </w:rPr>
        <mc:AlternateContent>
          <mc:Choice Requires="wps">
            <w:drawing>
              <wp:anchor distT="0" distB="0" distL="114300" distR="114300" simplePos="0" relativeHeight="251651072" behindDoc="0" locked="0" layoutInCell="1" allowOverlap="1" wp14:anchorId="693968E4">
                <wp:simplePos x="0" y="0"/>
                <wp:positionH relativeFrom="column">
                  <wp:posOffset>2918460</wp:posOffset>
                </wp:positionH>
                <wp:positionV relativeFrom="paragraph">
                  <wp:posOffset>102235</wp:posOffset>
                </wp:positionV>
                <wp:extent cx="659765" cy="0"/>
                <wp:effectExtent l="0" t="0" r="635" b="0"/>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4633D" id="Line 6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pt,8.05pt" to="281.7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">
                <o:lock v:ext="edit" shapetype="f"/>
              </v:line>
            </w:pict>
          </mc:Fallback>
        </mc:AlternateContent>
      </w:r>
      <w:r w:rsidR="00787071" w:rsidRPr="001E508E">
        <w:rPr>
          <w:i/>
        </w:rPr>
        <w:t xml:space="preserve"> </w:t>
      </w:r>
      <w:r w:rsidR="0050380A">
        <w:rPr>
          <w:i/>
        </w:rPr>
        <w:tab/>
        <w:t xml:space="preserve"> </w:t>
      </w:r>
      <w:r w:rsidR="00787071" w:rsidRPr="001E508E">
        <w:rPr>
          <w:i/>
        </w:rPr>
        <w:t xml:space="preserve"> Q</w:t>
      </w:r>
      <w:r w:rsidR="00787071" w:rsidRPr="001E508E">
        <w:rPr>
          <w:i/>
        </w:rPr>
        <w:tab/>
      </w:r>
      <w:r w:rsidR="00787071" w:rsidRPr="001E508E">
        <w:rPr>
          <w:i/>
        </w:rPr>
        <w:tab/>
        <w:t>T</w:t>
      </w:r>
      <w:r w:rsidR="00787071" w:rsidRPr="001E508E">
        <w:rPr>
          <w:i/>
        </w:rPr>
        <w:tab/>
      </w:r>
      <w:r w:rsidR="00787071" w:rsidRPr="001E508E">
        <w:rPr>
          <w:i/>
        </w:rPr>
        <w:tab/>
      </w:r>
      <w:r w:rsidR="00787071" w:rsidRPr="001E508E">
        <w:rPr>
          <w:i/>
        </w:rPr>
        <w:tab/>
        <w:t>Q</w:t>
      </w:r>
      <w:r w:rsidR="00787071" w:rsidRPr="001E508E">
        <w:rPr>
          <w:i/>
        </w:rPr>
        <w:tab/>
      </w:r>
      <w:r w:rsidR="00787071" w:rsidRPr="001E508E">
        <w:rPr>
          <w:i/>
        </w:rPr>
        <w:tab/>
        <w:t>S</w:t>
      </w:r>
      <w:r w:rsidR="00787071" w:rsidRPr="001E508E">
        <w:rPr>
          <w:i/>
        </w:rPr>
        <w:tab/>
      </w:r>
      <w:r w:rsidR="00787071" w:rsidRPr="001E508E">
        <w:rPr>
          <w:i/>
        </w:rPr>
        <w:tab/>
      </w:r>
      <w:r w:rsidR="00787071" w:rsidRPr="001E508E">
        <w:rPr>
          <w:i/>
        </w:rPr>
        <w:sym w:font="Symbol" w:char="F0D8"/>
      </w:r>
      <w:r w:rsidR="00787071" w:rsidRPr="001E508E">
        <w:rPr>
          <w:i/>
        </w:rPr>
        <w:t>Q</w:t>
      </w:r>
      <w:r w:rsidR="00787071" w:rsidRPr="001E508E">
        <w:rPr>
          <w:i/>
        </w:rPr>
        <w:tab/>
      </w:r>
      <w:r w:rsidR="00787071" w:rsidRPr="001E508E">
        <w:rPr>
          <w:i/>
        </w:rPr>
        <w:tab/>
        <w:t>S</w:t>
      </w:r>
    </w:p>
    <w:p w14:paraId="122B0D2B" w14:textId="77777777" w:rsidR="006D2B64" w:rsidRDefault="006D2B64" w:rsidP="006D2B64">
      <w:pPr>
        <w:rPr>
          <w:i/>
        </w:rPr>
      </w:pPr>
    </w:p>
    <w:p w14:paraId="07C0F891" w14:textId="77777777" w:rsidR="006D2B64" w:rsidRDefault="006D2B64" w:rsidP="006D2B64">
      <w:pPr>
        <w:rPr>
          <w:i/>
        </w:rPr>
      </w:pPr>
    </w:p>
    <w:p w14:paraId="66EBDD26" w14:textId="77777777" w:rsidR="006D2B64" w:rsidRDefault="005A059B" w:rsidP="006D2B64">
      <w:pPr>
        <w:rPr>
          <w:i/>
        </w:rPr>
      </w:pPr>
      <w:r>
        <w:t>(-p V q V t) ^ (p V -p</w:t>
      </w:r>
      <w:proofErr w:type="gramStart"/>
      <w:r>
        <w:t>))^</w:t>
      </w:r>
      <w:proofErr w:type="gramEnd"/>
      <w:r>
        <w:t>((q V -q)^(-p V q V s)^(s V -s))^((</w:t>
      </w:r>
      <w:proofErr w:type="spellStart"/>
      <w:r>
        <w:t>tV</w:t>
      </w:r>
      <w:proofErr w:type="spellEnd"/>
      <w:r>
        <w:t>-t)^(t V q V s))</w:t>
      </w:r>
    </w:p>
    <w:p w14:paraId="0924E9DB" w14:textId="77777777" w:rsidR="006D2B64" w:rsidRDefault="006D2B64" w:rsidP="006D2B64">
      <w:pPr>
        <w:rPr>
          <w:i/>
        </w:rPr>
      </w:pPr>
    </w:p>
    <w:p w14:paraId="63D72805" w14:textId="77777777" w:rsidR="006D2B64" w:rsidRDefault="0005434B" w:rsidP="006D2B64">
      <w:r>
        <w:t xml:space="preserve">2) </w:t>
      </w:r>
      <w:r w:rsidR="0070669E">
        <w:t xml:space="preserve">Show the graph that </w:t>
      </w:r>
      <w:r w:rsidR="0070669E" w:rsidRPr="0005434B">
        <w:rPr>
          <w:i/>
        </w:rPr>
        <w:t>R</w:t>
      </w:r>
      <w:r w:rsidR="0070669E">
        <w:t xml:space="preserve"> builds for 3-CNF</w:t>
      </w:r>
      <w:r>
        <w:t xml:space="preserve"> formula </w:t>
      </w:r>
      <w:r w:rsidRPr="0005434B">
        <w:t>(</w:t>
      </w:r>
      <w:r w:rsidR="001126B2">
        <w:rPr>
          <w:rStyle w:val="math0"/>
        </w:rPr>
        <w:t>A</w:t>
      </w:r>
      <w:r w:rsidRPr="0005434B">
        <w:t xml:space="preserve"> </w:t>
      </w:r>
      <w:r w:rsidRPr="0005434B">
        <w:sym w:font="Symbol" w:char="F0DA"/>
      </w:r>
      <w:r w:rsidRPr="0005434B">
        <w:t xml:space="preserve"> </w:t>
      </w:r>
      <w:r w:rsidR="001126B2">
        <w:rPr>
          <w:rStyle w:val="math0"/>
        </w:rPr>
        <w:t>B</w:t>
      </w:r>
      <w:r w:rsidRPr="0005434B">
        <w:t xml:space="preserve"> </w:t>
      </w:r>
      <w:r w:rsidRPr="0005434B">
        <w:sym w:font="Symbol" w:char="F0DA"/>
      </w:r>
      <w:r w:rsidRPr="0005434B">
        <w:t xml:space="preserve"> </w:t>
      </w:r>
      <w:r w:rsidR="001126B2">
        <w:rPr>
          <w:rStyle w:val="math0"/>
        </w:rPr>
        <w:t>C</w:t>
      </w:r>
      <w:r w:rsidRPr="0005434B">
        <w:t xml:space="preserve">) </w:t>
      </w:r>
      <w:r w:rsidRPr="0005434B">
        <w:sym w:font="Symbol" w:char="F0D9"/>
      </w:r>
      <w:r w:rsidRPr="0005434B">
        <w:t xml:space="preserve"> (</w:t>
      </w:r>
      <w:r w:rsidRPr="0005434B">
        <w:sym w:font="Symbol" w:char="F0D8"/>
      </w:r>
      <w:r w:rsidR="001126B2">
        <w:rPr>
          <w:rStyle w:val="math0"/>
        </w:rPr>
        <w:t>B</w:t>
      </w:r>
      <w:r w:rsidRPr="0005434B">
        <w:t xml:space="preserve"> </w:t>
      </w:r>
      <w:r w:rsidRPr="0005434B">
        <w:sym w:font="Symbol" w:char="F0DA"/>
      </w:r>
      <w:r w:rsidRPr="0005434B">
        <w:t xml:space="preserve"> </w:t>
      </w:r>
      <w:r w:rsidR="001126B2" w:rsidRPr="0005434B">
        <w:sym w:font="Symbol" w:char="F0D8"/>
      </w:r>
      <w:r w:rsidR="001126B2">
        <w:rPr>
          <w:rStyle w:val="math0"/>
        </w:rPr>
        <w:t>C</w:t>
      </w:r>
      <w:r w:rsidRPr="0005434B">
        <w:t xml:space="preserve"> </w:t>
      </w:r>
      <w:r w:rsidRPr="0005434B">
        <w:sym w:font="Symbol" w:char="F0DA"/>
      </w:r>
      <w:r w:rsidRPr="0005434B">
        <w:t xml:space="preserve"> </w:t>
      </w:r>
      <w:r w:rsidR="001126B2" w:rsidRPr="0005434B">
        <w:sym w:font="Symbol" w:char="F0D8"/>
      </w:r>
      <w:r w:rsidR="001126B2">
        <w:rPr>
          <w:rStyle w:val="math0"/>
        </w:rPr>
        <w:t>D</w:t>
      </w:r>
      <w:r w:rsidR="001126B2">
        <w:t>)</w:t>
      </w:r>
      <w:r>
        <w:t>.</w:t>
      </w:r>
      <w:r w:rsidR="001126B2">
        <w:t xml:space="preserve"> (Note: you may cut and paste the above graph and modify it.</w:t>
      </w:r>
    </w:p>
    <w:p w14:paraId="082BFCBE" w14:textId="77777777" w:rsidR="006D2B64" w:rsidRDefault="006D2B64" w:rsidP="006D2B64"/>
    <w:p w14:paraId="0EB09CE8" w14:textId="77777777" w:rsidR="006D2B64" w:rsidRDefault="00AE5132" w:rsidP="006D2B64">
      <w:pPr>
        <w:rPr>
          <w:i/>
        </w:rPr>
      </w:pPr>
      <w:r>
        <w:rPr>
          <w:sz w:val="22"/>
          <w:szCs w:val="22"/>
        </w:rPr>
        <w:t>7</w:t>
      </w:r>
      <w:r w:rsidR="00821A1F">
        <w:rPr>
          <w:sz w:val="22"/>
          <w:szCs w:val="22"/>
        </w:rPr>
        <w:t>. (self-study</w:t>
      </w:r>
      <w:r w:rsidR="00821A1F" w:rsidRPr="00531AD9">
        <w:rPr>
          <w:sz w:val="22"/>
          <w:szCs w:val="22"/>
        </w:rPr>
        <w:t>) Show CLIQUE is NP</w:t>
      </w:r>
      <w:r w:rsidR="00821A1F">
        <w:rPr>
          <w:sz w:val="22"/>
          <w:szCs w:val="22"/>
        </w:rPr>
        <w:t xml:space="preserve">-complete by first showing </w:t>
      </w:r>
      <w:r w:rsidR="00821A1F" w:rsidRPr="00531AD9">
        <w:rPr>
          <w:sz w:val="22"/>
          <w:szCs w:val="22"/>
        </w:rPr>
        <w:t>i</w:t>
      </w:r>
      <w:r w:rsidR="00821A1F">
        <w:rPr>
          <w:sz w:val="22"/>
          <w:szCs w:val="22"/>
        </w:rPr>
        <w:t>t is in NP and then showing</w:t>
      </w:r>
      <w:r w:rsidR="00821A1F" w:rsidRPr="00531AD9">
        <w:rPr>
          <w:sz w:val="22"/>
          <w:szCs w:val="22"/>
        </w:rPr>
        <w:t xml:space="preserve"> it is NP-hard:</w:t>
      </w:r>
    </w:p>
    <w:p w14:paraId="55C64836" w14:textId="77777777" w:rsidR="006D2B64" w:rsidRDefault="006D2B64" w:rsidP="006D2B64">
      <w:pPr>
        <w:rPr>
          <w:i/>
        </w:rPr>
      </w:pPr>
    </w:p>
    <w:p w14:paraId="39F95DB1" w14:textId="0067D9EA" w:rsidR="00821A1F" w:rsidRPr="006D2B64" w:rsidRDefault="00821A1F" w:rsidP="006D2B64">
      <w:pPr>
        <w:rPr>
          <w:i/>
        </w:rPr>
      </w:pPr>
      <w:r w:rsidRPr="00531AD9">
        <w:rPr>
          <w:sz w:val="22"/>
          <w:szCs w:val="22"/>
        </w:rPr>
        <w:t>CLIQUE = {&lt;</w:t>
      </w:r>
      <w:r w:rsidRPr="00531AD9">
        <w:rPr>
          <w:rStyle w:val="math0"/>
          <w:sz w:val="22"/>
          <w:szCs w:val="22"/>
        </w:rPr>
        <w:t>G</w:t>
      </w:r>
      <w:r w:rsidRPr="00531AD9">
        <w:rPr>
          <w:sz w:val="22"/>
          <w:szCs w:val="22"/>
        </w:rPr>
        <w:t xml:space="preserve">, </w:t>
      </w:r>
      <w:r w:rsidRPr="00531AD9">
        <w:rPr>
          <w:rStyle w:val="math0"/>
          <w:sz w:val="22"/>
          <w:szCs w:val="22"/>
        </w:rPr>
        <w:t>k</w:t>
      </w:r>
      <w:proofErr w:type="gramStart"/>
      <w:r w:rsidRPr="00531AD9">
        <w:rPr>
          <w:sz w:val="22"/>
          <w:szCs w:val="22"/>
        </w:rPr>
        <w:t>&gt; :</w:t>
      </w:r>
      <w:proofErr w:type="gramEnd"/>
      <w:r w:rsidRPr="00531AD9">
        <w:rPr>
          <w:sz w:val="22"/>
          <w:szCs w:val="22"/>
        </w:rPr>
        <w:t xml:space="preserve"> </w:t>
      </w:r>
      <w:r w:rsidRPr="00531AD9">
        <w:rPr>
          <w:rStyle w:val="math0"/>
          <w:sz w:val="22"/>
          <w:szCs w:val="22"/>
        </w:rPr>
        <w:t>G</w:t>
      </w:r>
      <w:r w:rsidRPr="00531AD9">
        <w:rPr>
          <w:sz w:val="22"/>
          <w:szCs w:val="22"/>
        </w:rPr>
        <w:t xml:space="preserve"> is an undirected graph with vertices </w:t>
      </w:r>
      <w:r w:rsidRPr="00531AD9">
        <w:rPr>
          <w:rStyle w:val="math0"/>
          <w:sz w:val="22"/>
          <w:szCs w:val="22"/>
        </w:rPr>
        <w:t>V</w:t>
      </w:r>
      <w:r w:rsidRPr="00531AD9">
        <w:rPr>
          <w:sz w:val="22"/>
          <w:szCs w:val="22"/>
        </w:rPr>
        <w:t xml:space="preserve"> and edges </w:t>
      </w:r>
      <w:r w:rsidRPr="00531AD9">
        <w:rPr>
          <w:rStyle w:val="math0"/>
          <w:sz w:val="22"/>
          <w:szCs w:val="22"/>
        </w:rPr>
        <w:t>E</w:t>
      </w:r>
      <w:r w:rsidRPr="00531AD9">
        <w:rPr>
          <w:sz w:val="22"/>
          <w:szCs w:val="22"/>
        </w:rPr>
        <w:t xml:space="preserve">, </w:t>
      </w:r>
      <w:r w:rsidRPr="00531AD9">
        <w:rPr>
          <w:rStyle w:val="math0"/>
          <w:sz w:val="22"/>
          <w:szCs w:val="22"/>
        </w:rPr>
        <w:t>k</w:t>
      </w:r>
      <w:r w:rsidRPr="00531AD9">
        <w:rPr>
          <w:sz w:val="22"/>
          <w:szCs w:val="22"/>
        </w:rPr>
        <w:t xml:space="preserve"> is an integer, 1 </w:t>
      </w:r>
      <w:r w:rsidRPr="00531AD9">
        <w:rPr>
          <w:sz w:val="22"/>
          <w:szCs w:val="22"/>
        </w:rPr>
        <w:sym w:font="Symbol" w:char="F0A3"/>
      </w:r>
      <w:r w:rsidRPr="00531AD9">
        <w:rPr>
          <w:sz w:val="22"/>
          <w:szCs w:val="22"/>
        </w:rPr>
        <w:t xml:space="preserve"> </w:t>
      </w:r>
      <w:r w:rsidRPr="00531AD9">
        <w:rPr>
          <w:rStyle w:val="math0"/>
          <w:sz w:val="22"/>
          <w:szCs w:val="22"/>
        </w:rPr>
        <w:t>k</w:t>
      </w:r>
      <w:r w:rsidRPr="00531AD9">
        <w:rPr>
          <w:sz w:val="22"/>
          <w:szCs w:val="22"/>
        </w:rPr>
        <w:t xml:space="preserve"> </w:t>
      </w:r>
      <w:r w:rsidRPr="00531AD9">
        <w:rPr>
          <w:sz w:val="22"/>
          <w:szCs w:val="22"/>
        </w:rPr>
        <w:sym w:font="Symbol" w:char="F0A3"/>
      </w:r>
      <w:r w:rsidRPr="00531AD9">
        <w:rPr>
          <w:sz w:val="22"/>
          <w:szCs w:val="22"/>
        </w:rPr>
        <w:t xml:space="preserve"> |</w:t>
      </w:r>
      <w:r w:rsidRPr="00531AD9">
        <w:rPr>
          <w:rStyle w:val="math0"/>
          <w:sz w:val="22"/>
          <w:szCs w:val="22"/>
        </w:rPr>
        <w:t>V</w:t>
      </w:r>
      <w:r w:rsidRPr="00531AD9">
        <w:rPr>
          <w:sz w:val="22"/>
          <w:szCs w:val="22"/>
        </w:rPr>
        <w:t xml:space="preserve">|, and </w:t>
      </w:r>
      <w:r w:rsidRPr="00531AD9">
        <w:rPr>
          <w:rStyle w:val="math0"/>
          <w:sz w:val="22"/>
          <w:szCs w:val="22"/>
        </w:rPr>
        <w:t>G</w:t>
      </w:r>
      <w:r w:rsidRPr="00531AD9">
        <w:rPr>
          <w:sz w:val="22"/>
          <w:szCs w:val="22"/>
        </w:rPr>
        <w:t xml:space="preserve"> contains a </w:t>
      </w:r>
      <w:r w:rsidRPr="00531AD9">
        <w:rPr>
          <w:rStyle w:val="math0"/>
          <w:sz w:val="22"/>
          <w:szCs w:val="22"/>
        </w:rPr>
        <w:t>k</w:t>
      </w:r>
      <w:r w:rsidR="006D2B64">
        <w:rPr>
          <w:sz w:val="22"/>
          <w:szCs w:val="22"/>
        </w:rPr>
        <w:t>-clique}</w:t>
      </w:r>
    </w:p>
    <w:p w14:paraId="1D8F1E12" w14:textId="1932F93B" w:rsidR="006E6F51" w:rsidRDefault="00E42DA9" w:rsidP="00821A1F">
      <w:pPr>
        <w:keepNext/>
        <w:rPr>
          <w:sz w:val="22"/>
          <w:szCs w:val="22"/>
        </w:rPr>
      </w:pPr>
      <w:r>
        <w:rPr>
          <w:noProof/>
          <w:sz w:val="22"/>
          <w:szCs w:val="22"/>
        </w:rPr>
        <w:drawing>
          <wp:inline distT="0" distB="0" distL="0" distR="0" wp14:anchorId="101535D1" wp14:editId="2B727B31">
            <wp:extent cx="3109820" cy="1659804"/>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820" cy="1659804"/>
                    </a:xfrm>
                    <a:prstGeom prst="rect">
                      <a:avLst/>
                    </a:prstGeom>
                    <a:noFill/>
                    <a:ln>
                      <a:noFill/>
                    </a:ln>
                  </pic:spPr>
                </pic:pic>
              </a:graphicData>
            </a:graphic>
          </wp:inline>
        </w:drawing>
      </w:r>
    </w:p>
    <w:p w14:paraId="3A5A1458" w14:textId="19DAD6C8" w:rsidR="00821A1F" w:rsidRDefault="00E42DA9" w:rsidP="00C60C0A">
      <w:pPr>
        <w:keepNext/>
      </w:pPr>
      <w:r>
        <w:rPr>
          <w:noProof/>
        </w:rPr>
        <w:drawing>
          <wp:inline distT="0" distB="0" distL="0" distR="0" wp14:anchorId="6BC06EB9">
            <wp:extent cx="6400800" cy="4216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216400"/>
                    </a:xfrm>
                    <a:prstGeom prst="rect">
                      <a:avLst/>
                    </a:prstGeom>
                    <a:noFill/>
                    <a:ln>
                      <a:noFill/>
                    </a:ln>
                  </pic:spPr>
                </pic:pic>
              </a:graphicData>
            </a:graphic>
          </wp:inline>
        </w:drawing>
      </w:r>
    </w:p>
    <w:p w14:paraId="60AF228C" w14:textId="77777777" w:rsidR="00F53BA0" w:rsidRDefault="00F53BA0" w:rsidP="00C60C0A">
      <w:pPr>
        <w:keepNext/>
      </w:pPr>
    </w:p>
    <w:sectPr w:rsidR="00F53BA0" w:rsidSect="00391FA6">
      <w:type w:val="oddPage"/>
      <w:pgSz w:w="12240" w:h="15840"/>
      <w:pgMar w:top="1152" w:right="1008" w:bottom="100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06C4B" w14:textId="77777777" w:rsidR="000652F6" w:rsidRDefault="000652F6">
      <w:r>
        <w:separator/>
      </w:r>
    </w:p>
  </w:endnote>
  <w:endnote w:type="continuationSeparator" w:id="0">
    <w:p w14:paraId="6EC647C4" w14:textId="77777777" w:rsidR="000652F6" w:rsidRDefault="0006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20B06040202020202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FDA79" w14:textId="77777777" w:rsidR="000652F6" w:rsidRDefault="000652F6">
      <w:r>
        <w:separator/>
      </w:r>
    </w:p>
  </w:footnote>
  <w:footnote w:type="continuationSeparator" w:id="0">
    <w:p w14:paraId="317B8628" w14:textId="77777777" w:rsidR="000652F6" w:rsidRDefault="00065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EEC6C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411FC7"/>
    <w:multiLevelType w:val="multilevel"/>
    <w:tmpl w:val="B8308B34"/>
    <w:lvl w:ilvl="0">
      <w:start w:val="1"/>
      <w:numFmt w:val="decimal"/>
      <w:pStyle w:val="TM"/>
      <w:lvlText w:val="%1."/>
      <w:lvlJc w:val="left"/>
      <w:pPr>
        <w:tabs>
          <w:tab w:val="num" w:pos="360"/>
        </w:tabs>
        <w:ind w:left="360" w:firstLine="0"/>
      </w:pPr>
      <w:rPr>
        <w:rFonts w:hint="default"/>
      </w:rPr>
    </w:lvl>
    <w:lvl w:ilvl="1">
      <w:start w:val="1"/>
      <w:numFmt w:val="decimal"/>
      <w:lvlText w:val="%1.%2."/>
      <w:lvlJc w:val="left"/>
      <w:pPr>
        <w:tabs>
          <w:tab w:val="num" w:pos="792"/>
        </w:tabs>
        <w:ind w:left="792" w:hanging="72"/>
      </w:pPr>
      <w:rPr>
        <w:rFonts w:hint="default"/>
      </w:rPr>
    </w:lvl>
    <w:lvl w:ilvl="2">
      <w:start w:val="1"/>
      <w:numFmt w:val="decimal"/>
      <w:lvlText w:val="%1.%2.%3."/>
      <w:lvlJc w:val="left"/>
      <w:pPr>
        <w:tabs>
          <w:tab w:val="num" w:pos="1440"/>
        </w:tabs>
        <w:ind w:left="1224" w:hanging="144"/>
      </w:pPr>
      <w:rPr>
        <w:rFonts w:hint="default"/>
      </w:rPr>
    </w:lvl>
    <w:lvl w:ilvl="3">
      <w:start w:val="1"/>
      <w:numFmt w:val="decimal"/>
      <w:lvlText w:val="%1.%2.%3.%4."/>
      <w:lvlJc w:val="left"/>
      <w:pPr>
        <w:tabs>
          <w:tab w:val="num" w:pos="1800"/>
        </w:tabs>
        <w:ind w:left="1728" w:hanging="288"/>
      </w:pPr>
      <w:rPr>
        <w:rFonts w:hint="default"/>
      </w:rPr>
    </w:lvl>
    <w:lvl w:ilvl="4">
      <w:start w:val="1"/>
      <w:numFmt w:val="decimal"/>
      <w:lvlText w:val="%1.%2.%3.%4.%5."/>
      <w:lvlJc w:val="left"/>
      <w:pPr>
        <w:tabs>
          <w:tab w:val="num" w:pos="2520"/>
        </w:tabs>
        <w:ind w:left="2232" w:hanging="432"/>
      </w:pPr>
      <w:rPr>
        <w:rFonts w:hint="default"/>
      </w:rPr>
    </w:lvl>
    <w:lvl w:ilvl="5">
      <w:start w:val="1"/>
      <w:numFmt w:val="decimal"/>
      <w:lvlText w:val="%1.%2.%3.%4.%5.%6."/>
      <w:lvlJc w:val="left"/>
      <w:pPr>
        <w:tabs>
          <w:tab w:val="num" w:pos="2880"/>
        </w:tabs>
        <w:ind w:left="2736" w:hanging="576"/>
      </w:pPr>
      <w:rPr>
        <w:rFonts w:hint="default"/>
      </w:rPr>
    </w:lvl>
    <w:lvl w:ilvl="6">
      <w:start w:val="1"/>
      <w:numFmt w:val="decimal"/>
      <w:lvlText w:val="%1.%2.%3.%4.%5.%6.%7."/>
      <w:lvlJc w:val="left"/>
      <w:pPr>
        <w:tabs>
          <w:tab w:val="num" w:pos="3600"/>
        </w:tabs>
        <w:ind w:left="324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D6E1FE1"/>
    <w:multiLevelType w:val="hybridMultilevel"/>
    <w:tmpl w:val="0A48D1FC"/>
    <w:lvl w:ilvl="0" w:tplc="374A7D2C">
      <w:start w:val="1"/>
      <w:numFmt w:val="lowerLetter"/>
      <w:lvlText w:val="(%1)"/>
      <w:lvlJc w:val="left"/>
      <w:pPr>
        <w:tabs>
          <w:tab w:val="num" w:pos="720"/>
        </w:tabs>
        <w:ind w:left="720" w:hanging="360"/>
      </w:pPr>
      <w:rPr>
        <w:rFonts w:ascii="Calibri" w:eastAsia="Calibri" w:hAnsi="Calibri" w:cs="Times New Roman"/>
      </w:rPr>
    </w:lvl>
    <w:lvl w:ilvl="1" w:tplc="8F2E490E">
      <w:start w:val="1"/>
      <w:numFmt w:val="decimal"/>
      <w:lvlText w:val="%2."/>
      <w:lvlJc w:val="left"/>
      <w:pPr>
        <w:tabs>
          <w:tab w:val="num" w:pos="1440"/>
        </w:tabs>
        <w:ind w:left="1440" w:hanging="360"/>
      </w:pPr>
    </w:lvl>
    <w:lvl w:ilvl="2" w:tplc="52284360">
      <w:start w:val="1"/>
      <w:numFmt w:val="lowerLetter"/>
      <w:lvlText w:val="(%3)"/>
      <w:lvlJc w:val="left"/>
      <w:pPr>
        <w:ind w:left="2160" w:hanging="360"/>
      </w:pPr>
      <w:rPr>
        <w:rFonts w:hint="default"/>
      </w:rPr>
    </w:lvl>
    <w:lvl w:ilvl="3" w:tplc="1EFCF4DA" w:tentative="1">
      <w:start w:val="1"/>
      <w:numFmt w:val="decimal"/>
      <w:lvlText w:val="%4."/>
      <w:lvlJc w:val="left"/>
      <w:pPr>
        <w:tabs>
          <w:tab w:val="num" w:pos="2880"/>
        </w:tabs>
        <w:ind w:left="2880" w:hanging="360"/>
      </w:pPr>
    </w:lvl>
    <w:lvl w:ilvl="4" w:tplc="12383EA4" w:tentative="1">
      <w:start w:val="1"/>
      <w:numFmt w:val="decimal"/>
      <w:lvlText w:val="%5."/>
      <w:lvlJc w:val="left"/>
      <w:pPr>
        <w:tabs>
          <w:tab w:val="num" w:pos="3600"/>
        </w:tabs>
        <w:ind w:left="3600" w:hanging="360"/>
      </w:pPr>
    </w:lvl>
    <w:lvl w:ilvl="5" w:tplc="6DFCC5F4" w:tentative="1">
      <w:start w:val="1"/>
      <w:numFmt w:val="decimal"/>
      <w:lvlText w:val="%6."/>
      <w:lvlJc w:val="left"/>
      <w:pPr>
        <w:tabs>
          <w:tab w:val="num" w:pos="4320"/>
        </w:tabs>
        <w:ind w:left="4320" w:hanging="360"/>
      </w:pPr>
    </w:lvl>
    <w:lvl w:ilvl="6" w:tplc="A0740DDA" w:tentative="1">
      <w:start w:val="1"/>
      <w:numFmt w:val="decimal"/>
      <w:lvlText w:val="%7."/>
      <w:lvlJc w:val="left"/>
      <w:pPr>
        <w:tabs>
          <w:tab w:val="num" w:pos="5040"/>
        </w:tabs>
        <w:ind w:left="5040" w:hanging="360"/>
      </w:pPr>
    </w:lvl>
    <w:lvl w:ilvl="7" w:tplc="AB72CBF8" w:tentative="1">
      <w:start w:val="1"/>
      <w:numFmt w:val="decimal"/>
      <w:lvlText w:val="%8."/>
      <w:lvlJc w:val="left"/>
      <w:pPr>
        <w:tabs>
          <w:tab w:val="num" w:pos="5760"/>
        </w:tabs>
        <w:ind w:left="5760" w:hanging="360"/>
      </w:pPr>
    </w:lvl>
    <w:lvl w:ilvl="8" w:tplc="6AD28478" w:tentative="1">
      <w:start w:val="1"/>
      <w:numFmt w:val="decimal"/>
      <w:lvlText w:val="%9."/>
      <w:lvlJc w:val="left"/>
      <w:pPr>
        <w:tabs>
          <w:tab w:val="num" w:pos="6480"/>
        </w:tabs>
        <w:ind w:left="6480" w:hanging="360"/>
      </w:pPr>
    </w:lvl>
  </w:abstractNum>
  <w:abstractNum w:abstractNumId="3" w15:restartNumberingAfterBreak="0">
    <w:nsid w:val="2EDB35E3"/>
    <w:multiLevelType w:val="multilevel"/>
    <w:tmpl w:val="02DCF8F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3AA0CDD"/>
    <w:multiLevelType w:val="hybridMultilevel"/>
    <w:tmpl w:val="0B480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92057"/>
    <w:multiLevelType w:val="hybridMultilevel"/>
    <w:tmpl w:val="DEC01770"/>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B13C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550266D"/>
    <w:multiLevelType w:val="hybridMultilevel"/>
    <w:tmpl w:val="BF862C00"/>
    <w:lvl w:ilvl="0" w:tplc="9AE83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F903E5"/>
    <w:multiLevelType w:val="hybridMultilevel"/>
    <w:tmpl w:val="354E674C"/>
    <w:lvl w:ilvl="0" w:tplc="8F2E490E">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47DDF"/>
    <w:multiLevelType w:val="hybridMultilevel"/>
    <w:tmpl w:val="987E952A"/>
    <w:lvl w:ilvl="0" w:tplc="3B92BC90">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26169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F983A2F"/>
    <w:multiLevelType w:val="multilevel"/>
    <w:tmpl w:val="02CCC548"/>
    <w:lvl w:ilvl="0">
      <w:start w:val="1"/>
      <w:numFmt w:val="none"/>
      <w:lvlText w:val=""/>
      <w:lvlJc w:val="left"/>
      <w:pPr>
        <w:tabs>
          <w:tab w:val="num" w:pos="432"/>
        </w:tabs>
        <w:ind w:left="432" w:hanging="432"/>
      </w:pPr>
      <w:rPr>
        <w:rFonts w:hint="default"/>
      </w:rPr>
    </w:lvl>
    <w:lvl w:ilvl="1">
      <w:start w:val="1"/>
      <w:numFmt w:val="decimal"/>
      <w:lvlRestart w:val="0"/>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2.%3.%4"/>
      <w:lvlJc w:val="left"/>
      <w:pPr>
        <w:tabs>
          <w:tab w:val="num" w:pos="864"/>
        </w:tabs>
        <w:ind w:left="864" w:hanging="864"/>
      </w:pPr>
      <w:rPr>
        <w:rFonts w:hint="default"/>
      </w:rPr>
    </w:lvl>
    <w:lvl w:ilvl="4">
      <w:start w:val="1"/>
      <w:numFmt w:val="decimal"/>
      <w:lvlText w:val="%1"/>
      <w:lvlJc w:val="left"/>
      <w:pPr>
        <w:tabs>
          <w:tab w:val="num" w:pos="1008"/>
        </w:tabs>
        <w:ind w:left="1008" w:hanging="1008"/>
      </w:pPr>
      <w:rPr>
        <w:rFonts w:hint="default"/>
      </w:rPr>
    </w:lvl>
    <w:lvl w:ilvl="5">
      <w:start w:val="1"/>
      <w:numFmt w:val="decimal"/>
      <w:lvlRestart w:val="2"/>
      <w:pStyle w:val="Example"/>
      <w:lvlText w:val="Example %2.%6%1"/>
      <w:lvlJc w:val="left"/>
      <w:pPr>
        <w:tabs>
          <w:tab w:val="num" w:pos="1152"/>
        </w:tabs>
        <w:ind w:left="1152" w:hanging="1152"/>
      </w:pPr>
      <w:rPr>
        <w:rFonts w:ascii="Arial" w:hAnsi="Arial" w:hint="default"/>
        <w:b/>
        <w:i w:val="0"/>
      </w:rPr>
    </w:lvl>
    <w:lvl w:ilvl="6">
      <w:start w:val="1"/>
      <w:numFmt w:val="decimal"/>
      <w:lvlRestart w:val="2"/>
      <w:pStyle w:val="Theorem"/>
      <w:lvlText w:val="Theorem %2.%7"/>
      <w:lvlJc w:val="left"/>
      <w:pPr>
        <w:tabs>
          <w:tab w:val="num" w:pos="1296"/>
        </w:tabs>
        <w:ind w:left="1296" w:hanging="1296"/>
      </w:pPr>
      <w:rPr>
        <w:rFonts w:ascii="Arial" w:hAnsi="Arial" w:hint="default"/>
        <w:b/>
        <w:i w:val="0"/>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1"/>
  </w:num>
  <w:num w:numId="2">
    <w:abstractNumId w:val="1"/>
  </w:num>
  <w:num w:numId="3">
    <w:abstractNumId w:val="10"/>
  </w:num>
  <w:num w:numId="4">
    <w:abstractNumId w:val="3"/>
  </w:num>
  <w:num w:numId="5">
    <w:abstractNumId w:val="5"/>
  </w:num>
  <w:num w:numId="6">
    <w:abstractNumId w:val="2"/>
  </w:num>
  <w:num w:numId="7">
    <w:abstractNumId w:val="7"/>
  </w:num>
  <w:num w:numId="8">
    <w:abstractNumId w:val="8"/>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538E2"/>
    <w:rsid w:val="000000C4"/>
    <w:rsid w:val="000003A1"/>
    <w:rsid w:val="000016DD"/>
    <w:rsid w:val="00001CDC"/>
    <w:rsid w:val="0000229A"/>
    <w:rsid w:val="00002D65"/>
    <w:rsid w:val="000031C4"/>
    <w:rsid w:val="00003C4B"/>
    <w:rsid w:val="00003D46"/>
    <w:rsid w:val="00004651"/>
    <w:rsid w:val="000054BD"/>
    <w:rsid w:val="000058B3"/>
    <w:rsid w:val="0000604A"/>
    <w:rsid w:val="0000635E"/>
    <w:rsid w:val="00006756"/>
    <w:rsid w:val="00006853"/>
    <w:rsid w:val="00006E1C"/>
    <w:rsid w:val="00007229"/>
    <w:rsid w:val="000077F1"/>
    <w:rsid w:val="00007A34"/>
    <w:rsid w:val="00007FF1"/>
    <w:rsid w:val="0001018C"/>
    <w:rsid w:val="000103F7"/>
    <w:rsid w:val="00010777"/>
    <w:rsid w:val="00010DBC"/>
    <w:rsid w:val="0001122F"/>
    <w:rsid w:val="000113BA"/>
    <w:rsid w:val="000115CF"/>
    <w:rsid w:val="00011C15"/>
    <w:rsid w:val="00012039"/>
    <w:rsid w:val="00012660"/>
    <w:rsid w:val="00012EA4"/>
    <w:rsid w:val="0001368C"/>
    <w:rsid w:val="000136E7"/>
    <w:rsid w:val="00013817"/>
    <w:rsid w:val="00013997"/>
    <w:rsid w:val="00013AD2"/>
    <w:rsid w:val="00014507"/>
    <w:rsid w:val="000148F6"/>
    <w:rsid w:val="00014F13"/>
    <w:rsid w:val="0001520C"/>
    <w:rsid w:val="000156D9"/>
    <w:rsid w:val="00015C42"/>
    <w:rsid w:val="00015C58"/>
    <w:rsid w:val="0001694D"/>
    <w:rsid w:val="000170B6"/>
    <w:rsid w:val="00017E6D"/>
    <w:rsid w:val="00017FDD"/>
    <w:rsid w:val="000203E9"/>
    <w:rsid w:val="000209F7"/>
    <w:rsid w:val="00020DFB"/>
    <w:rsid w:val="00020E1B"/>
    <w:rsid w:val="000214B1"/>
    <w:rsid w:val="0002172A"/>
    <w:rsid w:val="00021897"/>
    <w:rsid w:val="00021D50"/>
    <w:rsid w:val="00021D8A"/>
    <w:rsid w:val="00021FA0"/>
    <w:rsid w:val="000220CD"/>
    <w:rsid w:val="00022D6B"/>
    <w:rsid w:val="0002308D"/>
    <w:rsid w:val="00023160"/>
    <w:rsid w:val="00023725"/>
    <w:rsid w:val="00023C0E"/>
    <w:rsid w:val="00023C37"/>
    <w:rsid w:val="000240E3"/>
    <w:rsid w:val="00024413"/>
    <w:rsid w:val="00024548"/>
    <w:rsid w:val="00024805"/>
    <w:rsid w:val="00024BA7"/>
    <w:rsid w:val="00024D45"/>
    <w:rsid w:val="00024E9A"/>
    <w:rsid w:val="00025361"/>
    <w:rsid w:val="00025807"/>
    <w:rsid w:val="00025DB9"/>
    <w:rsid w:val="00025F4A"/>
    <w:rsid w:val="00026337"/>
    <w:rsid w:val="000264A2"/>
    <w:rsid w:val="00026BB0"/>
    <w:rsid w:val="00026D35"/>
    <w:rsid w:val="00026F29"/>
    <w:rsid w:val="000274CA"/>
    <w:rsid w:val="00027579"/>
    <w:rsid w:val="00027A0D"/>
    <w:rsid w:val="00027D45"/>
    <w:rsid w:val="000308F0"/>
    <w:rsid w:val="00030A58"/>
    <w:rsid w:val="00030B00"/>
    <w:rsid w:val="00030FCE"/>
    <w:rsid w:val="00031993"/>
    <w:rsid w:val="00031B48"/>
    <w:rsid w:val="00031E8C"/>
    <w:rsid w:val="00032323"/>
    <w:rsid w:val="00032D43"/>
    <w:rsid w:val="0003336A"/>
    <w:rsid w:val="00033541"/>
    <w:rsid w:val="00033B4D"/>
    <w:rsid w:val="00034574"/>
    <w:rsid w:val="0003496D"/>
    <w:rsid w:val="00034B9F"/>
    <w:rsid w:val="00036216"/>
    <w:rsid w:val="000367B1"/>
    <w:rsid w:val="000368F5"/>
    <w:rsid w:val="00036F96"/>
    <w:rsid w:val="00036FCC"/>
    <w:rsid w:val="00040245"/>
    <w:rsid w:val="00040532"/>
    <w:rsid w:val="00040ED3"/>
    <w:rsid w:val="000411B3"/>
    <w:rsid w:val="00041CA4"/>
    <w:rsid w:val="00041E6E"/>
    <w:rsid w:val="0004270F"/>
    <w:rsid w:val="000429E1"/>
    <w:rsid w:val="00043968"/>
    <w:rsid w:val="00043BEA"/>
    <w:rsid w:val="00043D49"/>
    <w:rsid w:val="0004497F"/>
    <w:rsid w:val="00045CCE"/>
    <w:rsid w:val="00046A12"/>
    <w:rsid w:val="000471CB"/>
    <w:rsid w:val="00047E9E"/>
    <w:rsid w:val="0005001F"/>
    <w:rsid w:val="00050DD3"/>
    <w:rsid w:val="00051214"/>
    <w:rsid w:val="000512BF"/>
    <w:rsid w:val="000513A0"/>
    <w:rsid w:val="000515E2"/>
    <w:rsid w:val="00051D61"/>
    <w:rsid w:val="00052727"/>
    <w:rsid w:val="00052EFE"/>
    <w:rsid w:val="00052F37"/>
    <w:rsid w:val="00053089"/>
    <w:rsid w:val="0005308D"/>
    <w:rsid w:val="00053745"/>
    <w:rsid w:val="000538E2"/>
    <w:rsid w:val="0005434B"/>
    <w:rsid w:val="000544D8"/>
    <w:rsid w:val="00055BA9"/>
    <w:rsid w:val="00056138"/>
    <w:rsid w:val="00056189"/>
    <w:rsid w:val="000562CB"/>
    <w:rsid w:val="000566D9"/>
    <w:rsid w:val="000568C2"/>
    <w:rsid w:val="000568C3"/>
    <w:rsid w:val="00056D95"/>
    <w:rsid w:val="00056FDF"/>
    <w:rsid w:val="000578AF"/>
    <w:rsid w:val="000578E3"/>
    <w:rsid w:val="00057C20"/>
    <w:rsid w:val="0006070D"/>
    <w:rsid w:val="000607F4"/>
    <w:rsid w:val="0006168F"/>
    <w:rsid w:val="000616DE"/>
    <w:rsid w:val="00061E4D"/>
    <w:rsid w:val="0006252A"/>
    <w:rsid w:val="00062612"/>
    <w:rsid w:val="000626E3"/>
    <w:rsid w:val="000652F6"/>
    <w:rsid w:val="00066172"/>
    <w:rsid w:val="00066B3C"/>
    <w:rsid w:val="00066BA2"/>
    <w:rsid w:val="00066CAA"/>
    <w:rsid w:val="00066CBF"/>
    <w:rsid w:val="00066DFB"/>
    <w:rsid w:val="00066F46"/>
    <w:rsid w:val="00067669"/>
    <w:rsid w:val="00067AB4"/>
    <w:rsid w:val="00070218"/>
    <w:rsid w:val="00070D00"/>
    <w:rsid w:val="000713A8"/>
    <w:rsid w:val="0007169E"/>
    <w:rsid w:val="000721E2"/>
    <w:rsid w:val="000725D8"/>
    <w:rsid w:val="00072966"/>
    <w:rsid w:val="00072EB0"/>
    <w:rsid w:val="00072F98"/>
    <w:rsid w:val="000736BC"/>
    <w:rsid w:val="0007383C"/>
    <w:rsid w:val="00073A37"/>
    <w:rsid w:val="00074B4B"/>
    <w:rsid w:val="00074F97"/>
    <w:rsid w:val="0007545B"/>
    <w:rsid w:val="0007683B"/>
    <w:rsid w:val="00076B34"/>
    <w:rsid w:val="00076CA1"/>
    <w:rsid w:val="00077697"/>
    <w:rsid w:val="00077797"/>
    <w:rsid w:val="0008026F"/>
    <w:rsid w:val="000807F1"/>
    <w:rsid w:val="0008122D"/>
    <w:rsid w:val="00081679"/>
    <w:rsid w:val="00081849"/>
    <w:rsid w:val="00081F0D"/>
    <w:rsid w:val="0008287A"/>
    <w:rsid w:val="00082B67"/>
    <w:rsid w:val="00082EC3"/>
    <w:rsid w:val="000832C7"/>
    <w:rsid w:val="00083C1A"/>
    <w:rsid w:val="00083E70"/>
    <w:rsid w:val="000842CA"/>
    <w:rsid w:val="000849E7"/>
    <w:rsid w:val="00084A12"/>
    <w:rsid w:val="00084DEE"/>
    <w:rsid w:val="00084F35"/>
    <w:rsid w:val="0008542D"/>
    <w:rsid w:val="00085642"/>
    <w:rsid w:val="000856B2"/>
    <w:rsid w:val="000873B2"/>
    <w:rsid w:val="00087681"/>
    <w:rsid w:val="000900A1"/>
    <w:rsid w:val="000902F5"/>
    <w:rsid w:val="00090C67"/>
    <w:rsid w:val="00090EF0"/>
    <w:rsid w:val="00091364"/>
    <w:rsid w:val="00091BBD"/>
    <w:rsid w:val="00092085"/>
    <w:rsid w:val="000927A0"/>
    <w:rsid w:val="00093A1A"/>
    <w:rsid w:val="00093E91"/>
    <w:rsid w:val="00094476"/>
    <w:rsid w:val="0009529D"/>
    <w:rsid w:val="000953E0"/>
    <w:rsid w:val="000955C6"/>
    <w:rsid w:val="0009586D"/>
    <w:rsid w:val="00095AC1"/>
    <w:rsid w:val="00095D59"/>
    <w:rsid w:val="00096CA5"/>
    <w:rsid w:val="00097022"/>
    <w:rsid w:val="0009739C"/>
    <w:rsid w:val="000A2615"/>
    <w:rsid w:val="000A2A1F"/>
    <w:rsid w:val="000A4A66"/>
    <w:rsid w:val="000A4C0B"/>
    <w:rsid w:val="000A530E"/>
    <w:rsid w:val="000A56B2"/>
    <w:rsid w:val="000A653E"/>
    <w:rsid w:val="000A716A"/>
    <w:rsid w:val="000A752C"/>
    <w:rsid w:val="000A754E"/>
    <w:rsid w:val="000A7EB0"/>
    <w:rsid w:val="000B0632"/>
    <w:rsid w:val="000B0DC1"/>
    <w:rsid w:val="000B1CCB"/>
    <w:rsid w:val="000B24D9"/>
    <w:rsid w:val="000B2D23"/>
    <w:rsid w:val="000B2FEA"/>
    <w:rsid w:val="000B35A2"/>
    <w:rsid w:val="000B3928"/>
    <w:rsid w:val="000B3D5E"/>
    <w:rsid w:val="000B41ED"/>
    <w:rsid w:val="000B4729"/>
    <w:rsid w:val="000B4949"/>
    <w:rsid w:val="000B56E8"/>
    <w:rsid w:val="000B5B6C"/>
    <w:rsid w:val="000B606A"/>
    <w:rsid w:val="000B62C0"/>
    <w:rsid w:val="000B65C7"/>
    <w:rsid w:val="000B66DA"/>
    <w:rsid w:val="000B68C7"/>
    <w:rsid w:val="000B706C"/>
    <w:rsid w:val="000C0641"/>
    <w:rsid w:val="000C0767"/>
    <w:rsid w:val="000C0D18"/>
    <w:rsid w:val="000C163C"/>
    <w:rsid w:val="000C1DDC"/>
    <w:rsid w:val="000C1FB2"/>
    <w:rsid w:val="000C2049"/>
    <w:rsid w:val="000C23A2"/>
    <w:rsid w:val="000C242C"/>
    <w:rsid w:val="000C4006"/>
    <w:rsid w:val="000C450F"/>
    <w:rsid w:val="000C4631"/>
    <w:rsid w:val="000C58E3"/>
    <w:rsid w:val="000C5DC3"/>
    <w:rsid w:val="000C5E37"/>
    <w:rsid w:val="000C671A"/>
    <w:rsid w:val="000C75A2"/>
    <w:rsid w:val="000C76A8"/>
    <w:rsid w:val="000C7F3C"/>
    <w:rsid w:val="000D0D20"/>
    <w:rsid w:val="000D0F54"/>
    <w:rsid w:val="000D1182"/>
    <w:rsid w:val="000D1671"/>
    <w:rsid w:val="000D1D22"/>
    <w:rsid w:val="000D20A2"/>
    <w:rsid w:val="000D35D3"/>
    <w:rsid w:val="000D3A3D"/>
    <w:rsid w:val="000D4728"/>
    <w:rsid w:val="000D4B58"/>
    <w:rsid w:val="000D51FF"/>
    <w:rsid w:val="000D5897"/>
    <w:rsid w:val="000D58FA"/>
    <w:rsid w:val="000D672F"/>
    <w:rsid w:val="000D67F8"/>
    <w:rsid w:val="000D6A21"/>
    <w:rsid w:val="000D6BF5"/>
    <w:rsid w:val="000D6F70"/>
    <w:rsid w:val="000D75B7"/>
    <w:rsid w:val="000D762A"/>
    <w:rsid w:val="000D7812"/>
    <w:rsid w:val="000E0018"/>
    <w:rsid w:val="000E016F"/>
    <w:rsid w:val="000E0622"/>
    <w:rsid w:val="000E0ACB"/>
    <w:rsid w:val="000E13C4"/>
    <w:rsid w:val="000E160C"/>
    <w:rsid w:val="000E30ED"/>
    <w:rsid w:val="000E3E6C"/>
    <w:rsid w:val="000E4740"/>
    <w:rsid w:val="000E4A53"/>
    <w:rsid w:val="000E4C62"/>
    <w:rsid w:val="000E524E"/>
    <w:rsid w:val="000E5594"/>
    <w:rsid w:val="000E56A5"/>
    <w:rsid w:val="000E5FEE"/>
    <w:rsid w:val="000E641D"/>
    <w:rsid w:val="000E6997"/>
    <w:rsid w:val="000E6C95"/>
    <w:rsid w:val="000E774C"/>
    <w:rsid w:val="000F19F7"/>
    <w:rsid w:val="000F2E97"/>
    <w:rsid w:val="000F3035"/>
    <w:rsid w:val="000F3157"/>
    <w:rsid w:val="000F38C1"/>
    <w:rsid w:val="000F44DB"/>
    <w:rsid w:val="000F4829"/>
    <w:rsid w:val="000F51FA"/>
    <w:rsid w:val="000F5458"/>
    <w:rsid w:val="000F61EA"/>
    <w:rsid w:val="000F630A"/>
    <w:rsid w:val="000F6981"/>
    <w:rsid w:val="000F6FBF"/>
    <w:rsid w:val="000F7694"/>
    <w:rsid w:val="000F7A59"/>
    <w:rsid w:val="000F7ECC"/>
    <w:rsid w:val="00100ED2"/>
    <w:rsid w:val="00101013"/>
    <w:rsid w:val="001011D9"/>
    <w:rsid w:val="00101494"/>
    <w:rsid w:val="00101F25"/>
    <w:rsid w:val="00102650"/>
    <w:rsid w:val="00102D31"/>
    <w:rsid w:val="00103082"/>
    <w:rsid w:val="001033CE"/>
    <w:rsid w:val="00103488"/>
    <w:rsid w:val="001041DF"/>
    <w:rsid w:val="001049BE"/>
    <w:rsid w:val="0010549D"/>
    <w:rsid w:val="00105545"/>
    <w:rsid w:val="001062BD"/>
    <w:rsid w:val="001063FC"/>
    <w:rsid w:val="001065B3"/>
    <w:rsid w:val="0010668B"/>
    <w:rsid w:val="00106ED1"/>
    <w:rsid w:val="00107213"/>
    <w:rsid w:val="00107792"/>
    <w:rsid w:val="00110F57"/>
    <w:rsid w:val="0011110B"/>
    <w:rsid w:val="001113F9"/>
    <w:rsid w:val="001116FE"/>
    <w:rsid w:val="001121B3"/>
    <w:rsid w:val="001122D2"/>
    <w:rsid w:val="001126B2"/>
    <w:rsid w:val="001128C7"/>
    <w:rsid w:val="00112976"/>
    <w:rsid w:val="00112A4F"/>
    <w:rsid w:val="00112C51"/>
    <w:rsid w:val="00113247"/>
    <w:rsid w:val="00113BB2"/>
    <w:rsid w:val="0011461C"/>
    <w:rsid w:val="001151A4"/>
    <w:rsid w:val="00115811"/>
    <w:rsid w:val="00116173"/>
    <w:rsid w:val="00116860"/>
    <w:rsid w:val="001170BF"/>
    <w:rsid w:val="0011731D"/>
    <w:rsid w:val="00117902"/>
    <w:rsid w:val="00120B71"/>
    <w:rsid w:val="001217D0"/>
    <w:rsid w:val="00121A55"/>
    <w:rsid w:val="00121AF9"/>
    <w:rsid w:val="00121B30"/>
    <w:rsid w:val="001224DA"/>
    <w:rsid w:val="0012297A"/>
    <w:rsid w:val="00123611"/>
    <w:rsid w:val="00123D3F"/>
    <w:rsid w:val="00124CFA"/>
    <w:rsid w:val="0012550C"/>
    <w:rsid w:val="001257A8"/>
    <w:rsid w:val="0012604F"/>
    <w:rsid w:val="001260DF"/>
    <w:rsid w:val="0012677D"/>
    <w:rsid w:val="00126A2E"/>
    <w:rsid w:val="00126B27"/>
    <w:rsid w:val="00126EC9"/>
    <w:rsid w:val="00127B6C"/>
    <w:rsid w:val="00130818"/>
    <w:rsid w:val="0013381F"/>
    <w:rsid w:val="00133AEB"/>
    <w:rsid w:val="001342A9"/>
    <w:rsid w:val="00135269"/>
    <w:rsid w:val="00135799"/>
    <w:rsid w:val="00135A4B"/>
    <w:rsid w:val="001363F0"/>
    <w:rsid w:val="00136BEE"/>
    <w:rsid w:val="001370C5"/>
    <w:rsid w:val="00137970"/>
    <w:rsid w:val="00140075"/>
    <w:rsid w:val="001402EE"/>
    <w:rsid w:val="00140ADF"/>
    <w:rsid w:val="0014197D"/>
    <w:rsid w:val="0014231B"/>
    <w:rsid w:val="001423B0"/>
    <w:rsid w:val="001426F1"/>
    <w:rsid w:val="0014277E"/>
    <w:rsid w:val="00142A23"/>
    <w:rsid w:val="00142C1B"/>
    <w:rsid w:val="00143C39"/>
    <w:rsid w:val="00143E1B"/>
    <w:rsid w:val="00145EFA"/>
    <w:rsid w:val="0014609B"/>
    <w:rsid w:val="0014682C"/>
    <w:rsid w:val="001472A2"/>
    <w:rsid w:val="00147CAF"/>
    <w:rsid w:val="00150534"/>
    <w:rsid w:val="00150624"/>
    <w:rsid w:val="0015136A"/>
    <w:rsid w:val="00151B8B"/>
    <w:rsid w:val="00151DA0"/>
    <w:rsid w:val="001521A3"/>
    <w:rsid w:val="001523C3"/>
    <w:rsid w:val="00152653"/>
    <w:rsid w:val="00153AFD"/>
    <w:rsid w:val="0015410B"/>
    <w:rsid w:val="00154323"/>
    <w:rsid w:val="0015433C"/>
    <w:rsid w:val="001547FA"/>
    <w:rsid w:val="00155675"/>
    <w:rsid w:val="00156D6E"/>
    <w:rsid w:val="001570EB"/>
    <w:rsid w:val="00157B01"/>
    <w:rsid w:val="001601B6"/>
    <w:rsid w:val="00160307"/>
    <w:rsid w:val="00160435"/>
    <w:rsid w:val="001605A0"/>
    <w:rsid w:val="001607FB"/>
    <w:rsid w:val="00160E78"/>
    <w:rsid w:val="00161186"/>
    <w:rsid w:val="001620E3"/>
    <w:rsid w:val="001627B2"/>
    <w:rsid w:val="00162D87"/>
    <w:rsid w:val="00163199"/>
    <w:rsid w:val="00163461"/>
    <w:rsid w:val="00163B3E"/>
    <w:rsid w:val="00164369"/>
    <w:rsid w:val="00164B2B"/>
    <w:rsid w:val="00164FEF"/>
    <w:rsid w:val="00165280"/>
    <w:rsid w:val="00167088"/>
    <w:rsid w:val="00167155"/>
    <w:rsid w:val="00167239"/>
    <w:rsid w:val="0016726C"/>
    <w:rsid w:val="001677A8"/>
    <w:rsid w:val="00170090"/>
    <w:rsid w:val="00170393"/>
    <w:rsid w:val="00170B13"/>
    <w:rsid w:val="00170C5D"/>
    <w:rsid w:val="00170F89"/>
    <w:rsid w:val="00170FB9"/>
    <w:rsid w:val="001712EC"/>
    <w:rsid w:val="001718B6"/>
    <w:rsid w:val="00171C0E"/>
    <w:rsid w:val="00171E7B"/>
    <w:rsid w:val="00172445"/>
    <w:rsid w:val="00172878"/>
    <w:rsid w:val="00172D82"/>
    <w:rsid w:val="00172DA1"/>
    <w:rsid w:val="0017324A"/>
    <w:rsid w:val="0017335D"/>
    <w:rsid w:val="001742C3"/>
    <w:rsid w:val="00174CAA"/>
    <w:rsid w:val="001763C1"/>
    <w:rsid w:val="001765DF"/>
    <w:rsid w:val="001767A8"/>
    <w:rsid w:val="00176A4A"/>
    <w:rsid w:val="0017735D"/>
    <w:rsid w:val="00177C7D"/>
    <w:rsid w:val="00177D73"/>
    <w:rsid w:val="0018036A"/>
    <w:rsid w:val="00180648"/>
    <w:rsid w:val="00181142"/>
    <w:rsid w:val="00181417"/>
    <w:rsid w:val="00181531"/>
    <w:rsid w:val="00181D68"/>
    <w:rsid w:val="0018201F"/>
    <w:rsid w:val="001823D4"/>
    <w:rsid w:val="00182420"/>
    <w:rsid w:val="00182D48"/>
    <w:rsid w:val="0018320B"/>
    <w:rsid w:val="001833C1"/>
    <w:rsid w:val="00183729"/>
    <w:rsid w:val="00183D3E"/>
    <w:rsid w:val="00183E3C"/>
    <w:rsid w:val="00184245"/>
    <w:rsid w:val="00184906"/>
    <w:rsid w:val="0018496F"/>
    <w:rsid w:val="00184EBE"/>
    <w:rsid w:val="00185AC5"/>
    <w:rsid w:val="00186198"/>
    <w:rsid w:val="00186324"/>
    <w:rsid w:val="00186A19"/>
    <w:rsid w:val="00186DCA"/>
    <w:rsid w:val="00186E00"/>
    <w:rsid w:val="001870C3"/>
    <w:rsid w:val="00187DA3"/>
    <w:rsid w:val="00190237"/>
    <w:rsid w:val="00190F73"/>
    <w:rsid w:val="001914B9"/>
    <w:rsid w:val="00191563"/>
    <w:rsid w:val="00191A39"/>
    <w:rsid w:val="00191EDC"/>
    <w:rsid w:val="001922C4"/>
    <w:rsid w:val="00192348"/>
    <w:rsid w:val="001924AD"/>
    <w:rsid w:val="00193030"/>
    <w:rsid w:val="00193160"/>
    <w:rsid w:val="00193246"/>
    <w:rsid w:val="00193AAC"/>
    <w:rsid w:val="00194C59"/>
    <w:rsid w:val="00195319"/>
    <w:rsid w:val="0019552E"/>
    <w:rsid w:val="00196362"/>
    <w:rsid w:val="001972D0"/>
    <w:rsid w:val="00197790"/>
    <w:rsid w:val="00197A7E"/>
    <w:rsid w:val="00197A92"/>
    <w:rsid w:val="001A090A"/>
    <w:rsid w:val="001A0A77"/>
    <w:rsid w:val="001A0CE5"/>
    <w:rsid w:val="001A0F17"/>
    <w:rsid w:val="001A17AF"/>
    <w:rsid w:val="001A284E"/>
    <w:rsid w:val="001A33B7"/>
    <w:rsid w:val="001A340C"/>
    <w:rsid w:val="001A3570"/>
    <w:rsid w:val="001A494B"/>
    <w:rsid w:val="001A4AF6"/>
    <w:rsid w:val="001A4EC2"/>
    <w:rsid w:val="001A4F10"/>
    <w:rsid w:val="001A509C"/>
    <w:rsid w:val="001A543F"/>
    <w:rsid w:val="001A5C29"/>
    <w:rsid w:val="001A5FB6"/>
    <w:rsid w:val="001A60FC"/>
    <w:rsid w:val="001A6590"/>
    <w:rsid w:val="001A6AC7"/>
    <w:rsid w:val="001A6C76"/>
    <w:rsid w:val="001A6F6F"/>
    <w:rsid w:val="001A6F97"/>
    <w:rsid w:val="001A73E0"/>
    <w:rsid w:val="001A75C4"/>
    <w:rsid w:val="001A7837"/>
    <w:rsid w:val="001B065C"/>
    <w:rsid w:val="001B0705"/>
    <w:rsid w:val="001B0A7D"/>
    <w:rsid w:val="001B196D"/>
    <w:rsid w:val="001B20D3"/>
    <w:rsid w:val="001B2A8A"/>
    <w:rsid w:val="001B3D4E"/>
    <w:rsid w:val="001B4978"/>
    <w:rsid w:val="001B4BCA"/>
    <w:rsid w:val="001B4D64"/>
    <w:rsid w:val="001B5053"/>
    <w:rsid w:val="001B5145"/>
    <w:rsid w:val="001B5E6C"/>
    <w:rsid w:val="001B63A1"/>
    <w:rsid w:val="001B6681"/>
    <w:rsid w:val="001B6FC5"/>
    <w:rsid w:val="001B6FF9"/>
    <w:rsid w:val="001B72CA"/>
    <w:rsid w:val="001B7414"/>
    <w:rsid w:val="001C0564"/>
    <w:rsid w:val="001C0FB1"/>
    <w:rsid w:val="001C1305"/>
    <w:rsid w:val="001C23E8"/>
    <w:rsid w:val="001C247F"/>
    <w:rsid w:val="001C2A4D"/>
    <w:rsid w:val="001C2C4F"/>
    <w:rsid w:val="001C2D32"/>
    <w:rsid w:val="001C30BC"/>
    <w:rsid w:val="001C3723"/>
    <w:rsid w:val="001C38E2"/>
    <w:rsid w:val="001C431D"/>
    <w:rsid w:val="001C4710"/>
    <w:rsid w:val="001C51A4"/>
    <w:rsid w:val="001C5493"/>
    <w:rsid w:val="001C5973"/>
    <w:rsid w:val="001C5FC0"/>
    <w:rsid w:val="001C66B4"/>
    <w:rsid w:val="001C671F"/>
    <w:rsid w:val="001C6E63"/>
    <w:rsid w:val="001C6FB7"/>
    <w:rsid w:val="001C795D"/>
    <w:rsid w:val="001D079E"/>
    <w:rsid w:val="001D0FD1"/>
    <w:rsid w:val="001D1A19"/>
    <w:rsid w:val="001D1B4F"/>
    <w:rsid w:val="001D1D9A"/>
    <w:rsid w:val="001D1F82"/>
    <w:rsid w:val="001D2CBD"/>
    <w:rsid w:val="001D367A"/>
    <w:rsid w:val="001D42C7"/>
    <w:rsid w:val="001D480D"/>
    <w:rsid w:val="001D56CC"/>
    <w:rsid w:val="001D59FE"/>
    <w:rsid w:val="001D5BE2"/>
    <w:rsid w:val="001D5EC8"/>
    <w:rsid w:val="001D6DA5"/>
    <w:rsid w:val="001D71E7"/>
    <w:rsid w:val="001D7FB9"/>
    <w:rsid w:val="001E061F"/>
    <w:rsid w:val="001E0726"/>
    <w:rsid w:val="001E0C47"/>
    <w:rsid w:val="001E0EDF"/>
    <w:rsid w:val="001E16B6"/>
    <w:rsid w:val="001E1F26"/>
    <w:rsid w:val="001E1F4A"/>
    <w:rsid w:val="001E1F80"/>
    <w:rsid w:val="001E326B"/>
    <w:rsid w:val="001E3949"/>
    <w:rsid w:val="001E3E0C"/>
    <w:rsid w:val="001E415C"/>
    <w:rsid w:val="001E41C4"/>
    <w:rsid w:val="001E45C1"/>
    <w:rsid w:val="001E4CB9"/>
    <w:rsid w:val="001E508E"/>
    <w:rsid w:val="001E52FE"/>
    <w:rsid w:val="001E59F0"/>
    <w:rsid w:val="001E5D65"/>
    <w:rsid w:val="001E64C2"/>
    <w:rsid w:val="001E76EA"/>
    <w:rsid w:val="001E7DEE"/>
    <w:rsid w:val="001F006C"/>
    <w:rsid w:val="001F025A"/>
    <w:rsid w:val="001F049F"/>
    <w:rsid w:val="001F0A53"/>
    <w:rsid w:val="001F0BD5"/>
    <w:rsid w:val="001F0FB0"/>
    <w:rsid w:val="001F1234"/>
    <w:rsid w:val="001F134A"/>
    <w:rsid w:val="001F1A61"/>
    <w:rsid w:val="001F1ACE"/>
    <w:rsid w:val="001F21EA"/>
    <w:rsid w:val="001F235C"/>
    <w:rsid w:val="001F2769"/>
    <w:rsid w:val="001F2C0C"/>
    <w:rsid w:val="001F3A8C"/>
    <w:rsid w:val="001F407F"/>
    <w:rsid w:val="001F5E08"/>
    <w:rsid w:val="001F62EA"/>
    <w:rsid w:val="001F62FB"/>
    <w:rsid w:val="001F63F6"/>
    <w:rsid w:val="001F69CD"/>
    <w:rsid w:val="001F760A"/>
    <w:rsid w:val="001F7776"/>
    <w:rsid w:val="001F7AFF"/>
    <w:rsid w:val="001F7FF9"/>
    <w:rsid w:val="00201164"/>
    <w:rsid w:val="00201459"/>
    <w:rsid w:val="00202C34"/>
    <w:rsid w:val="00203358"/>
    <w:rsid w:val="00203494"/>
    <w:rsid w:val="00203748"/>
    <w:rsid w:val="00203EE6"/>
    <w:rsid w:val="002044F1"/>
    <w:rsid w:val="00204F98"/>
    <w:rsid w:val="00205FC2"/>
    <w:rsid w:val="0020613F"/>
    <w:rsid w:val="00206DD7"/>
    <w:rsid w:val="00206F01"/>
    <w:rsid w:val="002078E2"/>
    <w:rsid w:val="00210BA3"/>
    <w:rsid w:val="00211A0A"/>
    <w:rsid w:val="00212C72"/>
    <w:rsid w:val="00212E62"/>
    <w:rsid w:val="00212F04"/>
    <w:rsid w:val="00212F73"/>
    <w:rsid w:val="00213861"/>
    <w:rsid w:val="00213E1D"/>
    <w:rsid w:val="00214523"/>
    <w:rsid w:val="00214BEF"/>
    <w:rsid w:val="00215076"/>
    <w:rsid w:val="00215DE3"/>
    <w:rsid w:val="00215F23"/>
    <w:rsid w:val="00215F27"/>
    <w:rsid w:val="002164C4"/>
    <w:rsid w:val="0021677B"/>
    <w:rsid w:val="00216C81"/>
    <w:rsid w:val="00216DD8"/>
    <w:rsid w:val="00216E9E"/>
    <w:rsid w:val="00217472"/>
    <w:rsid w:val="00220012"/>
    <w:rsid w:val="002201AE"/>
    <w:rsid w:val="00220940"/>
    <w:rsid w:val="00220D45"/>
    <w:rsid w:val="00220DD0"/>
    <w:rsid w:val="0022134A"/>
    <w:rsid w:val="0022283C"/>
    <w:rsid w:val="0022286C"/>
    <w:rsid w:val="002234FD"/>
    <w:rsid w:val="00223553"/>
    <w:rsid w:val="00223FBD"/>
    <w:rsid w:val="00224450"/>
    <w:rsid w:val="002263A6"/>
    <w:rsid w:val="002278F9"/>
    <w:rsid w:val="00227B0E"/>
    <w:rsid w:val="00230360"/>
    <w:rsid w:val="0023041E"/>
    <w:rsid w:val="00230698"/>
    <w:rsid w:val="00230E61"/>
    <w:rsid w:val="00230ED9"/>
    <w:rsid w:val="00231361"/>
    <w:rsid w:val="00231A59"/>
    <w:rsid w:val="00231BBB"/>
    <w:rsid w:val="00231D5F"/>
    <w:rsid w:val="002326FA"/>
    <w:rsid w:val="002327EC"/>
    <w:rsid w:val="00232D4A"/>
    <w:rsid w:val="00233278"/>
    <w:rsid w:val="002335D9"/>
    <w:rsid w:val="0023382D"/>
    <w:rsid w:val="00234969"/>
    <w:rsid w:val="00234DC1"/>
    <w:rsid w:val="00235974"/>
    <w:rsid w:val="00235FDE"/>
    <w:rsid w:val="0023627C"/>
    <w:rsid w:val="002409E7"/>
    <w:rsid w:val="0024155B"/>
    <w:rsid w:val="00241582"/>
    <w:rsid w:val="002415C6"/>
    <w:rsid w:val="002420FB"/>
    <w:rsid w:val="00242B4C"/>
    <w:rsid w:val="00242B99"/>
    <w:rsid w:val="002435CE"/>
    <w:rsid w:val="0024394D"/>
    <w:rsid w:val="002439FB"/>
    <w:rsid w:val="00243DAE"/>
    <w:rsid w:val="002440D2"/>
    <w:rsid w:val="002440DC"/>
    <w:rsid w:val="00244224"/>
    <w:rsid w:val="00244F1D"/>
    <w:rsid w:val="002454FD"/>
    <w:rsid w:val="00246096"/>
    <w:rsid w:val="002464B3"/>
    <w:rsid w:val="00246685"/>
    <w:rsid w:val="00246EF8"/>
    <w:rsid w:val="002471E3"/>
    <w:rsid w:val="002479F0"/>
    <w:rsid w:val="00247A3D"/>
    <w:rsid w:val="0025014D"/>
    <w:rsid w:val="0025061A"/>
    <w:rsid w:val="0025142B"/>
    <w:rsid w:val="00251CA8"/>
    <w:rsid w:val="002520BB"/>
    <w:rsid w:val="0025289B"/>
    <w:rsid w:val="00253407"/>
    <w:rsid w:val="00253571"/>
    <w:rsid w:val="00253EFA"/>
    <w:rsid w:val="00253F41"/>
    <w:rsid w:val="00254B44"/>
    <w:rsid w:val="0025558C"/>
    <w:rsid w:val="00256B1D"/>
    <w:rsid w:val="0025781C"/>
    <w:rsid w:val="0025796F"/>
    <w:rsid w:val="00260142"/>
    <w:rsid w:val="002607CC"/>
    <w:rsid w:val="00260D6D"/>
    <w:rsid w:val="00261075"/>
    <w:rsid w:val="00261BD1"/>
    <w:rsid w:val="00261C03"/>
    <w:rsid w:val="00262034"/>
    <w:rsid w:val="00262A65"/>
    <w:rsid w:val="00262ADA"/>
    <w:rsid w:val="00262BB2"/>
    <w:rsid w:val="002630ED"/>
    <w:rsid w:val="00263228"/>
    <w:rsid w:val="0026355F"/>
    <w:rsid w:val="002636B0"/>
    <w:rsid w:val="00263F56"/>
    <w:rsid w:val="00264103"/>
    <w:rsid w:val="00264F11"/>
    <w:rsid w:val="00265BD6"/>
    <w:rsid w:val="00265D00"/>
    <w:rsid w:val="00265FAB"/>
    <w:rsid w:val="0026610A"/>
    <w:rsid w:val="00266737"/>
    <w:rsid w:val="00266B74"/>
    <w:rsid w:val="00270BBD"/>
    <w:rsid w:val="00270E23"/>
    <w:rsid w:val="00270E4B"/>
    <w:rsid w:val="00271918"/>
    <w:rsid w:val="00272310"/>
    <w:rsid w:val="00272448"/>
    <w:rsid w:val="002729B7"/>
    <w:rsid w:val="00272A69"/>
    <w:rsid w:val="00272BA5"/>
    <w:rsid w:val="002738D6"/>
    <w:rsid w:val="00273908"/>
    <w:rsid w:val="00273F5E"/>
    <w:rsid w:val="00274BC6"/>
    <w:rsid w:val="0027581B"/>
    <w:rsid w:val="0027679A"/>
    <w:rsid w:val="00276CF6"/>
    <w:rsid w:val="0028059F"/>
    <w:rsid w:val="002806B2"/>
    <w:rsid w:val="00280957"/>
    <w:rsid w:val="00280987"/>
    <w:rsid w:val="00280DCE"/>
    <w:rsid w:val="00280DE8"/>
    <w:rsid w:val="002811D6"/>
    <w:rsid w:val="002813EE"/>
    <w:rsid w:val="0028224C"/>
    <w:rsid w:val="0028354F"/>
    <w:rsid w:val="002835C7"/>
    <w:rsid w:val="00284714"/>
    <w:rsid w:val="00284C10"/>
    <w:rsid w:val="00284ED1"/>
    <w:rsid w:val="00284F97"/>
    <w:rsid w:val="002854DB"/>
    <w:rsid w:val="002859EF"/>
    <w:rsid w:val="00285CA2"/>
    <w:rsid w:val="00286897"/>
    <w:rsid w:val="00286A0A"/>
    <w:rsid w:val="00286BB2"/>
    <w:rsid w:val="00286D61"/>
    <w:rsid w:val="00287D1A"/>
    <w:rsid w:val="0029027C"/>
    <w:rsid w:val="00290F6F"/>
    <w:rsid w:val="00291A1C"/>
    <w:rsid w:val="00291AEE"/>
    <w:rsid w:val="00292403"/>
    <w:rsid w:val="0029276C"/>
    <w:rsid w:val="002930EC"/>
    <w:rsid w:val="00293A2C"/>
    <w:rsid w:val="0029551E"/>
    <w:rsid w:val="00295B83"/>
    <w:rsid w:val="00295C79"/>
    <w:rsid w:val="002967D9"/>
    <w:rsid w:val="00296E7B"/>
    <w:rsid w:val="002972D3"/>
    <w:rsid w:val="002A0189"/>
    <w:rsid w:val="002A03E7"/>
    <w:rsid w:val="002A0F96"/>
    <w:rsid w:val="002A15FB"/>
    <w:rsid w:val="002A1784"/>
    <w:rsid w:val="002A1C58"/>
    <w:rsid w:val="002A335E"/>
    <w:rsid w:val="002A3E51"/>
    <w:rsid w:val="002A42CB"/>
    <w:rsid w:val="002A4567"/>
    <w:rsid w:val="002A464D"/>
    <w:rsid w:val="002A4CE2"/>
    <w:rsid w:val="002A60AA"/>
    <w:rsid w:val="002A6108"/>
    <w:rsid w:val="002A7477"/>
    <w:rsid w:val="002A7C30"/>
    <w:rsid w:val="002A7EB7"/>
    <w:rsid w:val="002B030E"/>
    <w:rsid w:val="002B0ECD"/>
    <w:rsid w:val="002B167C"/>
    <w:rsid w:val="002B23D8"/>
    <w:rsid w:val="002B2EE9"/>
    <w:rsid w:val="002B2FFD"/>
    <w:rsid w:val="002B35A5"/>
    <w:rsid w:val="002B3820"/>
    <w:rsid w:val="002B4CC6"/>
    <w:rsid w:val="002B5712"/>
    <w:rsid w:val="002B5E21"/>
    <w:rsid w:val="002B6069"/>
    <w:rsid w:val="002B63C1"/>
    <w:rsid w:val="002B65B2"/>
    <w:rsid w:val="002B65F4"/>
    <w:rsid w:val="002B66ED"/>
    <w:rsid w:val="002B6E55"/>
    <w:rsid w:val="002B6EB5"/>
    <w:rsid w:val="002B71BF"/>
    <w:rsid w:val="002B7395"/>
    <w:rsid w:val="002B7B46"/>
    <w:rsid w:val="002B7C51"/>
    <w:rsid w:val="002B7FE4"/>
    <w:rsid w:val="002C0814"/>
    <w:rsid w:val="002C092D"/>
    <w:rsid w:val="002C0AAC"/>
    <w:rsid w:val="002C0C2C"/>
    <w:rsid w:val="002C0FBE"/>
    <w:rsid w:val="002C113D"/>
    <w:rsid w:val="002C150E"/>
    <w:rsid w:val="002C16D5"/>
    <w:rsid w:val="002C1A40"/>
    <w:rsid w:val="002C2BFB"/>
    <w:rsid w:val="002C2F45"/>
    <w:rsid w:val="002C2F60"/>
    <w:rsid w:val="002C3A80"/>
    <w:rsid w:val="002C3BDD"/>
    <w:rsid w:val="002C434D"/>
    <w:rsid w:val="002C4513"/>
    <w:rsid w:val="002C4851"/>
    <w:rsid w:val="002C4C1E"/>
    <w:rsid w:val="002C4C29"/>
    <w:rsid w:val="002C4F62"/>
    <w:rsid w:val="002C539E"/>
    <w:rsid w:val="002C554E"/>
    <w:rsid w:val="002C577B"/>
    <w:rsid w:val="002C59D9"/>
    <w:rsid w:val="002C6316"/>
    <w:rsid w:val="002C6604"/>
    <w:rsid w:val="002C6C6E"/>
    <w:rsid w:val="002C7229"/>
    <w:rsid w:val="002C7482"/>
    <w:rsid w:val="002C760E"/>
    <w:rsid w:val="002C78BC"/>
    <w:rsid w:val="002C7C7A"/>
    <w:rsid w:val="002C7C92"/>
    <w:rsid w:val="002C7E27"/>
    <w:rsid w:val="002D0833"/>
    <w:rsid w:val="002D1148"/>
    <w:rsid w:val="002D1508"/>
    <w:rsid w:val="002D1867"/>
    <w:rsid w:val="002D2895"/>
    <w:rsid w:val="002D311F"/>
    <w:rsid w:val="002D318F"/>
    <w:rsid w:val="002D3403"/>
    <w:rsid w:val="002D352A"/>
    <w:rsid w:val="002D3C91"/>
    <w:rsid w:val="002D3C9F"/>
    <w:rsid w:val="002D3D0D"/>
    <w:rsid w:val="002D3FFE"/>
    <w:rsid w:val="002D55C2"/>
    <w:rsid w:val="002D5BC1"/>
    <w:rsid w:val="002D5F7A"/>
    <w:rsid w:val="002D60BC"/>
    <w:rsid w:val="002D6346"/>
    <w:rsid w:val="002D6708"/>
    <w:rsid w:val="002D68B4"/>
    <w:rsid w:val="002D76A1"/>
    <w:rsid w:val="002D7A7C"/>
    <w:rsid w:val="002D7BFA"/>
    <w:rsid w:val="002D7CFF"/>
    <w:rsid w:val="002D7D08"/>
    <w:rsid w:val="002E0773"/>
    <w:rsid w:val="002E08D9"/>
    <w:rsid w:val="002E0FE7"/>
    <w:rsid w:val="002E150A"/>
    <w:rsid w:val="002E155C"/>
    <w:rsid w:val="002E21AE"/>
    <w:rsid w:val="002E22C2"/>
    <w:rsid w:val="002E2420"/>
    <w:rsid w:val="002E249D"/>
    <w:rsid w:val="002E25D8"/>
    <w:rsid w:val="002E2C14"/>
    <w:rsid w:val="002E3454"/>
    <w:rsid w:val="002E35AB"/>
    <w:rsid w:val="002E3F90"/>
    <w:rsid w:val="002E4011"/>
    <w:rsid w:val="002E41F5"/>
    <w:rsid w:val="002E425A"/>
    <w:rsid w:val="002E4664"/>
    <w:rsid w:val="002E47C2"/>
    <w:rsid w:val="002E4B48"/>
    <w:rsid w:val="002E4DBF"/>
    <w:rsid w:val="002E534A"/>
    <w:rsid w:val="002E556D"/>
    <w:rsid w:val="002E5AB1"/>
    <w:rsid w:val="002E5E07"/>
    <w:rsid w:val="002E632B"/>
    <w:rsid w:val="002E651F"/>
    <w:rsid w:val="002E6F1B"/>
    <w:rsid w:val="002E758A"/>
    <w:rsid w:val="002E772B"/>
    <w:rsid w:val="002E77DC"/>
    <w:rsid w:val="002E77F8"/>
    <w:rsid w:val="002E7B6E"/>
    <w:rsid w:val="002E7D1F"/>
    <w:rsid w:val="002E7E28"/>
    <w:rsid w:val="002F013E"/>
    <w:rsid w:val="002F04D7"/>
    <w:rsid w:val="002F0AC3"/>
    <w:rsid w:val="002F0E31"/>
    <w:rsid w:val="002F0E9E"/>
    <w:rsid w:val="002F1ED9"/>
    <w:rsid w:val="002F2035"/>
    <w:rsid w:val="002F2BD7"/>
    <w:rsid w:val="002F3D45"/>
    <w:rsid w:val="002F4BAD"/>
    <w:rsid w:val="002F4F22"/>
    <w:rsid w:val="002F4F3B"/>
    <w:rsid w:val="002F5448"/>
    <w:rsid w:val="002F5CD5"/>
    <w:rsid w:val="002F601F"/>
    <w:rsid w:val="002F6788"/>
    <w:rsid w:val="002F73A2"/>
    <w:rsid w:val="0030014C"/>
    <w:rsid w:val="00300226"/>
    <w:rsid w:val="0030056D"/>
    <w:rsid w:val="00301375"/>
    <w:rsid w:val="0030195F"/>
    <w:rsid w:val="00301CEC"/>
    <w:rsid w:val="00302AB7"/>
    <w:rsid w:val="00302B4D"/>
    <w:rsid w:val="00303814"/>
    <w:rsid w:val="00303A2C"/>
    <w:rsid w:val="003045E4"/>
    <w:rsid w:val="00304B11"/>
    <w:rsid w:val="00304C75"/>
    <w:rsid w:val="00304D71"/>
    <w:rsid w:val="00305054"/>
    <w:rsid w:val="00305379"/>
    <w:rsid w:val="003053B4"/>
    <w:rsid w:val="00305846"/>
    <w:rsid w:val="003059C6"/>
    <w:rsid w:val="00305A48"/>
    <w:rsid w:val="00305E1A"/>
    <w:rsid w:val="00306508"/>
    <w:rsid w:val="003066C3"/>
    <w:rsid w:val="00307BC7"/>
    <w:rsid w:val="0031001F"/>
    <w:rsid w:val="0031022E"/>
    <w:rsid w:val="0031023D"/>
    <w:rsid w:val="00310822"/>
    <w:rsid w:val="00310A80"/>
    <w:rsid w:val="003116DB"/>
    <w:rsid w:val="00311767"/>
    <w:rsid w:val="003118D5"/>
    <w:rsid w:val="00312098"/>
    <w:rsid w:val="00312293"/>
    <w:rsid w:val="00312310"/>
    <w:rsid w:val="00313184"/>
    <w:rsid w:val="003134B0"/>
    <w:rsid w:val="003135E6"/>
    <w:rsid w:val="003139F4"/>
    <w:rsid w:val="003142C8"/>
    <w:rsid w:val="0031432F"/>
    <w:rsid w:val="0031434A"/>
    <w:rsid w:val="00314500"/>
    <w:rsid w:val="00314B26"/>
    <w:rsid w:val="00315938"/>
    <w:rsid w:val="003161CF"/>
    <w:rsid w:val="003167D5"/>
    <w:rsid w:val="00316BD2"/>
    <w:rsid w:val="00317CD5"/>
    <w:rsid w:val="00317DF4"/>
    <w:rsid w:val="00317FC0"/>
    <w:rsid w:val="0032031B"/>
    <w:rsid w:val="003207CD"/>
    <w:rsid w:val="003210A9"/>
    <w:rsid w:val="003221D7"/>
    <w:rsid w:val="0032246F"/>
    <w:rsid w:val="003236EC"/>
    <w:rsid w:val="003237BD"/>
    <w:rsid w:val="00323B1B"/>
    <w:rsid w:val="003240D8"/>
    <w:rsid w:val="00324E03"/>
    <w:rsid w:val="00324E99"/>
    <w:rsid w:val="00325246"/>
    <w:rsid w:val="00325386"/>
    <w:rsid w:val="0032565C"/>
    <w:rsid w:val="003260FC"/>
    <w:rsid w:val="00326CA6"/>
    <w:rsid w:val="00326ECB"/>
    <w:rsid w:val="003270D4"/>
    <w:rsid w:val="003275A7"/>
    <w:rsid w:val="00330675"/>
    <w:rsid w:val="00332B23"/>
    <w:rsid w:val="00332EA4"/>
    <w:rsid w:val="003332A8"/>
    <w:rsid w:val="00333BB1"/>
    <w:rsid w:val="00333BD1"/>
    <w:rsid w:val="00333F01"/>
    <w:rsid w:val="0033441B"/>
    <w:rsid w:val="00334E64"/>
    <w:rsid w:val="00334FA0"/>
    <w:rsid w:val="00335640"/>
    <w:rsid w:val="00337223"/>
    <w:rsid w:val="003375AF"/>
    <w:rsid w:val="00337933"/>
    <w:rsid w:val="00340146"/>
    <w:rsid w:val="00340DEA"/>
    <w:rsid w:val="003414EA"/>
    <w:rsid w:val="00341B1F"/>
    <w:rsid w:val="00341C9D"/>
    <w:rsid w:val="00341CD4"/>
    <w:rsid w:val="003422F6"/>
    <w:rsid w:val="00342396"/>
    <w:rsid w:val="00343C5E"/>
    <w:rsid w:val="00344644"/>
    <w:rsid w:val="00344CE7"/>
    <w:rsid w:val="003450F7"/>
    <w:rsid w:val="00345198"/>
    <w:rsid w:val="003451D4"/>
    <w:rsid w:val="00345490"/>
    <w:rsid w:val="00346860"/>
    <w:rsid w:val="003469E8"/>
    <w:rsid w:val="00346AF7"/>
    <w:rsid w:val="0034723D"/>
    <w:rsid w:val="003476FD"/>
    <w:rsid w:val="00347D3F"/>
    <w:rsid w:val="00347D72"/>
    <w:rsid w:val="0035022B"/>
    <w:rsid w:val="0035088D"/>
    <w:rsid w:val="00351331"/>
    <w:rsid w:val="0035135A"/>
    <w:rsid w:val="003517F3"/>
    <w:rsid w:val="00352132"/>
    <w:rsid w:val="00352AD4"/>
    <w:rsid w:val="00352AD6"/>
    <w:rsid w:val="00352C87"/>
    <w:rsid w:val="00353D86"/>
    <w:rsid w:val="00354BA2"/>
    <w:rsid w:val="0035524E"/>
    <w:rsid w:val="003552F2"/>
    <w:rsid w:val="003555CF"/>
    <w:rsid w:val="00355640"/>
    <w:rsid w:val="00356414"/>
    <w:rsid w:val="0035653A"/>
    <w:rsid w:val="003566CC"/>
    <w:rsid w:val="00356CEA"/>
    <w:rsid w:val="00356D11"/>
    <w:rsid w:val="00357504"/>
    <w:rsid w:val="003576D9"/>
    <w:rsid w:val="00357F4D"/>
    <w:rsid w:val="0036011D"/>
    <w:rsid w:val="00360EB9"/>
    <w:rsid w:val="00361C32"/>
    <w:rsid w:val="00362018"/>
    <w:rsid w:val="0036248D"/>
    <w:rsid w:val="003627A4"/>
    <w:rsid w:val="00363464"/>
    <w:rsid w:val="00363B93"/>
    <w:rsid w:val="00363D88"/>
    <w:rsid w:val="00364471"/>
    <w:rsid w:val="0036596E"/>
    <w:rsid w:val="003665D7"/>
    <w:rsid w:val="003669C8"/>
    <w:rsid w:val="00366DE6"/>
    <w:rsid w:val="00366FAA"/>
    <w:rsid w:val="00367B7B"/>
    <w:rsid w:val="00367F14"/>
    <w:rsid w:val="00371157"/>
    <w:rsid w:val="003715ED"/>
    <w:rsid w:val="00371C49"/>
    <w:rsid w:val="0037237A"/>
    <w:rsid w:val="00372D6B"/>
    <w:rsid w:val="00373C0B"/>
    <w:rsid w:val="00374055"/>
    <w:rsid w:val="00374A20"/>
    <w:rsid w:val="00374A44"/>
    <w:rsid w:val="00374EA3"/>
    <w:rsid w:val="003752AE"/>
    <w:rsid w:val="00375B17"/>
    <w:rsid w:val="00375ED4"/>
    <w:rsid w:val="003760BD"/>
    <w:rsid w:val="003760EA"/>
    <w:rsid w:val="00376DE1"/>
    <w:rsid w:val="003771BA"/>
    <w:rsid w:val="003774E6"/>
    <w:rsid w:val="00377781"/>
    <w:rsid w:val="00377E37"/>
    <w:rsid w:val="00380166"/>
    <w:rsid w:val="0038153A"/>
    <w:rsid w:val="00382550"/>
    <w:rsid w:val="00382809"/>
    <w:rsid w:val="003828B2"/>
    <w:rsid w:val="00382B39"/>
    <w:rsid w:val="00382BC1"/>
    <w:rsid w:val="00382EA7"/>
    <w:rsid w:val="00383A25"/>
    <w:rsid w:val="00383C72"/>
    <w:rsid w:val="00383D7E"/>
    <w:rsid w:val="0038428A"/>
    <w:rsid w:val="00384F54"/>
    <w:rsid w:val="00385259"/>
    <w:rsid w:val="003852AA"/>
    <w:rsid w:val="0038581B"/>
    <w:rsid w:val="00385A9A"/>
    <w:rsid w:val="00385F4F"/>
    <w:rsid w:val="00386484"/>
    <w:rsid w:val="0038711A"/>
    <w:rsid w:val="0038742E"/>
    <w:rsid w:val="0038749D"/>
    <w:rsid w:val="003877E4"/>
    <w:rsid w:val="003901E6"/>
    <w:rsid w:val="00390264"/>
    <w:rsid w:val="00390355"/>
    <w:rsid w:val="003907DD"/>
    <w:rsid w:val="00390893"/>
    <w:rsid w:val="00390ABA"/>
    <w:rsid w:val="00390BFA"/>
    <w:rsid w:val="00390DC0"/>
    <w:rsid w:val="003916B0"/>
    <w:rsid w:val="00391BD7"/>
    <w:rsid w:val="00391DF4"/>
    <w:rsid w:val="00391FA6"/>
    <w:rsid w:val="003923E8"/>
    <w:rsid w:val="00392B97"/>
    <w:rsid w:val="00392EF4"/>
    <w:rsid w:val="00392FDC"/>
    <w:rsid w:val="00393193"/>
    <w:rsid w:val="0039327D"/>
    <w:rsid w:val="00393E0E"/>
    <w:rsid w:val="00394320"/>
    <w:rsid w:val="00394B7F"/>
    <w:rsid w:val="003951AE"/>
    <w:rsid w:val="003952AF"/>
    <w:rsid w:val="003959D9"/>
    <w:rsid w:val="003959E4"/>
    <w:rsid w:val="00395FFD"/>
    <w:rsid w:val="00396265"/>
    <w:rsid w:val="00396351"/>
    <w:rsid w:val="00396592"/>
    <w:rsid w:val="003967ED"/>
    <w:rsid w:val="00396BC6"/>
    <w:rsid w:val="00396FD3"/>
    <w:rsid w:val="00397401"/>
    <w:rsid w:val="003979E6"/>
    <w:rsid w:val="00397B0F"/>
    <w:rsid w:val="00397C0E"/>
    <w:rsid w:val="003A0229"/>
    <w:rsid w:val="003A0898"/>
    <w:rsid w:val="003A08CC"/>
    <w:rsid w:val="003A08F3"/>
    <w:rsid w:val="003A1970"/>
    <w:rsid w:val="003A1E5B"/>
    <w:rsid w:val="003A3F66"/>
    <w:rsid w:val="003A4058"/>
    <w:rsid w:val="003A503B"/>
    <w:rsid w:val="003A585A"/>
    <w:rsid w:val="003A5DCC"/>
    <w:rsid w:val="003A629B"/>
    <w:rsid w:val="003A648F"/>
    <w:rsid w:val="003A69B9"/>
    <w:rsid w:val="003A6ADF"/>
    <w:rsid w:val="003A6E78"/>
    <w:rsid w:val="003A791B"/>
    <w:rsid w:val="003A7ABD"/>
    <w:rsid w:val="003A7E11"/>
    <w:rsid w:val="003A7E7F"/>
    <w:rsid w:val="003B0AB5"/>
    <w:rsid w:val="003B0B84"/>
    <w:rsid w:val="003B0CE3"/>
    <w:rsid w:val="003B0F17"/>
    <w:rsid w:val="003B1042"/>
    <w:rsid w:val="003B1178"/>
    <w:rsid w:val="003B136B"/>
    <w:rsid w:val="003B15ED"/>
    <w:rsid w:val="003B15F3"/>
    <w:rsid w:val="003B2103"/>
    <w:rsid w:val="003B2A6A"/>
    <w:rsid w:val="003B2E53"/>
    <w:rsid w:val="003B3101"/>
    <w:rsid w:val="003B3163"/>
    <w:rsid w:val="003B31A2"/>
    <w:rsid w:val="003B35B8"/>
    <w:rsid w:val="003B4560"/>
    <w:rsid w:val="003B47E1"/>
    <w:rsid w:val="003B492D"/>
    <w:rsid w:val="003B4B8B"/>
    <w:rsid w:val="003B4F0A"/>
    <w:rsid w:val="003B5C8A"/>
    <w:rsid w:val="003B5DA5"/>
    <w:rsid w:val="003B66E4"/>
    <w:rsid w:val="003B6BC2"/>
    <w:rsid w:val="003B7128"/>
    <w:rsid w:val="003B760A"/>
    <w:rsid w:val="003B772F"/>
    <w:rsid w:val="003B77E5"/>
    <w:rsid w:val="003B7902"/>
    <w:rsid w:val="003C0559"/>
    <w:rsid w:val="003C0D3A"/>
    <w:rsid w:val="003C1678"/>
    <w:rsid w:val="003C17E3"/>
    <w:rsid w:val="003C1DD0"/>
    <w:rsid w:val="003C2103"/>
    <w:rsid w:val="003C2247"/>
    <w:rsid w:val="003C22BB"/>
    <w:rsid w:val="003C2F75"/>
    <w:rsid w:val="003C3170"/>
    <w:rsid w:val="003C323B"/>
    <w:rsid w:val="003C32A0"/>
    <w:rsid w:val="003C33EC"/>
    <w:rsid w:val="003C33FE"/>
    <w:rsid w:val="003C3C7E"/>
    <w:rsid w:val="003C3D34"/>
    <w:rsid w:val="003C427A"/>
    <w:rsid w:val="003C49FD"/>
    <w:rsid w:val="003C4A65"/>
    <w:rsid w:val="003C4D93"/>
    <w:rsid w:val="003C4EF9"/>
    <w:rsid w:val="003C50ED"/>
    <w:rsid w:val="003C5202"/>
    <w:rsid w:val="003C55B4"/>
    <w:rsid w:val="003C5B7A"/>
    <w:rsid w:val="003C5CD8"/>
    <w:rsid w:val="003C676C"/>
    <w:rsid w:val="003C7413"/>
    <w:rsid w:val="003C75E9"/>
    <w:rsid w:val="003C7A24"/>
    <w:rsid w:val="003C7C77"/>
    <w:rsid w:val="003D05E3"/>
    <w:rsid w:val="003D06B1"/>
    <w:rsid w:val="003D19CA"/>
    <w:rsid w:val="003D2B8C"/>
    <w:rsid w:val="003D2F37"/>
    <w:rsid w:val="003D3759"/>
    <w:rsid w:val="003D3A16"/>
    <w:rsid w:val="003D3A5A"/>
    <w:rsid w:val="003D3D6A"/>
    <w:rsid w:val="003D420C"/>
    <w:rsid w:val="003D4F6A"/>
    <w:rsid w:val="003D50CE"/>
    <w:rsid w:val="003D52EE"/>
    <w:rsid w:val="003D5856"/>
    <w:rsid w:val="003D7A23"/>
    <w:rsid w:val="003E00AF"/>
    <w:rsid w:val="003E010B"/>
    <w:rsid w:val="003E0276"/>
    <w:rsid w:val="003E0480"/>
    <w:rsid w:val="003E1884"/>
    <w:rsid w:val="003E1950"/>
    <w:rsid w:val="003E1A7F"/>
    <w:rsid w:val="003E1C59"/>
    <w:rsid w:val="003E2BAA"/>
    <w:rsid w:val="003E2C8A"/>
    <w:rsid w:val="003E308B"/>
    <w:rsid w:val="003E3657"/>
    <w:rsid w:val="003E3797"/>
    <w:rsid w:val="003E510C"/>
    <w:rsid w:val="003E5154"/>
    <w:rsid w:val="003E58DE"/>
    <w:rsid w:val="003E5A5D"/>
    <w:rsid w:val="003E5DDA"/>
    <w:rsid w:val="003E5E0F"/>
    <w:rsid w:val="003E5E75"/>
    <w:rsid w:val="003E705A"/>
    <w:rsid w:val="003E70A0"/>
    <w:rsid w:val="003E7511"/>
    <w:rsid w:val="003E790D"/>
    <w:rsid w:val="003F0974"/>
    <w:rsid w:val="003F1739"/>
    <w:rsid w:val="003F1A11"/>
    <w:rsid w:val="003F1B48"/>
    <w:rsid w:val="003F1B91"/>
    <w:rsid w:val="003F1C85"/>
    <w:rsid w:val="003F3ED7"/>
    <w:rsid w:val="003F5A09"/>
    <w:rsid w:val="003F61ED"/>
    <w:rsid w:val="003F6B9E"/>
    <w:rsid w:val="003F6BCC"/>
    <w:rsid w:val="003F6E4B"/>
    <w:rsid w:val="003F7287"/>
    <w:rsid w:val="003F7964"/>
    <w:rsid w:val="003F7BFF"/>
    <w:rsid w:val="003F7E77"/>
    <w:rsid w:val="003F7EA6"/>
    <w:rsid w:val="003F7FB5"/>
    <w:rsid w:val="004010C0"/>
    <w:rsid w:val="0040184B"/>
    <w:rsid w:val="00401AEE"/>
    <w:rsid w:val="00401B0A"/>
    <w:rsid w:val="00401D72"/>
    <w:rsid w:val="00401F25"/>
    <w:rsid w:val="004025C3"/>
    <w:rsid w:val="004028A1"/>
    <w:rsid w:val="00403006"/>
    <w:rsid w:val="00403AF7"/>
    <w:rsid w:val="00404308"/>
    <w:rsid w:val="0040461A"/>
    <w:rsid w:val="00405C9E"/>
    <w:rsid w:val="004065DF"/>
    <w:rsid w:val="00406D3E"/>
    <w:rsid w:val="004076E6"/>
    <w:rsid w:val="004077C1"/>
    <w:rsid w:val="004107DD"/>
    <w:rsid w:val="004109DC"/>
    <w:rsid w:val="00410D9D"/>
    <w:rsid w:val="00411349"/>
    <w:rsid w:val="00411580"/>
    <w:rsid w:val="00411839"/>
    <w:rsid w:val="004123CB"/>
    <w:rsid w:val="0041250A"/>
    <w:rsid w:val="00412974"/>
    <w:rsid w:val="00413361"/>
    <w:rsid w:val="004152A8"/>
    <w:rsid w:val="00415868"/>
    <w:rsid w:val="0041663A"/>
    <w:rsid w:val="00416FE9"/>
    <w:rsid w:val="00417470"/>
    <w:rsid w:val="004178CE"/>
    <w:rsid w:val="00417B68"/>
    <w:rsid w:val="00417BA5"/>
    <w:rsid w:val="00420871"/>
    <w:rsid w:val="00420B37"/>
    <w:rsid w:val="00420DEB"/>
    <w:rsid w:val="004211C0"/>
    <w:rsid w:val="00421B64"/>
    <w:rsid w:val="004226BE"/>
    <w:rsid w:val="00422EC4"/>
    <w:rsid w:val="0042341E"/>
    <w:rsid w:val="004236C5"/>
    <w:rsid w:val="004246E6"/>
    <w:rsid w:val="00424A0E"/>
    <w:rsid w:val="004253AE"/>
    <w:rsid w:val="00425754"/>
    <w:rsid w:val="004265C8"/>
    <w:rsid w:val="00426EB0"/>
    <w:rsid w:val="00427646"/>
    <w:rsid w:val="004279CC"/>
    <w:rsid w:val="00430183"/>
    <w:rsid w:val="00430C55"/>
    <w:rsid w:val="0043124F"/>
    <w:rsid w:val="0043146B"/>
    <w:rsid w:val="00431B45"/>
    <w:rsid w:val="0043218E"/>
    <w:rsid w:val="004324AA"/>
    <w:rsid w:val="00432DE7"/>
    <w:rsid w:val="00432FD3"/>
    <w:rsid w:val="0043307F"/>
    <w:rsid w:val="004333AF"/>
    <w:rsid w:val="0043392D"/>
    <w:rsid w:val="00433BE2"/>
    <w:rsid w:val="0043407F"/>
    <w:rsid w:val="0043451F"/>
    <w:rsid w:val="00434C68"/>
    <w:rsid w:val="00434C87"/>
    <w:rsid w:val="00434CE9"/>
    <w:rsid w:val="00434D71"/>
    <w:rsid w:val="00434F9A"/>
    <w:rsid w:val="00435143"/>
    <w:rsid w:val="00435C97"/>
    <w:rsid w:val="00436106"/>
    <w:rsid w:val="0043644A"/>
    <w:rsid w:val="004367DE"/>
    <w:rsid w:val="00436AF9"/>
    <w:rsid w:val="004370F6"/>
    <w:rsid w:val="0043713A"/>
    <w:rsid w:val="00437428"/>
    <w:rsid w:val="0043783C"/>
    <w:rsid w:val="00437B37"/>
    <w:rsid w:val="00437E99"/>
    <w:rsid w:val="004405D3"/>
    <w:rsid w:val="00440C8D"/>
    <w:rsid w:val="00440E18"/>
    <w:rsid w:val="0044145E"/>
    <w:rsid w:val="004414A2"/>
    <w:rsid w:val="004416C5"/>
    <w:rsid w:val="00441BAA"/>
    <w:rsid w:val="00441BF2"/>
    <w:rsid w:val="00441D1B"/>
    <w:rsid w:val="00442441"/>
    <w:rsid w:val="00442B7F"/>
    <w:rsid w:val="00442B9F"/>
    <w:rsid w:val="00442D31"/>
    <w:rsid w:val="00442E82"/>
    <w:rsid w:val="00442E91"/>
    <w:rsid w:val="004434DA"/>
    <w:rsid w:val="0044394F"/>
    <w:rsid w:val="00443BE4"/>
    <w:rsid w:val="004446DD"/>
    <w:rsid w:val="00446407"/>
    <w:rsid w:val="00446712"/>
    <w:rsid w:val="0044712E"/>
    <w:rsid w:val="00447670"/>
    <w:rsid w:val="00450C8F"/>
    <w:rsid w:val="00450CE5"/>
    <w:rsid w:val="0045136B"/>
    <w:rsid w:val="0045166E"/>
    <w:rsid w:val="00452D54"/>
    <w:rsid w:val="00452E0E"/>
    <w:rsid w:val="00452E8A"/>
    <w:rsid w:val="00454169"/>
    <w:rsid w:val="004541F0"/>
    <w:rsid w:val="00454590"/>
    <w:rsid w:val="004548CA"/>
    <w:rsid w:val="004549A6"/>
    <w:rsid w:val="00454EA1"/>
    <w:rsid w:val="00455218"/>
    <w:rsid w:val="00455458"/>
    <w:rsid w:val="004557DC"/>
    <w:rsid w:val="00455A2B"/>
    <w:rsid w:val="00455B51"/>
    <w:rsid w:val="00455D4B"/>
    <w:rsid w:val="00460417"/>
    <w:rsid w:val="00460D05"/>
    <w:rsid w:val="0046120B"/>
    <w:rsid w:val="00461FE8"/>
    <w:rsid w:val="00463626"/>
    <w:rsid w:val="00463871"/>
    <w:rsid w:val="00464331"/>
    <w:rsid w:val="00464800"/>
    <w:rsid w:val="004648CA"/>
    <w:rsid w:val="004650D3"/>
    <w:rsid w:val="00465755"/>
    <w:rsid w:val="00465BB5"/>
    <w:rsid w:val="004662D7"/>
    <w:rsid w:val="004663EA"/>
    <w:rsid w:val="00466847"/>
    <w:rsid w:val="00467C82"/>
    <w:rsid w:val="00467FC7"/>
    <w:rsid w:val="00470010"/>
    <w:rsid w:val="00470130"/>
    <w:rsid w:val="00470429"/>
    <w:rsid w:val="00470817"/>
    <w:rsid w:val="00470B16"/>
    <w:rsid w:val="004716DC"/>
    <w:rsid w:val="00471823"/>
    <w:rsid w:val="00471898"/>
    <w:rsid w:val="00471C68"/>
    <w:rsid w:val="004722BD"/>
    <w:rsid w:val="004727AD"/>
    <w:rsid w:val="00472A17"/>
    <w:rsid w:val="00473C01"/>
    <w:rsid w:val="004740E2"/>
    <w:rsid w:val="00474244"/>
    <w:rsid w:val="00475B8B"/>
    <w:rsid w:val="004766A3"/>
    <w:rsid w:val="00476948"/>
    <w:rsid w:val="00476CA1"/>
    <w:rsid w:val="00476F11"/>
    <w:rsid w:val="00476F8D"/>
    <w:rsid w:val="00477062"/>
    <w:rsid w:val="0047773F"/>
    <w:rsid w:val="00477831"/>
    <w:rsid w:val="00477B02"/>
    <w:rsid w:val="00477B30"/>
    <w:rsid w:val="00477BF4"/>
    <w:rsid w:val="004800A0"/>
    <w:rsid w:val="004819B7"/>
    <w:rsid w:val="0048240D"/>
    <w:rsid w:val="004824FB"/>
    <w:rsid w:val="004828AC"/>
    <w:rsid w:val="004831A5"/>
    <w:rsid w:val="004838AC"/>
    <w:rsid w:val="00483A53"/>
    <w:rsid w:val="00483E4A"/>
    <w:rsid w:val="00484D5C"/>
    <w:rsid w:val="004850DA"/>
    <w:rsid w:val="0048519B"/>
    <w:rsid w:val="00485256"/>
    <w:rsid w:val="00485395"/>
    <w:rsid w:val="00485400"/>
    <w:rsid w:val="00485842"/>
    <w:rsid w:val="0048596D"/>
    <w:rsid w:val="004862B7"/>
    <w:rsid w:val="00487C57"/>
    <w:rsid w:val="0049010A"/>
    <w:rsid w:val="00490BEA"/>
    <w:rsid w:val="00491077"/>
    <w:rsid w:val="00491D0A"/>
    <w:rsid w:val="00492663"/>
    <w:rsid w:val="00492EA7"/>
    <w:rsid w:val="004930F9"/>
    <w:rsid w:val="00493249"/>
    <w:rsid w:val="004936EC"/>
    <w:rsid w:val="00493878"/>
    <w:rsid w:val="004940B2"/>
    <w:rsid w:val="0049429C"/>
    <w:rsid w:val="00494F31"/>
    <w:rsid w:val="00496376"/>
    <w:rsid w:val="004963F0"/>
    <w:rsid w:val="0049691F"/>
    <w:rsid w:val="00496BC5"/>
    <w:rsid w:val="00497190"/>
    <w:rsid w:val="00497375"/>
    <w:rsid w:val="0049743F"/>
    <w:rsid w:val="004977C4"/>
    <w:rsid w:val="00497F8A"/>
    <w:rsid w:val="004A0106"/>
    <w:rsid w:val="004A0744"/>
    <w:rsid w:val="004A1B7B"/>
    <w:rsid w:val="004A1CBB"/>
    <w:rsid w:val="004A210F"/>
    <w:rsid w:val="004A25B7"/>
    <w:rsid w:val="004A2BBD"/>
    <w:rsid w:val="004A2F0F"/>
    <w:rsid w:val="004A30E3"/>
    <w:rsid w:val="004A3D05"/>
    <w:rsid w:val="004A3ECB"/>
    <w:rsid w:val="004A4187"/>
    <w:rsid w:val="004A567C"/>
    <w:rsid w:val="004A5C75"/>
    <w:rsid w:val="004A618C"/>
    <w:rsid w:val="004A6359"/>
    <w:rsid w:val="004A6940"/>
    <w:rsid w:val="004A7420"/>
    <w:rsid w:val="004B01CF"/>
    <w:rsid w:val="004B07AE"/>
    <w:rsid w:val="004B07B0"/>
    <w:rsid w:val="004B1155"/>
    <w:rsid w:val="004B1BEF"/>
    <w:rsid w:val="004B1E4B"/>
    <w:rsid w:val="004B25E2"/>
    <w:rsid w:val="004B25F8"/>
    <w:rsid w:val="004B3529"/>
    <w:rsid w:val="004B36FF"/>
    <w:rsid w:val="004B3D0A"/>
    <w:rsid w:val="004B3D2F"/>
    <w:rsid w:val="004B416F"/>
    <w:rsid w:val="004B49A7"/>
    <w:rsid w:val="004B5546"/>
    <w:rsid w:val="004B6327"/>
    <w:rsid w:val="004B639B"/>
    <w:rsid w:val="004B69F8"/>
    <w:rsid w:val="004B72E9"/>
    <w:rsid w:val="004B74AF"/>
    <w:rsid w:val="004B7B43"/>
    <w:rsid w:val="004B7DDE"/>
    <w:rsid w:val="004C0C52"/>
    <w:rsid w:val="004C1058"/>
    <w:rsid w:val="004C1115"/>
    <w:rsid w:val="004C1B09"/>
    <w:rsid w:val="004C2A5F"/>
    <w:rsid w:val="004C2FA0"/>
    <w:rsid w:val="004C332B"/>
    <w:rsid w:val="004C345D"/>
    <w:rsid w:val="004C352A"/>
    <w:rsid w:val="004C3878"/>
    <w:rsid w:val="004C4352"/>
    <w:rsid w:val="004C450E"/>
    <w:rsid w:val="004C4628"/>
    <w:rsid w:val="004C4642"/>
    <w:rsid w:val="004C496F"/>
    <w:rsid w:val="004C52A6"/>
    <w:rsid w:val="004C5706"/>
    <w:rsid w:val="004C5730"/>
    <w:rsid w:val="004C585E"/>
    <w:rsid w:val="004C58BC"/>
    <w:rsid w:val="004C5DB6"/>
    <w:rsid w:val="004C5F6B"/>
    <w:rsid w:val="004C690E"/>
    <w:rsid w:val="004C7065"/>
    <w:rsid w:val="004C7EB9"/>
    <w:rsid w:val="004C7FF0"/>
    <w:rsid w:val="004D05E2"/>
    <w:rsid w:val="004D0B88"/>
    <w:rsid w:val="004D113B"/>
    <w:rsid w:val="004D1646"/>
    <w:rsid w:val="004D1BC9"/>
    <w:rsid w:val="004D260B"/>
    <w:rsid w:val="004D380F"/>
    <w:rsid w:val="004D3928"/>
    <w:rsid w:val="004D3B5E"/>
    <w:rsid w:val="004D3B71"/>
    <w:rsid w:val="004D3D39"/>
    <w:rsid w:val="004D3DC8"/>
    <w:rsid w:val="004D411B"/>
    <w:rsid w:val="004D430F"/>
    <w:rsid w:val="004D4BA2"/>
    <w:rsid w:val="004D5B10"/>
    <w:rsid w:val="004D5B6F"/>
    <w:rsid w:val="004D5E31"/>
    <w:rsid w:val="004D68F6"/>
    <w:rsid w:val="004D6F46"/>
    <w:rsid w:val="004D793F"/>
    <w:rsid w:val="004D7987"/>
    <w:rsid w:val="004D7A00"/>
    <w:rsid w:val="004D7ABE"/>
    <w:rsid w:val="004E0B97"/>
    <w:rsid w:val="004E1F30"/>
    <w:rsid w:val="004E28D9"/>
    <w:rsid w:val="004E31E0"/>
    <w:rsid w:val="004E4026"/>
    <w:rsid w:val="004E40D6"/>
    <w:rsid w:val="004E4224"/>
    <w:rsid w:val="004E423D"/>
    <w:rsid w:val="004E4B41"/>
    <w:rsid w:val="004E57FA"/>
    <w:rsid w:val="004E59A8"/>
    <w:rsid w:val="004E5E22"/>
    <w:rsid w:val="004E5E61"/>
    <w:rsid w:val="004E5EEF"/>
    <w:rsid w:val="004E6233"/>
    <w:rsid w:val="004E63E1"/>
    <w:rsid w:val="004E6914"/>
    <w:rsid w:val="004E6CF5"/>
    <w:rsid w:val="004E7543"/>
    <w:rsid w:val="004F032C"/>
    <w:rsid w:val="004F0578"/>
    <w:rsid w:val="004F069B"/>
    <w:rsid w:val="004F0B93"/>
    <w:rsid w:val="004F2BCC"/>
    <w:rsid w:val="004F343E"/>
    <w:rsid w:val="004F4077"/>
    <w:rsid w:val="004F41E4"/>
    <w:rsid w:val="004F43E2"/>
    <w:rsid w:val="004F467E"/>
    <w:rsid w:val="004F4C28"/>
    <w:rsid w:val="004F4DF8"/>
    <w:rsid w:val="004F5132"/>
    <w:rsid w:val="004F5212"/>
    <w:rsid w:val="004F6453"/>
    <w:rsid w:val="004F651C"/>
    <w:rsid w:val="004F73BD"/>
    <w:rsid w:val="004F7467"/>
    <w:rsid w:val="004F7A9C"/>
    <w:rsid w:val="004F7C12"/>
    <w:rsid w:val="004F7D49"/>
    <w:rsid w:val="0050024D"/>
    <w:rsid w:val="005004A5"/>
    <w:rsid w:val="005010A5"/>
    <w:rsid w:val="0050141F"/>
    <w:rsid w:val="00502397"/>
    <w:rsid w:val="0050273A"/>
    <w:rsid w:val="00502C82"/>
    <w:rsid w:val="00502D09"/>
    <w:rsid w:val="00503055"/>
    <w:rsid w:val="00503631"/>
    <w:rsid w:val="005037CF"/>
    <w:rsid w:val="0050380A"/>
    <w:rsid w:val="00504116"/>
    <w:rsid w:val="0050442A"/>
    <w:rsid w:val="00504552"/>
    <w:rsid w:val="00504718"/>
    <w:rsid w:val="00504D57"/>
    <w:rsid w:val="00504FE8"/>
    <w:rsid w:val="00505D06"/>
    <w:rsid w:val="00506365"/>
    <w:rsid w:val="00506F5F"/>
    <w:rsid w:val="00506FD8"/>
    <w:rsid w:val="0050705E"/>
    <w:rsid w:val="00507BC4"/>
    <w:rsid w:val="00507F97"/>
    <w:rsid w:val="00510295"/>
    <w:rsid w:val="005104AC"/>
    <w:rsid w:val="00510E65"/>
    <w:rsid w:val="005110B0"/>
    <w:rsid w:val="00511404"/>
    <w:rsid w:val="0051237A"/>
    <w:rsid w:val="0051318D"/>
    <w:rsid w:val="00513381"/>
    <w:rsid w:val="005139F4"/>
    <w:rsid w:val="00513BFA"/>
    <w:rsid w:val="00514140"/>
    <w:rsid w:val="00514318"/>
    <w:rsid w:val="005147E9"/>
    <w:rsid w:val="0051506A"/>
    <w:rsid w:val="005156E1"/>
    <w:rsid w:val="00515A3D"/>
    <w:rsid w:val="00516091"/>
    <w:rsid w:val="005165CC"/>
    <w:rsid w:val="005167D5"/>
    <w:rsid w:val="00517656"/>
    <w:rsid w:val="00517711"/>
    <w:rsid w:val="00517928"/>
    <w:rsid w:val="0052076E"/>
    <w:rsid w:val="00520E51"/>
    <w:rsid w:val="0052124A"/>
    <w:rsid w:val="00521E09"/>
    <w:rsid w:val="005220E3"/>
    <w:rsid w:val="005222A6"/>
    <w:rsid w:val="00522DE9"/>
    <w:rsid w:val="00523F73"/>
    <w:rsid w:val="00524816"/>
    <w:rsid w:val="00524890"/>
    <w:rsid w:val="00525431"/>
    <w:rsid w:val="0052570E"/>
    <w:rsid w:val="00525A0A"/>
    <w:rsid w:val="00525B81"/>
    <w:rsid w:val="00525BBB"/>
    <w:rsid w:val="00526297"/>
    <w:rsid w:val="00526351"/>
    <w:rsid w:val="00526401"/>
    <w:rsid w:val="0052713A"/>
    <w:rsid w:val="005272F7"/>
    <w:rsid w:val="00527976"/>
    <w:rsid w:val="00527B73"/>
    <w:rsid w:val="00527F07"/>
    <w:rsid w:val="005304B8"/>
    <w:rsid w:val="00530626"/>
    <w:rsid w:val="00530778"/>
    <w:rsid w:val="00530A3A"/>
    <w:rsid w:val="005316EC"/>
    <w:rsid w:val="00531AD9"/>
    <w:rsid w:val="00531F09"/>
    <w:rsid w:val="0053248F"/>
    <w:rsid w:val="0053259E"/>
    <w:rsid w:val="005325F0"/>
    <w:rsid w:val="00532719"/>
    <w:rsid w:val="005327D5"/>
    <w:rsid w:val="00532B19"/>
    <w:rsid w:val="005332E2"/>
    <w:rsid w:val="00533532"/>
    <w:rsid w:val="00533FE0"/>
    <w:rsid w:val="00534000"/>
    <w:rsid w:val="00534605"/>
    <w:rsid w:val="00534D5D"/>
    <w:rsid w:val="0053553E"/>
    <w:rsid w:val="005357E6"/>
    <w:rsid w:val="00535AB3"/>
    <w:rsid w:val="00536188"/>
    <w:rsid w:val="005361B0"/>
    <w:rsid w:val="005368ED"/>
    <w:rsid w:val="00536F18"/>
    <w:rsid w:val="0053714B"/>
    <w:rsid w:val="00537446"/>
    <w:rsid w:val="00540A05"/>
    <w:rsid w:val="00540D73"/>
    <w:rsid w:val="0054159E"/>
    <w:rsid w:val="005422FD"/>
    <w:rsid w:val="00542A10"/>
    <w:rsid w:val="00542A3A"/>
    <w:rsid w:val="00543321"/>
    <w:rsid w:val="00543328"/>
    <w:rsid w:val="005438D4"/>
    <w:rsid w:val="00544385"/>
    <w:rsid w:val="00544D6B"/>
    <w:rsid w:val="005453F8"/>
    <w:rsid w:val="00545655"/>
    <w:rsid w:val="00546141"/>
    <w:rsid w:val="0054678D"/>
    <w:rsid w:val="00546AC6"/>
    <w:rsid w:val="00546C76"/>
    <w:rsid w:val="00546DB8"/>
    <w:rsid w:val="005471CC"/>
    <w:rsid w:val="00547336"/>
    <w:rsid w:val="005479A9"/>
    <w:rsid w:val="00547C5B"/>
    <w:rsid w:val="00547D8D"/>
    <w:rsid w:val="0055037D"/>
    <w:rsid w:val="005514C1"/>
    <w:rsid w:val="00551C31"/>
    <w:rsid w:val="00551CC0"/>
    <w:rsid w:val="00551FB7"/>
    <w:rsid w:val="00552065"/>
    <w:rsid w:val="0055382E"/>
    <w:rsid w:val="00553B3F"/>
    <w:rsid w:val="00553EBB"/>
    <w:rsid w:val="00553F31"/>
    <w:rsid w:val="00553FCF"/>
    <w:rsid w:val="005540F6"/>
    <w:rsid w:val="00555306"/>
    <w:rsid w:val="005562A8"/>
    <w:rsid w:val="00556E2E"/>
    <w:rsid w:val="00557A1A"/>
    <w:rsid w:val="00557AA8"/>
    <w:rsid w:val="00557E42"/>
    <w:rsid w:val="0056043E"/>
    <w:rsid w:val="00560570"/>
    <w:rsid w:val="0056108A"/>
    <w:rsid w:val="00561CD2"/>
    <w:rsid w:val="00561E91"/>
    <w:rsid w:val="00562AFE"/>
    <w:rsid w:val="00562BCF"/>
    <w:rsid w:val="00563AE8"/>
    <w:rsid w:val="00563EF7"/>
    <w:rsid w:val="00563FB7"/>
    <w:rsid w:val="00564097"/>
    <w:rsid w:val="005640D7"/>
    <w:rsid w:val="00564333"/>
    <w:rsid w:val="005649D1"/>
    <w:rsid w:val="00565137"/>
    <w:rsid w:val="00565D7F"/>
    <w:rsid w:val="0056659A"/>
    <w:rsid w:val="00566D22"/>
    <w:rsid w:val="005671C3"/>
    <w:rsid w:val="00567B99"/>
    <w:rsid w:val="00570EC9"/>
    <w:rsid w:val="00571026"/>
    <w:rsid w:val="005716BB"/>
    <w:rsid w:val="00571C02"/>
    <w:rsid w:val="005728E3"/>
    <w:rsid w:val="00572ADF"/>
    <w:rsid w:val="00572B8E"/>
    <w:rsid w:val="005732F2"/>
    <w:rsid w:val="0057357A"/>
    <w:rsid w:val="00573746"/>
    <w:rsid w:val="0057380F"/>
    <w:rsid w:val="005749A5"/>
    <w:rsid w:val="00575106"/>
    <w:rsid w:val="005752DB"/>
    <w:rsid w:val="00575430"/>
    <w:rsid w:val="00575761"/>
    <w:rsid w:val="0057583E"/>
    <w:rsid w:val="00576BBD"/>
    <w:rsid w:val="00576BEA"/>
    <w:rsid w:val="00577318"/>
    <w:rsid w:val="00577C32"/>
    <w:rsid w:val="00577E3E"/>
    <w:rsid w:val="00577F07"/>
    <w:rsid w:val="005805B8"/>
    <w:rsid w:val="00581478"/>
    <w:rsid w:val="005819D4"/>
    <w:rsid w:val="00581DC7"/>
    <w:rsid w:val="005820DF"/>
    <w:rsid w:val="005821A9"/>
    <w:rsid w:val="005826A5"/>
    <w:rsid w:val="005826BC"/>
    <w:rsid w:val="005828C7"/>
    <w:rsid w:val="00582D84"/>
    <w:rsid w:val="005839C1"/>
    <w:rsid w:val="0058411F"/>
    <w:rsid w:val="00584534"/>
    <w:rsid w:val="005848B7"/>
    <w:rsid w:val="00584DBC"/>
    <w:rsid w:val="0058547C"/>
    <w:rsid w:val="005856DA"/>
    <w:rsid w:val="005857E1"/>
    <w:rsid w:val="00586D3B"/>
    <w:rsid w:val="00586D95"/>
    <w:rsid w:val="00586F56"/>
    <w:rsid w:val="0058786D"/>
    <w:rsid w:val="0059006E"/>
    <w:rsid w:val="005906FA"/>
    <w:rsid w:val="00590DF3"/>
    <w:rsid w:val="00590F63"/>
    <w:rsid w:val="00591CAC"/>
    <w:rsid w:val="00591E1F"/>
    <w:rsid w:val="00591F77"/>
    <w:rsid w:val="005924E4"/>
    <w:rsid w:val="005933F3"/>
    <w:rsid w:val="00593B87"/>
    <w:rsid w:val="00593D41"/>
    <w:rsid w:val="00593F7E"/>
    <w:rsid w:val="00594087"/>
    <w:rsid w:val="005945CC"/>
    <w:rsid w:val="0059465F"/>
    <w:rsid w:val="00595008"/>
    <w:rsid w:val="00595453"/>
    <w:rsid w:val="00596467"/>
    <w:rsid w:val="00596F6C"/>
    <w:rsid w:val="005978DD"/>
    <w:rsid w:val="00597904"/>
    <w:rsid w:val="005A0264"/>
    <w:rsid w:val="005A04FC"/>
    <w:rsid w:val="005A059B"/>
    <w:rsid w:val="005A0740"/>
    <w:rsid w:val="005A09C6"/>
    <w:rsid w:val="005A0B36"/>
    <w:rsid w:val="005A0C88"/>
    <w:rsid w:val="005A0DD1"/>
    <w:rsid w:val="005A1495"/>
    <w:rsid w:val="005A1B37"/>
    <w:rsid w:val="005A1DA5"/>
    <w:rsid w:val="005A2C98"/>
    <w:rsid w:val="005A2F18"/>
    <w:rsid w:val="005A32FB"/>
    <w:rsid w:val="005A39B8"/>
    <w:rsid w:val="005A3A4F"/>
    <w:rsid w:val="005A4178"/>
    <w:rsid w:val="005A49D6"/>
    <w:rsid w:val="005A4C32"/>
    <w:rsid w:val="005A4DBD"/>
    <w:rsid w:val="005A507C"/>
    <w:rsid w:val="005A52C3"/>
    <w:rsid w:val="005A5A17"/>
    <w:rsid w:val="005A5B53"/>
    <w:rsid w:val="005A5E0D"/>
    <w:rsid w:val="005A614B"/>
    <w:rsid w:val="005A66E1"/>
    <w:rsid w:val="005A6A7B"/>
    <w:rsid w:val="005A7534"/>
    <w:rsid w:val="005A7C0D"/>
    <w:rsid w:val="005A7EDB"/>
    <w:rsid w:val="005B083C"/>
    <w:rsid w:val="005B1AD4"/>
    <w:rsid w:val="005B1D0A"/>
    <w:rsid w:val="005B2565"/>
    <w:rsid w:val="005B2714"/>
    <w:rsid w:val="005B32D6"/>
    <w:rsid w:val="005B3700"/>
    <w:rsid w:val="005B4B01"/>
    <w:rsid w:val="005B58DD"/>
    <w:rsid w:val="005B5F80"/>
    <w:rsid w:val="005B6369"/>
    <w:rsid w:val="005B6654"/>
    <w:rsid w:val="005B6CE8"/>
    <w:rsid w:val="005B7580"/>
    <w:rsid w:val="005B7583"/>
    <w:rsid w:val="005B7DEC"/>
    <w:rsid w:val="005C0472"/>
    <w:rsid w:val="005C1A76"/>
    <w:rsid w:val="005C1CA8"/>
    <w:rsid w:val="005C20E4"/>
    <w:rsid w:val="005C2A96"/>
    <w:rsid w:val="005C2CC9"/>
    <w:rsid w:val="005C2E9B"/>
    <w:rsid w:val="005C34D0"/>
    <w:rsid w:val="005C3AC3"/>
    <w:rsid w:val="005C3BE0"/>
    <w:rsid w:val="005C3CF4"/>
    <w:rsid w:val="005C4208"/>
    <w:rsid w:val="005C425C"/>
    <w:rsid w:val="005C4954"/>
    <w:rsid w:val="005C4DA0"/>
    <w:rsid w:val="005C545F"/>
    <w:rsid w:val="005C56CF"/>
    <w:rsid w:val="005C5F9E"/>
    <w:rsid w:val="005C6910"/>
    <w:rsid w:val="005C6B91"/>
    <w:rsid w:val="005C7147"/>
    <w:rsid w:val="005C76F4"/>
    <w:rsid w:val="005C784E"/>
    <w:rsid w:val="005D03B6"/>
    <w:rsid w:val="005D03BB"/>
    <w:rsid w:val="005D05B7"/>
    <w:rsid w:val="005D0859"/>
    <w:rsid w:val="005D2092"/>
    <w:rsid w:val="005D3374"/>
    <w:rsid w:val="005D3608"/>
    <w:rsid w:val="005D38A7"/>
    <w:rsid w:val="005D4079"/>
    <w:rsid w:val="005D4216"/>
    <w:rsid w:val="005D4868"/>
    <w:rsid w:val="005D5191"/>
    <w:rsid w:val="005D595E"/>
    <w:rsid w:val="005D59DA"/>
    <w:rsid w:val="005D59EC"/>
    <w:rsid w:val="005D5A72"/>
    <w:rsid w:val="005D5B86"/>
    <w:rsid w:val="005D5D6F"/>
    <w:rsid w:val="005D5E38"/>
    <w:rsid w:val="005D5FB3"/>
    <w:rsid w:val="005D6393"/>
    <w:rsid w:val="005D64DC"/>
    <w:rsid w:val="005D664D"/>
    <w:rsid w:val="005D6834"/>
    <w:rsid w:val="005D7409"/>
    <w:rsid w:val="005D76B1"/>
    <w:rsid w:val="005D7D73"/>
    <w:rsid w:val="005E0471"/>
    <w:rsid w:val="005E0B99"/>
    <w:rsid w:val="005E1D1C"/>
    <w:rsid w:val="005E2318"/>
    <w:rsid w:val="005E2BAB"/>
    <w:rsid w:val="005E2BCE"/>
    <w:rsid w:val="005E4012"/>
    <w:rsid w:val="005E482C"/>
    <w:rsid w:val="005E4B4F"/>
    <w:rsid w:val="005E55A8"/>
    <w:rsid w:val="005E5697"/>
    <w:rsid w:val="005E56F2"/>
    <w:rsid w:val="005E56F8"/>
    <w:rsid w:val="005E5C1F"/>
    <w:rsid w:val="005E646D"/>
    <w:rsid w:val="005E6BD1"/>
    <w:rsid w:val="005E6CE8"/>
    <w:rsid w:val="005E6D6E"/>
    <w:rsid w:val="005E6E78"/>
    <w:rsid w:val="005E7451"/>
    <w:rsid w:val="005E76CE"/>
    <w:rsid w:val="005E76F5"/>
    <w:rsid w:val="005F07E1"/>
    <w:rsid w:val="005F097B"/>
    <w:rsid w:val="005F10CB"/>
    <w:rsid w:val="005F1EF4"/>
    <w:rsid w:val="005F22EB"/>
    <w:rsid w:val="005F26E4"/>
    <w:rsid w:val="005F2E41"/>
    <w:rsid w:val="005F3429"/>
    <w:rsid w:val="005F39B4"/>
    <w:rsid w:val="005F40BA"/>
    <w:rsid w:val="005F42DC"/>
    <w:rsid w:val="005F5272"/>
    <w:rsid w:val="005F52D7"/>
    <w:rsid w:val="005F5598"/>
    <w:rsid w:val="005F5811"/>
    <w:rsid w:val="005F58DF"/>
    <w:rsid w:val="005F59AD"/>
    <w:rsid w:val="005F6B5E"/>
    <w:rsid w:val="005F78C0"/>
    <w:rsid w:val="005F7C1B"/>
    <w:rsid w:val="005F7E14"/>
    <w:rsid w:val="00600854"/>
    <w:rsid w:val="00601281"/>
    <w:rsid w:val="00601A99"/>
    <w:rsid w:val="00601BFA"/>
    <w:rsid w:val="00601DBC"/>
    <w:rsid w:val="006023C7"/>
    <w:rsid w:val="006026FA"/>
    <w:rsid w:val="0060278B"/>
    <w:rsid w:val="0060303E"/>
    <w:rsid w:val="00603A54"/>
    <w:rsid w:val="00603A7D"/>
    <w:rsid w:val="00603FFC"/>
    <w:rsid w:val="0060416E"/>
    <w:rsid w:val="00604C37"/>
    <w:rsid w:val="00604E8D"/>
    <w:rsid w:val="0060525F"/>
    <w:rsid w:val="00605CA8"/>
    <w:rsid w:val="00607341"/>
    <w:rsid w:val="00607B9E"/>
    <w:rsid w:val="00607C0F"/>
    <w:rsid w:val="00607D15"/>
    <w:rsid w:val="00607F46"/>
    <w:rsid w:val="006100A8"/>
    <w:rsid w:val="006106AE"/>
    <w:rsid w:val="0061105A"/>
    <w:rsid w:val="0061159D"/>
    <w:rsid w:val="00611B91"/>
    <w:rsid w:val="00611C0A"/>
    <w:rsid w:val="00611CB4"/>
    <w:rsid w:val="006122E7"/>
    <w:rsid w:val="00612CBB"/>
    <w:rsid w:val="00612FB0"/>
    <w:rsid w:val="006138F1"/>
    <w:rsid w:val="00613F2C"/>
    <w:rsid w:val="0061430E"/>
    <w:rsid w:val="0061456F"/>
    <w:rsid w:val="00614627"/>
    <w:rsid w:val="00615170"/>
    <w:rsid w:val="0061526C"/>
    <w:rsid w:val="0061551A"/>
    <w:rsid w:val="00616435"/>
    <w:rsid w:val="00616D8A"/>
    <w:rsid w:val="0061728E"/>
    <w:rsid w:val="00617B2C"/>
    <w:rsid w:val="00617D71"/>
    <w:rsid w:val="0062056A"/>
    <w:rsid w:val="006209C3"/>
    <w:rsid w:val="00620C20"/>
    <w:rsid w:val="00620E12"/>
    <w:rsid w:val="00621CDB"/>
    <w:rsid w:val="00622449"/>
    <w:rsid w:val="00622754"/>
    <w:rsid w:val="00622776"/>
    <w:rsid w:val="00622F3D"/>
    <w:rsid w:val="0062385D"/>
    <w:rsid w:val="0062474F"/>
    <w:rsid w:val="00624790"/>
    <w:rsid w:val="00625043"/>
    <w:rsid w:val="0062533F"/>
    <w:rsid w:val="00625E90"/>
    <w:rsid w:val="00627191"/>
    <w:rsid w:val="00627AB9"/>
    <w:rsid w:val="00627ECD"/>
    <w:rsid w:val="0063076F"/>
    <w:rsid w:val="00631064"/>
    <w:rsid w:val="00631844"/>
    <w:rsid w:val="00631867"/>
    <w:rsid w:val="00631DC4"/>
    <w:rsid w:val="006321F2"/>
    <w:rsid w:val="006323AD"/>
    <w:rsid w:val="006326D8"/>
    <w:rsid w:val="006338F0"/>
    <w:rsid w:val="006338FB"/>
    <w:rsid w:val="00633A7C"/>
    <w:rsid w:val="00634086"/>
    <w:rsid w:val="006342EF"/>
    <w:rsid w:val="006344B1"/>
    <w:rsid w:val="0063483F"/>
    <w:rsid w:val="00634865"/>
    <w:rsid w:val="006349B3"/>
    <w:rsid w:val="00634E32"/>
    <w:rsid w:val="006355AC"/>
    <w:rsid w:val="00636186"/>
    <w:rsid w:val="0063630C"/>
    <w:rsid w:val="0063695E"/>
    <w:rsid w:val="00637C44"/>
    <w:rsid w:val="00640734"/>
    <w:rsid w:val="00640A71"/>
    <w:rsid w:val="00640DCC"/>
    <w:rsid w:val="00641A03"/>
    <w:rsid w:val="00641F22"/>
    <w:rsid w:val="0064210E"/>
    <w:rsid w:val="00642766"/>
    <w:rsid w:val="00642880"/>
    <w:rsid w:val="006432B9"/>
    <w:rsid w:val="00643E6B"/>
    <w:rsid w:val="0064445D"/>
    <w:rsid w:val="00644B12"/>
    <w:rsid w:val="00645344"/>
    <w:rsid w:val="00645B48"/>
    <w:rsid w:val="00646FC2"/>
    <w:rsid w:val="0064762D"/>
    <w:rsid w:val="006477AE"/>
    <w:rsid w:val="00647E0C"/>
    <w:rsid w:val="006500D1"/>
    <w:rsid w:val="00650BAD"/>
    <w:rsid w:val="00650CC0"/>
    <w:rsid w:val="00650D43"/>
    <w:rsid w:val="0065119E"/>
    <w:rsid w:val="006516A9"/>
    <w:rsid w:val="00651740"/>
    <w:rsid w:val="00651D4F"/>
    <w:rsid w:val="00652139"/>
    <w:rsid w:val="00652677"/>
    <w:rsid w:val="00652AA8"/>
    <w:rsid w:val="00653CEA"/>
    <w:rsid w:val="00653F4E"/>
    <w:rsid w:val="00654110"/>
    <w:rsid w:val="00654192"/>
    <w:rsid w:val="00654BCC"/>
    <w:rsid w:val="00655633"/>
    <w:rsid w:val="00655B86"/>
    <w:rsid w:val="00655D77"/>
    <w:rsid w:val="00655E63"/>
    <w:rsid w:val="00656041"/>
    <w:rsid w:val="006561B8"/>
    <w:rsid w:val="006561BA"/>
    <w:rsid w:val="0065631C"/>
    <w:rsid w:val="00656348"/>
    <w:rsid w:val="006563C4"/>
    <w:rsid w:val="0065647E"/>
    <w:rsid w:val="00656926"/>
    <w:rsid w:val="00656A40"/>
    <w:rsid w:val="00656CCE"/>
    <w:rsid w:val="00656F19"/>
    <w:rsid w:val="00657010"/>
    <w:rsid w:val="006573BD"/>
    <w:rsid w:val="00657B86"/>
    <w:rsid w:val="0066029C"/>
    <w:rsid w:val="00660B92"/>
    <w:rsid w:val="0066114F"/>
    <w:rsid w:val="0066128A"/>
    <w:rsid w:val="0066151A"/>
    <w:rsid w:val="006616AA"/>
    <w:rsid w:val="00661F55"/>
    <w:rsid w:val="00662326"/>
    <w:rsid w:val="006623CE"/>
    <w:rsid w:val="00663229"/>
    <w:rsid w:val="00663A09"/>
    <w:rsid w:val="00664604"/>
    <w:rsid w:val="00664732"/>
    <w:rsid w:val="00664E50"/>
    <w:rsid w:val="00666259"/>
    <w:rsid w:val="0066642C"/>
    <w:rsid w:val="006669AD"/>
    <w:rsid w:val="00666D9C"/>
    <w:rsid w:val="00666F56"/>
    <w:rsid w:val="00667570"/>
    <w:rsid w:val="00667733"/>
    <w:rsid w:val="006713FD"/>
    <w:rsid w:val="00671520"/>
    <w:rsid w:val="00671615"/>
    <w:rsid w:val="0067161B"/>
    <w:rsid w:val="00672159"/>
    <w:rsid w:val="006721E4"/>
    <w:rsid w:val="00672AF3"/>
    <w:rsid w:val="00672FD6"/>
    <w:rsid w:val="00673A68"/>
    <w:rsid w:val="00673EDB"/>
    <w:rsid w:val="006746A6"/>
    <w:rsid w:val="006747EB"/>
    <w:rsid w:val="00674AD9"/>
    <w:rsid w:val="0067540F"/>
    <w:rsid w:val="006758FA"/>
    <w:rsid w:val="00675D76"/>
    <w:rsid w:val="00675E9D"/>
    <w:rsid w:val="0067615A"/>
    <w:rsid w:val="00676C0C"/>
    <w:rsid w:val="00676FDD"/>
    <w:rsid w:val="006777B2"/>
    <w:rsid w:val="0067782F"/>
    <w:rsid w:val="00677C7B"/>
    <w:rsid w:val="00680593"/>
    <w:rsid w:val="006805DC"/>
    <w:rsid w:val="0068104A"/>
    <w:rsid w:val="00681257"/>
    <w:rsid w:val="0068133F"/>
    <w:rsid w:val="00681C11"/>
    <w:rsid w:val="00681E7A"/>
    <w:rsid w:val="00682786"/>
    <w:rsid w:val="006829C2"/>
    <w:rsid w:val="00682AAF"/>
    <w:rsid w:val="006832EB"/>
    <w:rsid w:val="00683547"/>
    <w:rsid w:val="00683954"/>
    <w:rsid w:val="00684192"/>
    <w:rsid w:val="00684A81"/>
    <w:rsid w:val="00684C6D"/>
    <w:rsid w:val="00684F20"/>
    <w:rsid w:val="00686A05"/>
    <w:rsid w:val="00687143"/>
    <w:rsid w:val="00690368"/>
    <w:rsid w:val="006909DB"/>
    <w:rsid w:val="0069155D"/>
    <w:rsid w:val="00691A51"/>
    <w:rsid w:val="00691A5F"/>
    <w:rsid w:val="006921B0"/>
    <w:rsid w:val="00692682"/>
    <w:rsid w:val="006928C5"/>
    <w:rsid w:val="00692BB8"/>
    <w:rsid w:val="00693150"/>
    <w:rsid w:val="00693514"/>
    <w:rsid w:val="0069359A"/>
    <w:rsid w:val="00693BFD"/>
    <w:rsid w:val="00693D46"/>
    <w:rsid w:val="00693D86"/>
    <w:rsid w:val="00694745"/>
    <w:rsid w:val="00694CD1"/>
    <w:rsid w:val="00694DE7"/>
    <w:rsid w:val="00696017"/>
    <w:rsid w:val="0069612C"/>
    <w:rsid w:val="00697289"/>
    <w:rsid w:val="0069799F"/>
    <w:rsid w:val="006A04D5"/>
    <w:rsid w:val="006A0B94"/>
    <w:rsid w:val="006A10A4"/>
    <w:rsid w:val="006A191C"/>
    <w:rsid w:val="006A214A"/>
    <w:rsid w:val="006A26E4"/>
    <w:rsid w:val="006A2839"/>
    <w:rsid w:val="006A2DE2"/>
    <w:rsid w:val="006A2FFF"/>
    <w:rsid w:val="006A3140"/>
    <w:rsid w:val="006A325D"/>
    <w:rsid w:val="006A32FD"/>
    <w:rsid w:val="006A36F8"/>
    <w:rsid w:val="006A3779"/>
    <w:rsid w:val="006A5247"/>
    <w:rsid w:val="006A5F04"/>
    <w:rsid w:val="006A68B0"/>
    <w:rsid w:val="006A690E"/>
    <w:rsid w:val="006A7F0F"/>
    <w:rsid w:val="006B0C06"/>
    <w:rsid w:val="006B0E07"/>
    <w:rsid w:val="006B1223"/>
    <w:rsid w:val="006B16E2"/>
    <w:rsid w:val="006B1C6F"/>
    <w:rsid w:val="006B1FC1"/>
    <w:rsid w:val="006B285B"/>
    <w:rsid w:val="006B32BF"/>
    <w:rsid w:val="006B4019"/>
    <w:rsid w:val="006B52D7"/>
    <w:rsid w:val="006B5636"/>
    <w:rsid w:val="006B6791"/>
    <w:rsid w:val="006B6FD2"/>
    <w:rsid w:val="006B73E4"/>
    <w:rsid w:val="006B75D8"/>
    <w:rsid w:val="006C03F8"/>
    <w:rsid w:val="006C078A"/>
    <w:rsid w:val="006C0956"/>
    <w:rsid w:val="006C1198"/>
    <w:rsid w:val="006C15D8"/>
    <w:rsid w:val="006C1C3C"/>
    <w:rsid w:val="006C2B1E"/>
    <w:rsid w:val="006C3774"/>
    <w:rsid w:val="006C3F11"/>
    <w:rsid w:val="006C3FB9"/>
    <w:rsid w:val="006C4185"/>
    <w:rsid w:val="006C41C7"/>
    <w:rsid w:val="006C4228"/>
    <w:rsid w:val="006C53A8"/>
    <w:rsid w:val="006C5B33"/>
    <w:rsid w:val="006C6389"/>
    <w:rsid w:val="006C66F8"/>
    <w:rsid w:val="006C74D4"/>
    <w:rsid w:val="006C753A"/>
    <w:rsid w:val="006C79DC"/>
    <w:rsid w:val="006D0448"/>
    <w:rsid w:val="006D07DD"/>
    <w:rsid w:val="006D1717"/>
    <w:rsid w:val="006D299D"/>
    <w:rsid w:val="006D2B64"/>
    <w:rsid w:val="006D3998"/>
    <w:rsid w:val="006D3E5A"/>
    <w:rsid w:val="006D48BA"/>
    <w:rsid w:val="006D4EC3"/>
    <w:rsid w:val="006D527A"/>
    <w:rsid w:val="006D54E3"/>
    <w:rsid w:val="006D5C43"/>
    <w:rsid w:val="006D5F46"/>
    <w:rsid w:val="006D642D"/>
    <w:rsid w:val="006D6A26"/>
    <w:rsid w:val="006D7A76"/>
    <w:rsid w:val="006D7E59"/>
    <w:rsid w:val="006E093C"/>
    <w:rsid w:val="006E0F01"/>
    <w:rsid w:val="006E192F"/>
    <w:rsid w:val="006E1F8C"/>
    <w:rsid w:val="006E25C7"/>
    <w:rsid w:val="006E3501"/>
    <w:rsid w:val="006E3868"/>
    <w:rsid w:val="006E3C22"/>
    <w:rsid w:val="006E3E8A"/>
    <w:rsid w:val="006E3FD0"/>
    <w:rsid w:val="006E59AF"/>
    <w:rsid w:val="006E59F4"/>
    <w:rsid w:val="006E5F4A"/>
    <w:rsid w:val="006E6911"/>
    <w:rsid w:val="006E6F51"/>
    <w:rsid w:val="006E6F7B"/>
    <w:rsid w:val="006E717F"/>
    <w:rsid w:val="006E755F"/>
    <w:rsid w:val="006F0767"/>
    <w:rsid w:val="006F0E01"/>
    <w:rsid w:val="006F149B"/>
    <w:rsid w:val="006F2216"/>
    <w:rsid w:val="006F247E"/>
    <w:rsid w:val="006F259D"/>
    <w:rsid w:val="006F28C4"/>
    <w:rsid w:val="006F2C48"/>
    <w:rsid w:val="006F2CB1"/>
    <w:rsid w:val="006F3B2C"/>
    <w:rsid w:val="006F4B2C"/>
    <w:rsid w:val="006F4F0F"/>
    <w:rsid w:val="006F5048"/>
    <w:rsid w:val="006F57E4"/>
    <w:rsid w:val="006F5A76"/>
    <w:rsid w:val="006F6779"/>
    <w:rsid w:val="006F6F21"/>
    <w:rsid w:val="006F6FE0"/>
    <w:rsid w:val="006F7413"/>
    <w:rsid w:val="007002DF"/>
    <w:rsid w:val="00700301"/>
    <w:rsid w:val="00700DAD"/>
    <w:rsid w:val="007011FF"/>
    <w:rsid w:val="007012B9"/>
    <w:rsid w:val="00702557"/>
    <w:rsid w:val="00702C3E"/>
    <w:rsid w:val="00702CE7"/>
    <w:rsid w:val="0070398F"/>
    <w:rsid w:val="00703ACD"/>
    <w:rsid w:val="007045B3"/>
    <w:rsid w:val="00704723"/>
    <w:rsid w:val="00704A6C"/>
    <w:rsid w:val="007050E8"/>
    <w:rsid w:val="00705203"/>
    <w:rsid w:val="00705FAD"/>
    <w:rsid w:val="0070613D"/>
    <w:rsid w:val="007061C1"/>
    <w:rsid w:val="0070669E"/>
    <w:rsid w:val="00706BFB"/>
    <w:rsid w:val="00706CCC"/>
    <w:rsid w:val="00707C1C"/>
    <w:rsid w:val="00707CE6"/>
    <w:rsid w:val="00707F9F"/>
    <w:rsid w:val="00710213"/>
    <w:rsid w:val="00710812"/>
    <w:rsid w:val="00711323"/>
    <w:rsid w:val="00711424"/>
    <w:rsid w:val="00712367"/>
    <w:rsid w:val="007125A4"/>
    <w:rsid w:val="007126F6"/>
    <w:rsid w:val="00712F7A"/>
    <w:rsid w:val="007130AE"/>
    <w:rsid w:val="007131B0"/>
    <w:rsid w:val="007131F6"/>
    <w:rsid w:val="0071335D"/>
    <w:rsid w:val="007139AB"/>
    <w:rsid w:val="007139D5"/>
    <w:rsid w:val="00713B59"/>
    <w:rsid w:val="00713EB9"/>
    <w:rsid w:val="00714634"/>
    <w:rsid w:val="00714A8D"/>
    <w:rsid w:val="0071511B"/>
    <w:rsid w:val="00715DF6"/>
    <w:rsid w:val="00715EEA"/>
    <w:rsid w:val="00716F43"/>
    <w:rsid w:val="00717208"/>
    <w:rsid w:val="0071733A"/>
    <w:rsid w:val="00717864"/>
    <w:rsid w:val="00720936"/>
    <w:rsid w:val="007209DA"/>
    <w:rsid w:val="00720B81"/>
    <w:rsid w:val="0072121D"/>
    <w:rsid w:val="007212AC"/>
    <w:rsid w:val="00721B5F"/>
    <w:rsid w:val="007229B8"/>
    <w:rsid w:val="007231CA"/>
    <w:rsid w:val="00723263"/>
    <w:rsid w:val="007232E1"/>
    <w:rsid w:val="0072338F"/>
    <w:rsid w:val="00723832"/>
    <w:rsid w:val="007238EF"/>
    <w:rsid w:val="00724017"/>
    <w:rsid w:val="007244D2"/>
    <w:rsid w:val="00725090"/>
    <w:rsid w:val="007255CD"/>
    <w:rsid w:val="00726393"/>
    <w:rsid w:val="0072658F"/>
    <w:rsid w:val="007277A9"/>
    <w:rsid w:val="007305FB"/>
    <w:rsid w:val="0073076C"/>
    <w:rsid w:val="0073115F"/>
    <w:rsid w:val="00731312"/>
    <w:rsid w:val="0073144B"/>
    <w:rsid w:val="0073147D"/>
    <w:rsid w:val="007318D3"/>
    <w:rsid w:val="00731C05"/>
    <w:rsid w:val="007339AD"/>
    <w:rsid w:val="00733A8F"/>
    <w:rsid w:val="00733D39"/>
    <w:rsid w:val="00734445"/>
    <w:rsid w:val="0073456C"/>
    <w:rsid w:val="0073460D"/>
    <w:rsid w:val="007353C2"/>
    <w:rsid w:val="007361DA"/>
    <w:rsid w:val="00736D25"/>
    <w:rsid w:val="00737256"/>
    <w:rsid w:val="0073786F"/>
    <w:rsid w:val="00740040"/>
    <w:rsid w:val="00740364"/>
    <w:rsid w:val="00740391"/>
    <w:rsid w:val="00740E27"/>
    <w:rsid w:val="00741D49"/>
    <w:rsid w:val="007420D6"/>
    <w:rsid w:val="0074214F"/>
    <w:rsid w:val="00742243"/>
    <w:rsid w:val="00742563"/>
    <w:rsid w:val="007429E3"/>
    <w:rsid w:val="00742BFC"/>
    <w:rsid w:val="00742C54"/>
    <w:rsid w:val="00742D52"/>
    <w:rsid w:val="007430A7"/>
    <w:rsid w:val="007435A0"/>
    <w:rsid w:val="00743915"/>
    <w:rsid w:val="00743D73"/>
    <w:rsid w:val="00744C04"/>
    <w:rsid w:val="00744D7A"/>
    <w:rsid w:val="007457C8"/>
    <w:rsid w:val="00745AFB"/>
    <w:rsid w:val="00746050"/>
    <w:rsid w:val="007469DE"/>
    <w:rsid w:val="00746F04"/>
    <w:rsid w:val="00750DAF"/>
    <w:rsid w:val="007519E2"/>
    <w:rsid w:val="00751C25"/>
    <w:rsid w:val="00752134"/>
    <w:rsid w:val="00753DC7"/>
    <w:rsid w:val="0075402A"/>
    <w:rsid w:val="007543C1"/>
    <w:rsid w:val="0075479E"/>
    <w:rsid w:val="00754E90"/>
    <w:rsid w:val="00755169"/>
    <w:rsid w:val="00755426"/>
    <w:rsid w:val="007554AA"/>
    <w:rsid w:val="00755FB0"/>
    <w:rsid w:val="00756323"/>
    <w:rsid w:val="007565AD"/>
    <w:rsid w:val="00756C1C"/>
    <w:rsid w:val="007577DC"/>
    <w:rsid w:val="00757A8C"/>
    <w:rsid w:val="00760276"/>
    <w:rsid w:val="00761002"/>
    <w:rsid w:val="0076147A"/>
    <w:rsid w:val="00761E89"/>
    <w:rsid w:val="00762039"/>
    <w:rsid w:val="0076252A"/>
    <w:rsid w:val="00762BBE"/>
    <w:rsid w:val="00763420"/>
    <w:rsid w:val="0076375A"/>
    <w:rsid w:val="00763999"/>
    <w:rsid w:val="00763C75"/>
    <w:rsid w:val="007640FB"/>
    <w:rsid w:val="0076435B"/>
    <w:rsid w:val="007645DB"/>
    <w:rsid w:val="0076461A"/>
    <w:rsid w:val="00764B61"/>
    <w:rsid w:val="00765CE3"/>
    <w:rsid w:val="00765DC7"/>
    <w:rsid w:val="00766662"/>
    <w:rsid w:val="00766DED"/>
    <w:rsid w:val="007670C9"/>
    <w:rsid w:val="0076736E"/>
    <w:rsid w:val="00767F91"/>
    <w:rsid w:val="0077172C"/>
    <w:rsid w:val="00771DD7"/>
    <w:rsid w:val="0077243A"/>
    <w:rsid w:val="00772608"/>
    <w:rsid w:val="00772C2D"/>
    <w:rsid w:val="007731AF"/>
    <w:rsid w:val="0077333C"/>
    <w:rsid w:val="007737BF"/>
    <w:rsid w:val="00773AD4"/>
    <w:rsid w:val="00774709"/>
    <w:rsid w:val="007754B2"/>
    <w:rsid w:val="00775C25"/>
    <w:rsid w:val="00775CA2"/>
    <w:rsid w:val="00775E1C"/>
    <w:rsid w:val="00777283"/>
    <w:rsid w:val="00777432"/>
    <w:rsid w:val="007775ED"/>
    <w:rsid w:val="0077776B"/>
    <w:rsid w:val="00777E88"/>
    <w:rsid w:val="00777F85"/>
    <w:rsid w:val="007802E4"/>
    <w:rsid w:val="0078054D"/>
    <w:rsid w:val="00780C9E"/>
    <w:rsid w:val="007814EA"/>
    <w:rsid w:val="00781C18"/>
    <w:rsid w:val="00781D09"/>
    <w:rsid w:val="00781DDA"/>
    <w:rsid w:val="00782E85"/>
    <w:rsid w:val="00783A11"/>
    <w:rsid w:val="00783F7B"/>
    <w:rsid w:val="00784799"/>
    <w:rsid w:val="00784930"/>
    <w:rsid w:val="00784D52"/>
    <w:rsid w:val="0078518F"/>
    <w:rsid w:val="007851DF"/>
    <w:rsid w:val="007854C0"/>
    <w:rsid w:val="007863D9"/>
    <w:rsid w:val="00786C24"/>
    <w:rsid w:val="00786DF7"/>
    <w:rsid w:val="00787071"/>
    <w:rsid w:val="007870E5"/>
    <w:rsid w:val="007877A1"/>
    <w:rsid w:val="00787976"/>
    <w:rsid w:val="00790987"/>
    <w:rsid w:val="00790F65"/>
    <w:rsid w:val="0079169D"/>
    <w:rsid w:val="00791FED"/>
    <w:rsid w:val="007924B3"/>
    <w:rsid w:val="00792600"/>
    <w:rsid w:val="0079269F"/>
    <w:rsid w:val="007943EB"/>
    <w:rsid w:val="007948A9"/>
    <w:rsid w:val="00794DB9"/>
    <w:rsid w:val="00794F70"/>
    <w:rsid w:val="007951C8"/>
    <w:rsid w:val="007951EF"/>
    <w:rsid w:val="00795A64"/>
    <w:rsid w:val="00795BCF"/>
    <w:rsid w:val="007961F0"/>
    <w:rsid w:val="0079646F"/>
    <w:rsid w:val="007966CE"/>
    <w:rsid w:val="00796793"/>
    <w:rsid w:val="007977A5"/>
    <w:rsid w:val="007978BE"/>
    <w:rsid w:val="007A0A60"/>
    <w:rsid w:val="007A133A"/>
    <w:rsid w:val="007A16D5"/>
    <w:rsid w:val="007A25C1"/>
    <w:rsid w:val="007A267B"/>
    <w:rsid w:val="007A29DB"/>
    <w:rsid w:val="007A315A"/>
    <w:rsid w:val="007A3BD1"/>
    <w:rsid w:val="007A3F39"/>
    <w:rsid w:val="007A4130"/>
    <w:rsid w:val="007A47DD"/>
    <w:rsid w:val="007A5284"/>
    <w:rsid w:val="007A5C76"/>
    <w:rsid w:val="007A62F4"/>
    <w:rsid w:val="007A67B5"/>
    <w:rsid w:val="007A7118"/>
    <w:rsid w:val="007A7151"/>
    <w:rsid w:val="007A731A"/>
    <w:rsid w:val="007A775C"/>
    <w:rsid w:val="007A7B84"/>
    <w:rsid w:val="007A7CBE"/>
    <w:rsid w:val="007B06A9"/>
    <w:rsid w:val="007B10B6"/>
    <w:rsid w:val="007B1D3E"/>
    <w:rsid w:val="007B2A29"/>
    <w:rsid w:val="007B318A"/>
    <w:rsid w:val="007B32F8"/>
    <w:rsid w:val="007B3865"/>
    <w:rsid w:val="007B3B10"/>
    <w:rsid w:val="007B3C84"/>
    <w:rsid w:val="007B425C"/>
    <w:rsid w:val="007B46E6"/>
    <w:rsid w:val="007B4A95"/>
    <w:rsid w:val="007B4EAE"/>
    <w:rsid w:val="007B59AC"/>
    <w:rsid w:val="007B5FF6"/>
    <w:rsid w:val="007B6542"/>
    <w:rsid w:val="007B695E"/>
    <w:rsid w:val="007B73F0"/>
    <w:rsid w:val="007B744D"/>
    <w:rsid w:val="007B7713"/>
    <w:rsid w:val="007B798F"/>
    <w:rsid w:val="007B79B7"/>
    <w:rsid w:val="007B7E57"/>
    <w:rsid w:val="007B7EC3"/>
    <w:rsid w:val="007C06B6"/>
    <w:rsid w:val="007C0BF5"/>
    <w:rsid w:val="007C0E35"/>
    <w:rsid w:val="007C1337"/>
    <w:rsid w:val="007C1481"/>
    <w:rsid w:val="007C2700"/>
    <w:rsid w:val="007C285C"/>
    <w:rsid w:val="007C3377"/>
    <w:rsid w:val="007C3426"/>
    <w:rsid w:val="007C3E84"/>
    <w:rsid w:val="007C4475"/>
    <w:rsid w:val="007C4EBC"/>
    <w:rsid w:val="007C7182"/>
    <w:rsid w:val="007C7983"/>
    <w:rsid w:val="007D0180"/>
    <w:rsid w:val="007D052F"/>
    <w:rsid w:val="007D1C30"/>
    <w:rsid w:val="007D1FDA"/>
    <w:rsid w:val="007D20BC"/>
    <w:rsid w:val="007D2611"/>
    <w:rsid w:val="007D2739"/>
    <w:rsid w:val="007D27DD"/>
    <w:rsid w:val="007D317A"/>
    <w:rsid w:val="007D4AF1"/>
    <w:rsid w:val="007D5320"/>
    <w:rsid w:val="007D5F57"/>
    <w:rsid w:val="007D6BCA"/>
    <w:rsid w:val="007D7167"/>
    <w:rsid w:val="007D7215"/>
    <w:rsid w:val="007E128D"/>
    <w:rsid w:val="007E188F"/>
    <w:rsid w:val="007E1BC1"/>
    <w:rsid w:val="007E1C4A"/>
    <w:rsid w:val="007E2721"/>
    <w:rsid w:val="007E27AA"/>
    <w:rsid w:val="007E3992"/>
    <w:rsid w:val="007E3B08"/>
    <w:rsid w:val="007E3B52"/>
    <w:rsid w:val="007E3DBA"/>
    <w:rsid w:val="007E4946"/>
    <w:rsid w:val="007E494F"/>
    <w:rsid w:val="007E4B95"/>
    <w:rsid w:val="007E533A"/>
    <w:rsid w:val="007E54B4"/>
    <w:rsid w:val="007E552F"/>
    <w:rsid w:val="007E5B3A"/>
    <w:rsid w:val="007E5C9E"/>
    <w:rsid w:val="007E5EFF"/>
    <w:rsid w:val="007E6462"/>
    <w:rsid w:val="007E662A"/>
    <w:rsid w:val="007E6AF2"/>
    <w:rsid w:val="007E6F7F"/>
    <w:rsid w:val="007E7BAE"/>
    <w:rsid w:val="007F04BE"/>
    <w:rsid w:val="007F07D0"/>
    <w:rsid w:val="007F143A"/>
    <w:rsid w:val="007F1A98"/>
    <w:rsid w:val="007F41B6"/>
    <w:rsid w:val="007F4A40"/>
    <w:rsid w:val="007F4CAB"/>
    <w:rsid w:val="007F4EB6"/>
    <w:rsid w:val="007F553D"/>
    <w:rsid w:val="007F561B"/>
    <w:rsid w:val="007F569E"/>
    <w:rsid w:val="007F5CE2"/>
    <w:rsid w:val="007F68A3"/>
    <w:rsid w:val="007F7237"/>
    <w:rsid w:val="007F79B8"/>
    <w:rsid w:val="007F7D8B"/>
    <w:rsid w:val="00800DC3"/>
    <w:rsid w:val="008016D3"/>
    <w:rsid w:val="00802FD6"/>
    <w:rsid w:val="00803033"/>
    <w:rsid w:val="0080408A"/>
    <w:rsid w:val="008047F9"/>
    <w:rsid w:val="00804E01"/>
    <w:rsid w:val="00805C10"/>
    <w:rsid w:val="00805E20"/>
    <w:rsid w:val="00805E5C"/>
    <w:rsid w:val="00806246"/>
    <w:rsid w:val="00806485"/>
    <w:rsid w:val="008064DB"/>
    <w:rsid w:val="00806584"/>
    <w:rsid w:val="008068F2"/>
    <w:rsid w:val="008068FC"/>
    <w:rsid w:val="00806DF8"/>
    <w:rsid w:val="00806F40"/>
    <w:rsid w:val="00807260"/>
    <w:rsid w:val="00807DF2"/>
    <w:rsid w:val="008109AF"/>
    <w:rsid w:val="00810A0A"/>
    <w:rsid w:val="00810A6B"/>
    <w:rsid w:val="00810E71"/>
    <w:rsid w:val="0081129F"/>
    <w:rsid w:val="00811A29"/>
    <w:rsid w:val="00812130"/>
    <w:rsid w:val="008121FE"/>
    <w:rsid w:val="00812715"/>
    <w:rsid w:val="00812BA8"/>
    <w:rsid w:val="0081329F"/>
    <w:rsid w:val="008132BC"/>
    <w:rsid w:val="00813DF7"/>
    <w:rsid w:val="00813FC6"/>
    <w:rsid w:val="00814512"/>
    <w:rsid w:val="00814A1D"/>
    <w:rsid w:val="00814C76"/>
    <w:rsid w:val="00814D0E"/>
    <w:rsid w:val="00815351"/>
    <w:rsid w:val="00815D3D"/>
    <w:rsid w:val="00816E5E"/>
    <w:rsid w:val="0081709B"/>
    <w:rsid w:val="0081717D"/>
    <w:rsid w:val="00817A80"/>
    <w:rsid w:val="00817F32"/>
    <w:rsid w:val="008202A1"/>
    <w:rsid w:val="008202DC"/>
    <w:rsid w:val="008211B9"/>
    <w:rsid w:val="0082183F"/>
    <w:rsid w:val="00821A1F"/>
    <w:rsid w:val="00822C1E"/>
    <w:rsid w:val="00822EDC"/>
    <w:rsid w:val="00824807"/>
    <w:rsid w:val="00824A96"/>
    <w:rsid w:val="00824EC1"/>
    <w:rsid w:val="00824ECD"/>
    <w:rsid w:val="00825471"/>
    <w:rsid w:val="008258B0"/>
    <w:rsid w:val="00825FF2"/>
    <w:rsid w:val="0082670D"/>
    <w:rsid w:val="00826E17"/>
    <w:rsid w:val="00827340"/>
    <w:rsid w:val="00830472"/>
    <w:rsid w:val="00830990"/>
    <w:rsid w:val="00830FD3"/>
    <w:rsid w:val="00831205"/>
    <w:rsid w:val="008318B8"/>
    <w:rsid w:val="00831D3D"/>
    <w:rsid w:val="00831E77"/>
    <w:rsid w:val="008322E9"/>
    <w:rsid w:val="00832C07"/>
    <w:rsid w:val="00832C2B"/>
    <w:rsid w:val="0083380C"/>
    <w:rsid w:val="00833BEC"/>
    <w:rsid w:val="00833CD3"/>
    <w:rsid w:val="00834981"/>
    <w:rsid w:val="00834D26"/>
    <w:rsid w:val="00836065"/>
    <w:rsid w:val="00836258"/>
    <w:rsid w:val="00836BF5"/>
    <w:rsid w:val="00836C4F"/>
    <w:rsid w:val="008379F2"/>
    <w:rsid w:val="00837DDC"/>
    <w:rsid w:val="0084010F"/>
    <w:rsid w:val="0084011D"/>
    <w:rsid w:val="00840216"/>
    <w:rsid w:val="0084070D"/>
    <w:rsid w:val="00840AFB"/>
    <w:rsid w:val="008413A5"/>
    <w:rsid w:val="00842665"/>
    <w:rsid w:val="00842798"/>
    <w:rsid w:val="00842A0E"/>
    <w:rsid w:val="00843235"/>
    <w:rsid w:val="008435E1"/>
    <w:rsid w:val="0084471E"/>
    <w:rsid w:val="00844F44"/>
    <w:rsid w:val="00844FFD"/>
    <w:rsid w:val="00845156"/>
    <w:rsid w:val="00845C7F"/>
    <w:rsid w:val="008465FA"/>
    <w:rsid w:val="00846953"/>
    <w:rsid w:val="00846B79"/>
    <w:rsid w:val="00846E07"/>
    <w:rsid w:val="00846E20"/>
    <w:rsid w:val="008477A8"/>
    <w:rsid w:val="00850568"/>
    <w:rsid w:val="00850621"/>
    <w:rsid w:val="00850F25"/>
    <w:rsid w:val="00850FAD"/>
    <w:rsid w:val="00851367"/>
    <w:rsid w:val="008515F5"/>
    <w:rsid w:val="00851D94"/>
    <w:rsid w:val="00851E2D"/>
    <w:rsid w:val="00851E63"/>
    <w:rsid w:val="00851E6E"/>
    <w:rsid w:val="00851E9E"/>
    <w:rsid w:val="00852CFA"/>
    <w:rsid w:val="00853584"/>
    <w:rsid w:val="008550FA"/>
    <w:rsid w:val="0085578B"/>
    <w:rsid w:val="00855796"/>
    <w:rsid w:val="00855E5F"/>
    <w:rsid w:val="0085680A"/>
    <w:rsid w:val="008572AB"/>
    <w:rsid w:val="00857994"/>
    <w:rsid w:val="00860A42"/>
    <w:rsid w:val="00860C3F"/>
    <w:rsid w:val="00860E09"/>
    <w:rsid w:val="008611C7"/>
    <w:rsid w:val="00861243"/>
    <w:rsid w:val="00862851"/>
    <w:rsid w:val="00862858"/>
    <w:rsid w:val="00863A0E"/>
    <w:rsid w:val="00863BB9"/>
    <w:rsid w:val="00863F41"/>
    <w:rsid w:val="0086404A"/>
    <w:rsid w:val="008643BD"/>
    <w:rsid w:val="0086478E"/>
    <w:rsid w:val="008649FA"/>
    <w:rsid w:val="00864BFD"/>
    <w:rsid w:val="00865704"/>
    <w:rsid w:val="00865962"/>
    <w:rsid w:val="00866A37"/>
    <w:rsid w:val="00866CF4"/>
    <w:rsid w:val="008673AC"/>
    <w:rsid w:val="00867814"/>
    <w:rsid w:val="00867A2F"/>
    <w:rsid w:val="00867FC6"/>
    <w:rsid w:val="008700D3"/>
    <w:rsid w:val="00870272"/>
    <w:rsid w:val="00870405"/>
    <w:rsid w:val="008707B6"/>
    <w:rsid w:val="00870A3A"/>
    <w:rsid w:val="00870A76"/>
    <w:rsid w:val="00870AE7"/>
    <w:rsid w:val="00870B6E"/>
    <w:rsid w:val="00870D06"/>
    <w:rsid w:val="0087127A"/>
    <w:rsid w:val="008713B8"/>
    <w:rsid w:val="00871540"/>
    <w:rsid w:val="00871592"/>
    <w:rsid w:val="00871916"/>
    <w:rsid w:val="00871B64"/>
    <w:rsid w:val="00872C45"/>
    <w:rsid w:val="0087309C"/>
    <w:rsid w:val="008735B3"/>
    <w:rsid w:val="00873E48"/>
    <w:rsid w:val="00873EA7"/>
    <w:rsid w:val="00873EF8"/>
    <w:rsid w:val="00874964"/>
    <w:rsid w:val="008749A6"/>
    <w:rsid w:val="00874D29"/>
    <w:rsid w:val="008753B4"/>
    <w:rsid w:val="00875772"/>
    <w:rsid w:val="008757C5"/>
    <w:rsid w:val="00875CEE"/>
    <w:rsid w:val="00876D2D"/>
    <w:rsid w:val="00876F16"/>
    <w:rsid w:val="00876F62"/>
    <w:rsid w:val="008773D4"/>
    <w:rsid w:val="00877A9B"/>
    <w:rsid w:val="00877E93"/>
    <w:rsid w:val="008804DA"/>
    <w:rsid w:val="00880610"/>
    <w:rsid w:val="008814A0"/>
    <w:rsid w:val="00882622"/>
    <w:rsid w:val="008829EA"/>
    <w:rsid w:val="00882EA5"/>
    <w:rsid w:val="0088308C"/>
    <w:rsid w:val="00883AE0"/>
    <w:rsid w:val="0088441D"/>
    <w:rsid w:val="008847B0"/>
    <w:rsid w:val="00884926"/>
    <w:rsid w:val="00884952"/>
    <w:rsid w:val="00884F50"/>
    <w:rsid w:val="00885244"/>
    <w:rsid w:val="008855EF"/>
    <w:rsid w:val="008860CD"/>
    <w:rsid w:val="008862AE"/>
    <w:rsid w:val="00886679"/>
    <w:rsid w:val="00886D62"/>
    <w:rsid w:val="00887720"/>
    <w:rsid w:val="00887724"/>
    <w:rsid w:val="00887E13"/>
    <w:rsid w:val="0089053D"/>
    <w:rsid w:val="0089061F"/>
    <w:rsid w:val="00890F7A"/>
    <w:rsid w:val="008915D6"/>
    <w:rsid w:val="008919EC"/>
    <w:rsid w:val="008920B0"/>
    <w:rsid w:val="00892655"/>
    <w:rsid w:val="00892CD8"/>
    <w:rsid w:val="00892E39"/>
    <w:rsid w:val="008931AE"/>
    <w:rsid w:val="0089374C"/>
    <w:rsid w:val="00894677"/>
    <w:rsid w:val="00894EE4"/>
    <w:rsid w:val="008952D3"/>
    <w:rsid w:val="00895814"/>
    <w:rsid w:val="008978A4"/>
    <w:rsid w:val="00897926"/>
    <w:rsid w:val="008A01AA"/>
    <w:rsid w:val="008A06E9"/>
    <w:rsid w:val="008A07AC"/>
    <w:rsid w:val="008A080E"/>
    <w:rsid w:val="008A083F"/>
    <w:rsid w:val="008A0B34"/>
    <w:rsid w:val="008A21CB"/>
    <w:rsid w:val="008A2823"/>
    <w:rsid w:val="008A2A6D"/>
    <w:rsid w:val="008A2BB9"/>
    <w:rsid w:val="008A2F27"/>
    <w:rsid w:val="008A308A"/>
    <w:rsid w:val="008A371C"/>
    <w:rsid w:val="008A3CCE"/>
    <w:rsid w:val="008A3EAB"/>
    <w:rsid w:val="008A4300"/>
    <w:rsid w:val="008A46E7"/>
    <w:rsid w:val="008A4C0B"/>
    <w:rsid w:val="008A52C8"/>
    <w:rsid w:val="008A5437"/>
    <w:rsid w:val="008A5BC0"/>
    <w:rsid w:val="008A5FDB"/>
    <w:rsid w:val="008A66E4"/>
    <w:rsid w:val="008A688B"/>
    <w:rsid w:val="008A68F0"/>
    <w:rsid w:val="008A69BB"/>
    <w:rsid w:val="008A6A15"/>
    <w:rsid w:val="008A6EAB"/>
    <w:rsid w:val="008A6F93"/>
    <w:rsid w:val="008A71BC"/>
    <w:rsid w:val="008A7B23"/>
    <w:rsid w:val="008A7C30"/>
    <w:rsid w:val="008A7EA1"/>
    <w:rsid w:val="008A7FAF"/>
    <w:rsid w:val="008B0A70"/>
    <w:rsid w:val="008B3D23"/>
    <w:rsid w:val="008B3DCF"/>
    <w:rsid w:val="008B4070"/>
    <w:rsid w:val="008B46F5"/>
    <w:rsid w:val="008B55E1"/>
    <w:rsid w:val="008B688F"/>
    <w:rsid w:val="008B6A5C"/>
    <w:rsid w:val="008B725E"/>
    <w:rsid w:val="008B74A8"/>
    <w:rsid w:val="008B78CB"/>
    <w:rsid w:val="008B7B3D"/>
    <w:rsid w:val="008C0111"/>
    <w:rsid w:val="008C022F"/>
    <w:rsid w:val="008C02B9"/>
    <w:rsid w:val="008C03D4"/>
    <w:rsid w:val="008C0A67"/>
    <w:rsid w:val="008C0B6B"/>
    <w:rsid w:val="008C0BA1"/>
    <w:rsid w:val="008C0F33"/>
    <w:rsid w:val="008C1659"/>
    <w:rsid w:val="008C1FD0"/>
    <w:rsid w:val="008C28D6"/>
    <w:rsid w:val="008C2E22"/>
    <w:rsid w:val="008C37E9"/>
    <w:rsid w:val="008C3D02"/>
    <w:rsid w:val="008C40FD"/>
    <w:rsid w:val="008C4ED2"/>
    <w:rsid w:val="008C4F8C"/>
    <w:rsid w:val="008C516F"/>
    <w:rsid w:val="008C53B8"/>
    <w:rsid w:val="008C6470"/>
    <w:rsid w:val="008C65FD"/>
    <w:rsid w:val="008C67AF"/>
    <w:rsid w:val="008C6A9F"/>
    <w:rsid w:val="008C732A"/>
    <w:rsid w:val="008C7E78"/>
    <w:rsid w:val="008C7E83"/>
    <w:rsid w:val="008C7F06"/>
    <w:rsid w:val="008D007D"/>
    <w:rsid w:val="008D04CD"/>
    <w:rsid w:val="008D05A5"/>
    <w:rsid w:val="008D0A93"/>
    <w:rsid w:val="008D1023"/>
    <w:rsid w:val="008D138C"/>
    <w:rsid w:val="008D19B0"/>
    <w:rsid w:val="008D1EBE"/>
    <w:rsid w:val="008D265E"/>
    <w:rsid w:val="008D30B9"/>
    <w:rsid w:val="008D320D"/>
    <w:rsid w:val="008D3660"/>
    <w:rsid w:val="008D3857"/>
    <w:rsid w:val="008D3B55"/>
    <w:rsid w:val="008D3D4C"/>
    <w:rsid w:val="008D3FC6"/>
    <w:rsid w:val="008D4D55"/>
    <w:rsid w:val="008D51F8"/>
    <w:rsid w:val="008D64CF"/>
    <w:rsid w:val="008D7BB3"/>
    <w:rsid w:val="008E078D"/>
    <w:rsid w:val="008E08B8"/>
    <w:rsid w:val="008E150D"/>
    <w:rsid w:val="008E1E29"/>
    <w:rsid w:val="008E2143"/>
    <w:rsid w:val="008E248C"/>
    <w:rsid w:val="008E2D10"/>
    <w:rsid w:val="008E32F4"/>
    <w:rsid w:val="008E3399"/>
    <w:rsid w:val="008E37C3"/>
    <w:rsid w:val="008E3A68"/>
    <w:rsid w:val="008E41E4"/>
    <w:rsid w:val="008E4F5B"/>
    <w:rsid w:val="008E5984"/>
    <w:rsid w:val="008E62C8"/>
    <w:rsid w:val="008E66CE"/>
    <w:rsid w:val="008E6A11"/>
    <w:rsid w:val="008E6A84"/>
    <w:rsid w:val="008E7134"/>
    <w:rsid w:val="008F06C3"/>
    <w:rsid w:val="008F07AE"/>
    <w:rsid w:val="008F08F3"/>
    <w:rsid w:val="008F09B5"/>
    <w:rsid w:val="008F1694"/>
    <w:rsid w:val="008F1836"/>
    <w:rsid w:val="008F21D4"/>
    <w:rsid w:val="008F233D"/>
    <w:rsid w:val="008F2418"/>
    <w:rsid w:val="008F259B"/>
    <w:rsid w:val="008F2DEB"/>
    <w:rsid w:val="008F3776"/>
    <w:rsid w:val="008F4324"/>
    <w:rsid w:val="008F4521"/>
    <w:rsid w:val="008F4523"/>
    <w:rsid w:val="008F462A"/>
    <w:rsid w:val="008F4DBA"/>
    <w:rsid w:val="008F5379"/>
    <w:rsid w:val="008F53DC"/>
    <w:rsid w:val="008F5942"/>
    <w:rsid w:val="008F62F3"/>
    <w:rsid w:val="008F6C2C"/>
    <w:rsid w:val="008F775D"/>
    <w:rsid w:val="008F7966"/>
    <w:rsid w:val="008F7968"/>
    <w:rsid w:val="008F7CAE"/>
    <w:rsid w:val="008F7EC7"/>
    <w:rsid w:val="008F7FA3"/>
    <w:rsid w:val="0090029D"/>
    <w:rsid w:val="009015C5"/>
    <w:rsid w:val="009016C3"/>
    <w:rsid w:val="00901D1D"/>
    <w:rsid w:val="009025FD"/>
    <w:rsid w:val="00902DFA"/>
    <w:rsid w:val="00903072"/>
    <w:rsid w:val="0090336A"/>
    <w:rsid w:val="00903AA7"/>
    <w:rsid w:val="00903AF6"/>
    <w:rsid w:val="00903FCE"/>
    <w:rsid w:val="00904EB2"/>
    <w:rsid w:val="00904FE5"/>
    <w:rsid w:val="00905478"/>
    <w:rsid w:val="0090556D"/>
    <w:rsid w:val="009067EE"/>
    <w:rsid w:val="00906F20"/>
    <w:rsid w:val="00906FF9"/>
    <w:rsid w:val="00907943"/>
    <w:rsid w:val="00910E2C"/>
    <w:rsid w:val="00911992"/>
    <w:rsid w:val="009121D3"/>
    <w:rsid w:val="00912349"/>
    <w:rsid w:val="009125EA"/>
    <w:rsid w:val="00912BD0"/>
    <w:rsid w:val="009130FB"/>
    <w:rsid w:val="0091355D"/>
    <w:rsid w:val="00913692"/>
    <w:rsid w:val="00913F14"/>
    <w:rsid w:val="00914B9E"/>
    <w:rsid w:val="00914C0A"/>
    <w:rsid w:val="00915B0C"/>
    <w:rsid w:val="00915D93"/>
    <w:rsid w:val="00916079"/>
    <w:rsid w:val="009166B9"/>
    <w:rsid w:val="00916A8A"/>
    <w:rsid w:val="00916B1D"/>
    <w:rsid w:val="00916CAC"/>
    <w:rsid w:val="00917477"/>
    <w:rsid w:val="009200B6"/>
    <w:rsid w:val="00920D93"/>
    <w:rsid w:val="00920E33"/>
    <w:rsid w:val="00921464"/>
    <w:rsid w:val="00921519"/>
    <w:rsid w:val="00921CF0"/>
    <w:rsid w:val="009226E4"/>
    <w:rsid w:val="00922911"/>
    <w:rsid w:val="00922E20"/>
    <w:rsid w:val="0092310A"/>
    <w:rsid w:val="0092311C"/>
    <w:rsid w:val="00923A60"/>
    <w:rsid w:val="00924CDB"/>
    <w:rsid w:val="00925194"/>
    <w:rsid w:val="0092547F"/>
    <w:rsid w:val="009258DD"/>
    <w:rsid w:val="00925B7F"/>
    <w:rsid w:val="00926BA3"/>
    <w:rsid w:val="00926FD6"/>
    <w:rsid w:val="009273A2"/>
    <w:rsid w:val="0092741B"/>
    <w:rsid w:val="00927F68"/>
    <w:rsid w:val="00931CAD"/>
    <w:rsid w:val="00931E36"/>
    <w:rsid w:val="00932859"/>
    <w:rsid w:val="009328B8"/>
    <w:rsid w:val="00932B42"/>
    <w:rsid w:val="00932F05"/>
    <w:rsid w:val="00933724"/>
    <w:rsid w:val="00933CF1"/>
    <w:rsid w:val="00934014"/>
    <w:rsid w:val="009340A9"/>
    <w:rsid w:val="0093415A"/>
    <w:rsid w:val="009343BA"/>
    <w:rsid w:val="00934578"/>
    <w:rsid w:val="00934D0C"/>
    <w:rsid w:val="009355EB"/>
    <w:rsid w:val="00935862"/>
    <w:rsid w:val="00935AC7"/>
    <w:rsid w:val="00935BDB"/>
    <w:rsid w:val="00935C2C"/>
    <w:rsid w:val="009361C1"/>
    <w:rsid w:val="009366B0"/>
    <w:rsid w:val="00936C97"/>
    <w:rsid w:val="00936D9B"/>
    <w:rsid w:val="00940AA5"/>
    <w:rsid w:val="0094289C"/>
    <w:rsid w:val="00944ACF"/>
    <w:rsid w:val="00944DF5"/>
    <w:rsid w:val="00944F2B"/>
    <w:rsid w:val="00945AE8"/>
    <w:rsid w:val="009473EE"/>
    <w:rsid w:val="0094740F"/>
    <w:rsid w:val="009476CE"/>
    <w:rsid w:val="00947A84"/>
    <w:rsid w:val="00947D6E"/>
    <w:rsid w:val="009507C8"/>
    <w:rsid w:val="00950F40"/>
    <w:rsid w:val="009512F1"/>
    <w:rsid w:val="00951747"/>
    <w:rsid w:val="0095254F"/>
    <w:rsid w:val="00952BA6"/>
    <w:rsid w:val="00952DDF"/>
    <w:rsid w:val="00953208"/>
    <w:rsid w:val="00953407"/>
    <w:rsid w:val="00953CC0"/>
    <w:rsid w:val="0095402D"/>
    <w:rsid w:val="00954256"/>
    <w:rsid w:val="00954941"/>
    <w:rsid w:val="00954982"/>
    <w:rsid w:val="00954DED"/>
    <w:rsid w:val="00955162"/>
    <w:rsid w:val="0095557A"/>
    <w:rsid w:val="0095557C"/>
    <w:rsid w:val="0095570A"/>
    <w:rsid w:val="00956414"/>
    <w:rsid w:val="00956CDB"/>
    <w:rsid w:val="009571B7"/>
    <w:rsid w:val="00957303"/>
    <w:rsid w:val="00957F0B"/>
    <w:rsid w:val="00960665"/>
    <w:rsid w:val="00960B12"/>
    <w:rsid w:val="00960BED"/>
    <w:rsid w:val="00961211"/>
    <w:rsid w:val="009616FF"/>
    <w:rsid w:val="00961771"/>
    <w:rsid w:val="00961E70"/>
    <w:rsid w:val="00962166"/>
    <w:rsid w:val="0096252D"/>
    <w:rsid w:val="00962533"/>
    <w:rsid w:val="00962617"/>
    <w:rsid w:val="00962B04"/>
    <w:rsid w:val="00962F25"/>
    <w:rsid w:val="0096340C"/>
    <w:rsid w:val="00963957"/>
    <w:rsid w:val="00963B59"/>
    <w:rsid w:val="00963BB4"/>
    <w:rsid w:val="00963F21"/>
    <w:rsid w:val="009645D7"/>
    <w:rsid w:val="00964645"/>
    <w:rsid w:val="009646CF"/>
    <w:rsid w:val="0096537E"/>
    <w:rsid w:val="009666B0"/>
    <w:rsid w:val="00966E31"/>
    <w:rsid w:val="00966E65"/>
    <w:rsid w:val="00967FEE"/>
    <w:rsid w:val="009703E0"/>
    <w:rsid w:val="00970635"/>
    <w:rsid w:val="00971109"/>
    <w:rsid w:val="00971A48"/>
    <w:rsid w:val="00971DCD"/>
    <w:rsid w:val="0097278D"/>
    <w:rsid w:val="00972B3B"/>
    <w:rsid w:val="00972CD8"/>
    <w:rsid w:val="00972D3E"/>
    <w:rsid w:val="00973424"/>
    <w:rsid w:val="00973900"/>
    <w:rsid w:val="00973A28"/>
    <w:rsid w:val="009746EB"/>
    <w:rsid w:val="00974D14"/>
    <w:rsid w:val="00974E43"/>
    <w:rsid w:val="0097538F"/>
    <w:rsid w:val="0097578F"/>
    <w:rsid w:val="009759F9"/>
    <w:rsid w:val="00975D32"/>
    <w:rsid w:val="0097682A"/>
    <w:rsid w:val="009779C8"/>
    <w:rsid w:val="009779E1"/>
    <w:rsid w:val="00980648"/>
    <w:rsid w:val="009809B1"/>
    <w:rsid w:val="009809C2"/>
    <w:rsid w:val="0098163F"/>
    <w:rsid w:val="009817D4"/>
    <w:rsid w:val="009819D3"/>
    <w:rsid w:val="00981D01"/>
    <w:rsid w:val="00982999"/>
    <w:rsid w:val="00982A29"/>
    <w:rsid w:val="00982A7F"/>
    <w:rsid w:val="00982D22"/>
    <w:rsid w:val="0098353C"/>
    <w:rsid w:val="009837F2"/>
    <w:rsid w:val="009839CA"/>
    <w:rsid w:val="00983F70"/>
    <w:rsid w:val="0098433E"/>
    <w:rsid w:val="00984D21"/>
    <w:rsid w:val="00984D35"/>
    <w:rsid w:val="00984D98"/>
    <w:rsid w:val="00985915"/>
    <w:rsid w:val="00985D6C"/>
    <w:rsid w:val="00985EA1"/>
    <w:rsid w:val="009868BA"/>
    <w:rsid w:val="0098748A"/>
    <w:rsid w:val="009878F2"/>
    <w:rsid w:val="0099009A"/>
    <w:rsid w:val="009902A2"/>
    <w:rsid w:val="00990496"/>
    <w:rsid w:val="009921E1"/>
    <w:rsid w:val="00992217"/>
    <w:rsid w:val="00992226"/>
    <w:rsid w:val="00992C1E"/>
    <w:rsid w:val="00992DB7"/>
    <w:rsid w:val="00992DC8"/>
    <w:rsid w:val="00992FD8"/>
    <w:rsid w:val="00993392"/>
    <w:rsid w:val="009937E6"/>
    <w:rsid w:val="00993A7C"/>
    <w:rsid w:val="00993B10"/>
    <w:rsid w:val="00994317"/>
    <w:rsid w:val="009952B5"/>
    <w:rsid w:val="009954E4"/>
    <w:rsid w:val="00995916"/>
    <w:rsid w:val="00995AE2"/>
    <w:rsid w:val="00995DB4"/>
    <w:rsid w:val="00995EE6"/>
    <w:rsid w:val="009963A0"/>
    <w:rsid w:val="009964EC"/>
    <w:rsid w:val="00996B5E"/>
    <w:rsid w:val="00996C7F"/>
    <w:rsid w:val="00996E87"/>
    <w:rsid w:val="00996F74"/>
    <w:rsid w:val="00997063"/>
    <w:rsid w:val="00997278"/>
    <w:rsid w:val="009977D9"/>
    <w:rsid w:val="009979DF"/>
    <w:rsid w:val="00997B62"/>
    <w:rsid w:val="00997C1E"/>
    <w:rsid w:val="00997CCC"/>
    <w:rsid w:val="00997F80"/>
    <w:rsid w:val="009A02AC"/>
    <w:rsid w:val="009A0661"/>
    <w:rsid w:val="009A0793"/>
    <w:rsid w:val="009A0C0C"/>
    <w:rsid w:val="009A0E67"/>
    <w:rsid w:val="009A0F48"/>
    <w:rsid w:val="009A0FFF"/>
    <w:rsid w:val="009A1A1F"/>
    <w:rsid w:val="009A374F"/>
    <w:rsid w:val="009A3D03"/>
    <w:rsid w:val="009A3DA3"/>
    <w:rsid w:val="009A45AC"/>
    <w:rsid w:val="009A52A7"/>
    <w:rsid w:val="009A56C5"/>
    <w:rsid w:val="009A638F"/>
    <w:rsid w:val="009A75B7"/>
    <w:rsid w:val="009B09AD"/>
    <w:rsid w:val="009B110F"/>
    <w:rsid w:val="009B1760"/>
    <w:rsid w:val="009B1830"/>
    <w:rsid w:val="009B1A21"/>
    <w:rsid w:val="009B3A21"/>
    <w:rsid w:val="009B3CF7"/>
    <w:rsid w:val="009B3E42"/>
    <w:rsid w:val="009B3F51"/>
    <w:rsid w:val="009B400B"/>
    <w:rsid w:val="009B4120"/>
    <w:rsid w:val="009B45AD"/>
    <w:rsid w:val="009B4B12"/>
    <w:rsid w:val="009B4EFB"/>
    <w:rsid w:val="009B57E4"/>
    <w:rsid w:val="009B6050"/>
    <w:rsid w:val="009B681F"/>
    <w:rsid w:val="009B6D18"/>
    <w:rsid w:val="009B6E03"/>
    <w:rsid w:val="009B7619"/>
    <w:rsid w:val="009B7D77"/>
    <w:rsid w:val="009B7EA1"/>
    <w:rsid w:val="009C012B"/>
    <w:rsid w:val="009C0757"/>
    <w:rsid w:val="009C07B4"/>
    <w:rsid w:val="009C150A"/>
    <w:rsid w:val="009C1BAB"/>
    <w:rsid w:val="009C261C"/>
    <w:rsid w:val="009C2B3B"/>
    <w:rsid w:val="009C2CD6"/>
    <w:rsid w:val="009C3320"/>
    <w:rsid w:val="009C33CC"/>
    <w:rsid w:val="009C3CCC"/>
    <w:rsid w:val="009C5521"/>
    <w:rsid w:val="009C5C51"/>
    <w:rsid w:val="009C66CA"/>
    <w:rsid w:val="009C7DF0"/>
    <w:rsid w:val="009D06C9"/>
    <w:rsid w:val="009D06ED"/>
    <w:rsid w:val="009D0DFC"/>
    <w:rsid w:val="009D1401"/>
    <w:rsid w:val="009D1472"/>
    <w:rsid w:val="009D188E"/>
    <w:rsid w:val="009D18A3"/>
    <w:rsid w:val="009D1ADB"/>
    <w:rsid w:val="009D1D91"/>
    <w:rsid w:val="009D1EC7"/>
    <w:rsid w:val="009D23CB"/>
    <w:rsid w:val="009D2C9E"/>
    <w:rsid w:val="009D2FD8"/>
    <w:rsid w:val="009D337A"/>
    <w:rsid w:val="009D4343"/>
    <w:rsid w:val="009D464F"/>
    <w:rsid w:val="009D4832"/>
    <w:rsid w:val="009D4847"/>
    <w:rsid w:val="009D52E2"/>
    <w:rsid w:val="009D58C5"/>
    <w:rsid w:val="009D6364"/>
    <w:rsid w:val="009D67F6"/>
    <w:rsid w:val="009D6D41"/>
    <w:rsid w:val="009D7046"/>
    <w:rsid w:val="009D78CA"/>
    <w:rsid w:val="009E0BD8"/>
    <w:rsid w:val="009E173E"/>
    <w:rsid w:val="009E2EF4"/>
    <w:rsid w:val="009E3390"/>
    <w:rsid w:val="009E3C0B"/>
    <w:rsid w:val="009E45B4"/>
    <w:rsid w:val="009E48CD"/>
    <w:rsid w:val="009E4C33"/>
    <w:rsid w:val="009E537D"/>
    <w:rsid w:val="009E6645"/>
    <w:rsid w:val="009E672B"/>
    <w:rsid w:val="009E729B"/>
    <w:rsid w:val="009E75D1"/>
    <w:rsid w:val="009E7695"/>
    <w:rsid w:val="009E7A33"/>
    <w:rsid w:val="009E7DBD"/>
    <w:rsid w:val="009E7DE2"/>
    <w:rsid w:val="009F030D"/>
    <w:rsid w:val="009F05B5"/>
    <w:rsid w:val="009F0711"/>
    <w:rsid w:val="009F0A35"/>
    <w:rsid w:val="009F0F2E"/>
    <w:rsid w:val="009F0FDC"/>
    <w:rsid w:val="009F1AB4"/>
    <w:rsid w:val="009F1BA8"/>
    <w:rsid w:val="009F1CD3"/>
    <w:rsid w:val="009F2768"/>
    <w:rsid w:val="009F2897"/>
    <w:rsid w:val="009F31FE"/>
    <w:rsid w:val="009F389A"/>
    <w:rsid w:val="009F3DDA"/>
    <w:rsid w:val="009F4521"/>
    <w:rsid w:val="009F4BA7"/>
    <w:rsid w:val="009F4C2C"/>
    <w:rsid w:val="009F5349"/>
    <w:rsid w:val="009F6511"/>
    <w:rsid w:val="009F656B"/>
    <w:rsid w:val="009F65E7"/>
    <w:rsid w:val="009F6A48"/>
    <w:rsid w:val="009F6B2F"/>
    <w:rsid w:val="009F6C23"/>
    <w:rsid w:val="009F6DE5"/>
    <w:rsid w:val="009F78D6"/>
    <w:rsid w:val="009F7ED6"/>
    <w:rsid w:val="00A004E0"/>
    <w:rsid w:val="00A007A7"/>
    <w:rsid w:val="00A007E4"/>
    <w:rsid w:val="00A008BF"/>
    <w:rsid w:val="00A01046"/>
    <w:rsid w:val="00A01544"/>
    <w:rsid w:val="00A02292"/>
    <w:rsid w:val="00A02344"/>
    <w:rsid w:val="00A02732"/>
    <w:rsid w:val="00A038FA"/>
    <w:rsid w:val="00A03947"/>
    <w:rsid w:val="00A04543"/>
    <w:rsid w:val="00A046FF"/>
    <w:rsid w:val="00A04828"/>
    <w:rsid w:val="00A0495A"/>
    <w:rsid w:val="00A052FE"/>
    <w:rsid w:val="00A06CDC"/>
    <w:rsid w:val="00A06F9F"/>
    <w:rsid w:val="00A076A3"/>
    <w:rsid w:val="00A10125"/>
    <w:rsid w:val="00A10A28"/>
    <w:rsid w:val="00A10BE1"/>
    <w:rsid w:val="00A10BE8"/>
    <w:rsid w:val="00A113F2"/>
    <w:rsid w:val="00A11B67"/>
    <w:rsid w:val="00A11BB6"/>
    <w:rsid w:val="00A11BCD"/>
    <w:rsid w:val="00A11C93"/>
    <w:rsid w:val="00A12139"/>
    <w:rsid w:val="00A12CEA"/>
    <w:rsid w:val="00A12EA4"/>
    <w:rsid w:val="00A12F50"/>
    <w:rsid w:val="00A12FF1"/>
    <w:rsid w:val="00A138B1"/>
    <w:rsid w:val="00A14051"/>
    <w:rsid w:val="00A143B9"/>
    <w:rsid w:val="00A15074"/>
    <w:rsid w:val="00A163B4"/>
    <w:rsid w:val="00A167AA"/>
    <w:rsid w:val="00A168A7"/>
    <w:rsid w:val="00A16BE6"/>
    <w:rsid w:val="00A1705D"/>
    <w:rsid w:val="00A17746"/>
    <w:rsid w:val="00A1796D"/>
    <w:rsid w:val="00A179DB"/>
    <w:rsid w:val="00A17C05"/>
    <w:rsid w:val="00A17E4A"/>
    <w:rsid w:val="00A201CF"/>
    <w:rsid w:val="00A20488"/>
    <w:rsid w:val="00A204C2"/>
    <w:rsid w:val="00A21921"/>
    <w:rsid w:val="00A21EF6"/>
    <w:rsid w:val="00A23243"/>
    <w:rsid w:val="00A23521"/>
    <w:rsid w:val="00A23B04"/>
    <w:rsid w:val="00A24341"/>
    <w:rsid w:val="00A245C4"/>
    <w:rsid w:val="00A25118"/>
    <w:rsid w:val="00A25CF8"/>
    <w:rsid w:val="00A25D9C"/>
    <w:rsid w:val="00A25E9C"/>
    <w:rsid w:val="00A261A9"/>
    <w:rsid w:val="00A30015"/>
    <w:rsid w:val="00A30047"/>
    <w:rsid w:val="00A30392"/>
    <w:rsid w:val="00A30902"/>
    <w:rsid w:val="00A30A00"/>
    <w:rsid w:val="00A31ADD"/>
    <w:rsid w:val="00A31C3C"/>
    <w:rsid w:val="00A322F8"/>
    <w:rsid w:val="00A32D71"/>
    <w:rsid w:val="00A33969"/>
    <w:rsid w:val="00A33E82"/>
    <w:rsid w:val="00A3448C"/>
    <w:rsid w:val="00A3482B"/>
    <w:rsid w:val="00A34BB5"/>
    <w:rsid w:val="00A34E1B"/>
    <w:rsid w:val="00A3504B"/>
    <w:rsid w:val="00A35E7D"/>
    <w:rsid w:val="00A3666C"/>
    <w:rsid w:val="00A3718D"/>
    <w:rsid w:val="00A37474"/>
    <w:rsid w:val="00A37EA4"/>
    <w:rsid w:val="00A40261"/>
    <w:rsid w:val="00A4029F"/>
    <w:rsid w:val="00A40361"/>
    <w:rsid w:val="00A41145"/>
    <w:rsid w:val="00A4159E"/>
    <w:rsid w:val="00A4268E"/>
    <w:rsid w:val="00A4289A"/>
    <w:rsid w:val="00A429EF"/>
    <w:rsid w:val="00A42F05"/>
    <w:rsid w:val="00A43CEC"/>
    <w:rsid w:val="00A43DF2"/>
    <w:rsid w:val="00A444AF"/>
    <w:rsid w:val="00A44A27"/>
    <w:rsid w:val="00A44B4E"/>
    <w:rsid w:val="00A45335"/>
    <w:rsid w:val="00A45823"/>
    <w:rsid w:val="00A45BA3"/>
    <w:rsid w:val="00A45DAF"/>
    <w:rsid w:val="00A45FA4"/>
    <w:rsid w:val="00A4696A"/>
    <w:rsid w:val="00A46B99"/>
    <w:rsid w:val="00A46DC6"/>
    <w:rsid w:val="00A47237"/>
    <w:rsid w:val="00A47347"/>
    <w:rsid w:val="00A500ED"/>
    <w:rsid w:val="00A50271"/>
    <w:rsid w:val="00A502BE"/>
    <w:rsid w:val="00A50B6C"/>
    <w:rsid w:val="00A50C90"/>
    <w:rsid w:val="00A51691"/>
    <w:rsid w:val="00A524D1"/>
    <w:rsid w:val="00A528F8"/>
    <w:rsid w:val="00A52E6D"/>
    <w:rsid w:val="00A52F3C"/>
    <w:rsid w:val="00A52F8F"/>
    <w:rsid w:val="00A532D7"/>
    <w:rsid w:val="00A54191"/>
    <w:rsid w:val="00A54832"/>
    <w:rsid w:val="00A55FAD"/>
    <w:rsid w:val="00A567F6"/>
    <w:rsid w:val="00A56865"/>
    <w:rsid w:val="00A56D33"/>
    <w:rsid w:val="00A57486"/>
    <w:rsid w:val="00A57610"/>
    <w:rsid w:val="00A578B7"/>
    <w:rsid w:val="00A578E3"/>
    <w:rsid w:val="00A57A68"/>
    <w:rsid w:val="00A60E82"/>
    <w:rsid w:val="00A6138F"/>
    <w:rsid w:val="00A616A2"/>
    <w:rsid w:val="00A61C9C"/>
    <w:rsid w:val="00A61EA5"/>
    <w:rsid w:val="00A6258E"/>
    <w:rsid w:val="00A62DA7"/>
    <w:rsid w:val="00A62DF6"/>
    <w:rsid w:val="00A63763"/>
    <w:rsid w:val="00A639C0"/>
    <w:rsid w:val="00A63AB7"/>
    <w:rsid w:val="00A6407B"/>
    <w:rsid w:val="00A6472E"/>
    <w:rsid w:val="00A64AF0"/>
    <w:rsid w:val="00A64C79"/>
    <w:rsid w:val="00A64E80"/>
    <w:rsid w:val="00A64ED6"/>
    <w:rsid w:val="00A65AAA"/>
    <w:rsid w:val="00A66074"/>
    <w:rsid w:val="00A664DA"/>
    <w:rsid w:val="00A66552"/>
    <w:rsid w:val="00A66921"/>
    <w:rsid w:val="00A6695B"/>
    <w:rsid w:val="00A66A77"/>
    <w:rsid w:val="00A66C87"/>
    <w:rsid w:val="00A671FB"/>
    <w:rsid w:val="00A675A1"/>
    <w:rsid w:val="00A67CE6"/>
    <w:rsid w:val="00A70DFC"/>
    <w:rsid w:val="00A711B3"/>
    <w:rsid w:val="00A72391"/>
    <w:rsid w:val="00A7276D"/>
    <w:rsid w:val="00A72955"/>
    <w:rsid w:val="00A729CF"/>
    <w:rsid w:val="00A72EAB"/>
    <w:rsid w:val="00A73CE4"/>
    <w:rsid w:val="00A747C2"/>
    <w:rsid w:val="00A7499C"/>
    <w:rsid w:val="00A74A6C"/>
    <w:rsid w:val="00A74BFB"/>
    <w:rsid w:val="00A74C85"/>
    <w:rsid w:val="00A750F9"/>
    <w:rsid w:val="00A75188"/>
    <w:rsid w:val="00A76619"/>
    <w:rsid w:val="00A768F8"/>
    <w:rsid w:val="00A76FDF"/>
    <w:rsid w:val="00A772F5"/>
    <w:rsid w:val="00A774D6"/>
    <w:rsid w:val="00A77F79"/>
    <w:rsid w:val="00A80969"/>
    <w:rsid w:val="00A80A52"/>
    <w:rsid w:val="00A816EE"/>
    <w:rsid w:val="00A816FD"/>
    <w:rsid w:val="00A81840"/>
    <w:rsid w:val="00A81A7A"/>
    <w:rsid w:val="00A82238"/>
    <w:rsid w:val="00A82353"/>
    <w:rsid w:val="00A8254B"/>
    <w:rsid w:val="00A825D3"/>
    <w:rsid w:val="00A8266A"/>
    <w:rsid w:val="00A82859"/>
    <w:rsid w:val="00A8305E"/>
    <w:rsid w:val="00A830E6"/>
    <w:rsid w:val="00A8325B"/>
    <w:rsid w:val="00A834B9"/>
    <w:rsid w:val="00A836CF"/>
    <w:rsid w:val="00A83D1D"/>
    <w:rsid w:val="00A84B6E"/>
    <w:rsid w:val="00A85685"/>
    <w:rsid w:val="00A856C6"/>
    <w:rsid w:val="00A85E30"/>
    <w:rsid w:val="00A85EA4"/>
    <w:rsid w:val="00A86334"/>
    <w:rsid w:val="00A8640F"/>
    <w:rsid w:val="00A86CE1"/>
    <w:rsid w:val="00A86F9B"/>
    <w:rsid w:val="00A873E1"/>
    <w:rsid w:val="00A87B4D"/>
    <w:rsid w:val="00A903BD"/>
    <w:rsid w:val="00A904F4"/>
    <w:rsid w:val="00A911E7"/>
    <w:rsid w:val="00A9120C"/>
    <w:rsid w:val="00A9167D"/>
    <w:rsid w:val="00A91996"/>
    <w:rsid w:val="00A9205E"/>
    <w:rsid w:val="00A92271"/>
    <w:rsid w:val="00A9296E"/>
    <w:rsid w:val="00A92C7A"/>
    <w:rsid w:val="00A96971"/>
    <w:rsid w:val="00A96BB7"/>
    <w:rsid w:val="00AA0BA3"/>
    <w:rsid w:val="00AA0EE1"/>
    <w:rsid w:val="00AA1794"/>
    <w:rsid w:val="00AA17BF"/>
    <w:rsid w:val="00AA2654"/>
    <w:rsid w:val="00AA2D19"/>
    <w:rsid w:val="00AA3081"/>
    <w:rsid w:val="00AA31ED"/>
    <w:rsid w:val="00AA33A5"/>
    <w:rsid w:val="00AA34A3"/>
    <w:rsid w:val="00AA3AA6"/>
    <w:rsid w:val="00AA3BBF"/>
    <w:rsid w:val="00AA3FD8"/>
    <w:rsid w:val="00AA4116"/>
    <w:rsid w:val="00AA41D0"/>
    <w:rsid w:val="00AA43C0"/>
    <w:rsid w:val="00AA5536"/>
    <w:rsid w:val="00AA55A5"/>
    <w:rsid w:val="00AA569B"/>
    <w:rsid w:val="00AA59CB"/>
    <w:rsid w:val="00AA6BAF"/>
    <w:rsid w:val="00AA7750"/>
    <w:rsid w:val="00AA7FA2"/>
    <w:rsid w:val="00AB06EF"/>
    <w:rsid w:val="00AB1022"/>
    <w:rsid w:val="00AB2672"/>
    <w:rsid w:val="00AB2F18"/>
    <w:rsid w:val="00AB2F93"/>
    <w:rsid w:val="00AB3C88"/>
    <w:rsid w:val="00AB3FAF"/>
    <w:rsid w:val="00AB4C2D"/>
    <w:rsid w:val="00AB52ED"/>
    <w:rsid w:val="00AB5BD7"/>
    <w:rsid w:val="00AB6616"/>
    <w:rsid w:val="00AB725D"/>
    <w:rsid w:val="00AB75B8"/>
    <w:rsid w:val="00AB7FC1"/>
    <w:rsid w:val="00AC00D5"/>
    <w:rsid w:val="00AC0BCD"/>
    <w:rsid w:val="00AC0DD0"/>
    <w:rsid w:val="00AC2F9A"/>
    <w:rsid w:val="00AC44E2"/>
    <w:rsid w:val="00AC44FF"/>
    <w:rsid w:val="00AC5720"/>
    <w:rsid w:val="00AC62E7"/>
    <w:rsid w:val="00AC6548"/>
    <w:rsid w:val="00AC6E22"/>
    <w:rsid w:val="00AC6FF9"/>
    <w:rsid w:val="00AC7028"/>
    <w:rsid w:val="00AC722E"/>
    <w:rsid w:val="00AC767C"/>
    <w:rsid w:val="00AC7B2F"/>
    <w:rsid w:val="00AC7C1B"/>
    <w:rsid w:val="00AD05A6"/>
    <w:rsid w:val="00AD0616"/>
    <w:rsid w:val="00AD0D4D"/>
    <w:rsid w:val="00AD10AD"/>
    <w:rsid w:val="00AD10BC"/>
    <w:rsid w:val="00AD1577"/>
    <w:rsid w:val="00AD1833"/>
    <w:rsid w:val="00AD19CC"/>
    <w:rsid w:val="00AD1D88"/>
    <w:rsid w:val="00AD1EEE"/>
    <w:rsid w:val="00AD214E"/>
    <w:rsid w:val="00AD2232"/>
    <w:rsid w:val="00AD3339"/>
    <w:rsid w:val="00AD3C88"/>
    <w:rsid w:val="00AD3F0D"/>
    <w:rsid w:val="00AD4CE8"/>
    <w:rsid w:val="00AD54C8"/>
    <w:rsid w:val="00AD56C6"/>
    <w:rsid w:val="00AD5A1B"/>
    <w:rsid w:val="00AD5B61"/>
    <w:rsid w:val="00AD5E92"/>
    <w:rsid w:val="00AD6204"/>
    <w:rsid w:val="00AD6363"/>
    <w:rsid w:val="00AD6577"/>
    <w:rsid w:val="00AD7DE9"/>
    <w:rsid w:val="00AE0A2B"/>
    <w:rsid w:val="00AE0B70"/>
    <w:rsid w:val="00AE258D"/>
    <w:rsid w:val="00AE26C9"/>
    <w:rsid w:val="00AE30E1"/>
    <w:rsid w:val="00AE35E1"/>
    <w:rsid w:val="00AE3B4F"/>
    <w:rsid w:val="00AE5132"/>
    <w:rsid w:val="00AE5571"/>
    <w:rsid w:val="00AE5B1D"/>
    <w:rsid w:val="00AE5D66"/>
    <w:rsid w:val="00AE6137"/>
    <w:rsid w:val="00AE65AE"/>
    <w:rsid w:val="00AE69A6"/>
    <w:rsid w:val="00AE6B3C"/>
    <w:rsid w:val="00AE7766"/>
    <w:rsid w:val="00AE77C5"/>
    <w:rsid w:val="00AE7E05"/>
    <w:rsid w:val="00AF00B6"/>
    <w:rsid w:val="00AF11E2"/>
    <w:rsid w:val="00AF15E5"/>
    <w:rsid w:val="00AF1979"/>
    <w:rsid w:val="00AF1B88"/>
    <w:rsid w:val="00AF21EB"/>
    <w:rsid w:val="00AF2315"/>
    <w:rsid w:val="00AF3267"/>
    <w:rsid w:val="00AF336E"/>
    <w:rsid w:val="00AF3385"/>
    <w:rsid w:val="00AF3B2D"/>
    <w:rsid w:val="00AF3BEA"/>
    <w:rsid w:val="00AF3FE4"/>
    <w:rsid w:val="00AF4509"/>
    <w:rsid w:val="00AF4755"/>
    <w:rsid w:val="00AF4BE4"/>
    <w:rsid w:val="00AF6034"/>
    <w:rsid w:val="00AF6104"/>
    <w:rsid w:val="00AF66F3"/>
    <w:rsid w:val="00AF6EEA"/>
    <w:rsid w:val="00AF77E6"/>
    <w:rsid w:val="00B0070C"/>
    <w:rsid w:val="00B00A94"/>
    <w:rsid w:val="00B00AA0"/>
    <w:rsid w:val="00B01306"/>
    <w:rsid w:val="00B0168D"/>
    <w:rsid w:val="00B01FA0"/>
    <w:rsid w:val="00B03295"/>
    <w:rsid w:val="00B03367"/>
    <w:rsid w:val="00B035EF"/>
    <w:rsid w:val="00B03983"/>
    <w:rsid w:val="00B0401A"/>
    <w:rsid w:val="00B04027"/>
    <w:rsid w:val="00B0421B"/>
    <w:rsid w:val="00B0428D"/>
    <w:rsid w:val="00B044CE"/>
    <w:rsid w:val="00B0494B"/>
    <w:rsid w:val="00B04AAC"/>
    <w:rsid w:val="00B04B44"/>
    <w:rsid w:val="00B04B91"/>
    <w:rsid w:val="00B052E4"/>
    <w:rsid w:val="00B05BEE"/>
    <w:rsid w:val="00B05F0C"/>
    <w:rsid w:val="00B06306"/>
    <w:rsid w:val="00B06912"/>
    <w:rsid w:val="00B0695D"/>
    <w:rsid w:val="00B069AA"/>
    <w:rsid w:val="00B075DA"/>
    <w:rsid w:val="00B079FB"/>
    <w:rsid w:val="00B07C17"/>
    <w:rsid w:val="00B07E66"/>
    <w:rsid w:val="00B10977"/>
    <w:rsid w:val="00B11B15"/>
    <w:rsid w:val="00B12039"/>
    <w:rsid w:val="00B12112"/>
    <w:rsid w:val="00B1270A"/>
    <w:rsid w:val="00B12F14"/>
    <w:rsid w:val="00B13886"/>
    <w:rsid w:val="00B13C6E"/>
    <w:rsid w:val="00B13D8E"/>
    <w:rsid w:val="00B13F6C"/>
    <w:rsid w:val="00B14CBF"/>
    <w:rsid w:val="00B14F40"/>
    <w:rsid w:val="00B15254"/>
    <w:rsid w:val="00B16466"/>
    <w:rsid w:val="00B166BE"/>
    <w:rsid w:val="00B16997"/>
    <w:rsid w:val="00B171C2"/>
    <w:rsid w:val="00B173A5"/>
    <w:rsid w:val="00B176DF"/>
    <w:rsid w:val="00B17C4B"/>
    <w:rsid w:val="00B20098"/>
    <w:rsid w:val="00B2018A"/>
    <w:rsid w:val="00B205B2"/>
    <w:rsid w:val="00B20721"/>
    <w:rsid w:val="00B20D17"/>
    <w:rsid w:val="00B20E54"/>
    <w:rsid w:val="00B21C52"/>
    <w:rsid w:val="00B23333"/>
    <w:rsid w:val="00B23359"/>
    <w:rsid w:val="00B238A0"/>
    <w:rsid w:val="00B23969"/>
    <w:rsid w:val="00B23B49"/>
    <w:rsid w:val="00B250D4"/>
    <w:rsid w:val="00B2515A"/>
    <w:rsid w:val="00B25801"/>
    <w:rsid w:val="00B266DB"/>
    <w:rsid w:val="00B268D9"/>
    <w:rsid w:val="00B26A19"/>
    <w:rsid w:val="00B30153"/>
    <w:rsid w:val="00B3147F"/>
    <w:rsid w:val="00B31839"/>
    <w:rsid w:val="00B31C34"/>
    <w:rsid w:val="00B31FC6"/>
    <w:rsid w:val="00B32BB1"/>
    <w:rsid w:val="00B32D48"/>
    <w:rsid w:val="00B32F26"/>
    <w:rsid w:val="00B33F1A"/>
    <w:rsid w:val="00B340CF"/>
    <w:rsid w:val="00B345BF"/>
    <w:rsid w:val="00B34C75"/>
    <w:rsid w:val="00B35915"/>
    <w:rsid w:val="00B35D15"/>
    <w:rsid w:val="00B363E7"/>
    <w:rsid w:val="00B36B27"/>
    <w:rsid w:val="00B376DC"/>
    <w:rsid w:val="00B37A85"/>
    <w:rsid w:val="00B409A6"/>
    <w:rsid w:val="00B409AA"/>
    <w:rsid w:val="00B40A6C"/>
    <w:rsid w:val="00B40C78"/>
    <w:rsid w:val="00B4146A"/>
    <w:rsid w:val="00B416A0"/>
    <w:rsid w:val="00B419C9"/>
    <w:rsid w:val="00B41A76"/>
    <w:rsid w:val="00B41E83"/>
    <w:rsid w:val="00B42011"/>
    <w:rsid w:val="00B423BA"/>
    <w:rsid w:val="00B42ACA"/>
    <w:rsid w:val="00B442A5"/>
    <w:rsid w:val="00B4484B"/>
    <w:rsid w:val="00B44D8B"/>
    <w:rsid w:val="00B450EA"/>
    <w:rsid w:val="00B4550B"/>
    <w:rsid w:val="00B45793"/>
    <w:rsid w:val="00B46585"/>
    <w:rsid w:val="00B470F8"/>
    <w:rsid w:val="00B4715A"/>
    <w:rsid w:val="00B47757"/>
    <w:rsid w:val="00B47BA0"/>
    <w:rsid w:val="00B5085D"/>
    <w:rsid w:val="00B50EDA"/>
    <w:rsid w:val="00B5203F"/>
    <w:rsid w:val="00B528E3"/>
    <w:rsid w:val="00B52E09"/>
    <w:rsid w:val="00B534A9"/>
    <w:rsid w:val="00B536FE"/>
    <w:rsid w:val="00B539FB"/>
    <w:rsid w:val="00B544C4"/>
    <w:rsid w:val="00B54750"/>
    <w:rsid w:val="00B54790"/>
    <w:rsid w:val="00B54811"/>
    <w:rsid w:val="00B54C11"/>
    <w:rsid w:val="00B55644"/>
    <w:rsid w:val="00B559F5"/>
    <w:rsid w:val="00B56E3A"/>
    <w:rsid w:val="00B56F92"/>
    <w:rsid w:val="00B5738D"/>
    <w:rsid w:val="00B573A2"/>
    <w:rsid w:val="00B573AC"/>
    <w:rsid w:val="00B600E4"/>
    <w:rsid w:val="00B60835"/>
    <w:rsid w:val="00B608F4"/>
    <w:rsid w:val="00B612B8"/>
    <w:rsid w:val="00B612BC"/>
    <w:rsid w:val="00B61BD2"/>
    <w:rsid w:val="00B62688"/>
    <w:rsid w:val="00B63052"/>
    <w:rsid w:val="00B635FF"/>
    <w:rsid w:val="00B650F6"/>
    <w:rsid w:val="00B65248"/>
    <w:rsid w:val="00B666A9"/>
    <w:rsid w:val="00B66E08"/>
    <w:rsid w:val="00B670E0"/>
    <w:rsid w:val="00B672B6"/>
    <w:rsid w:val="00B6731A"/>
    <w:rsid w:val="00B677AF"/>
    <w:rsid w:val="00B70990"/>
    <w:rsid w:val="00B70B9A"/>
    <w:rsid w:val="00B70F98"/>
    <w:rsid w:val="00B713A3"/>
    <w:rsid w:val="00B715DF"/>
    <w:rsid w:val="00B71B82"/>
    <w:rsid w:val="00B71D19"/>
    <w:rsid w:val="00B72155"/>
    <w:rsid w:val="00B724BB"/>
    <w:rsid w:val="00B726DD"/>
    <w:rsid w:val="00B728E3"/>
    <w:rsid w:val="00B73609"/>
    <w:rsid w:val="00B74B9D"/>
    <w:rsid w:val="00B75035"/>
    <w:rsid w:val="00B75182"/>
    <w:rsid w:val="00B75BC0"/>
    <w:rsid w:val="00B7612A"/>
    <w:rsid w:val="00B76196"/>
    <w:rsid w:val="00B77043"/>
    <w:rsid w:val="00B770B5"/>
    <w:rsid w:val="00B77160"/>
    <w:rsid w:val="00B7780A"/>
    <w:rsid w:val="00B77DC7"/>
    <w:rsid w:val="00B81038"/>
    <w:rsid w:val="00B8139E"/>
    <w:rsid w:val="00B8154A"/>
    <w:rsid w:val="00B81D74"/>
    <w:rsid w:val="00B81DB9"/>
    <w:rsid w:val="00B829D3"/>
    <w:rsid w:val="00B833B0"/>
    <w:rsid w:val="00B837E3"/>
    <w:rsid w:val="00B83985"/>
    <w:rsid w:val="00B8404B"/>
    <w:rsid w:val="00B843F4"/>
    <w:rsid w:val="00B8520E"/>
    <w:rsid w:val="00B85788"/>
    <w:rsid w:val="00B86BC3"/>
    <w:rsid w:val="00B87692"/>
    <w:rsid w:val="00B87AEB"/>
    <w:rsid w:val="00B900D4"/>
    <w:rsid w:val="00B905E7"/>
    <w:rsid w:val="00B90677"/>
    <w:rsid w:val="00B90CDD"/>
    <w:rsid w:val="00B91234"/>
    <w:rsid w:val="00B924E8"/>
    <w:rsid w:val="00B92C2F"/>
    <w:rsid w:val="00B930F0"/>
    <w:rsid w:val="00B93691"/>
    <w:rsid w:val="00B93AF4"/>
    <w:rsid w:val="00B95672"/>
    <w:rsid w:val="00B95709"/>
    <w:rsid w:val="00B960E4"/>
    <w:rsid w:val="00B967BC"/>
    <w:rsid w:val="00B975C6"/>
    <w:rsid w:val="00B9772B"/>
    <w:rsid w:val="00B977F4"/>
    <w:rsid w:val="00B97D47"/>
    <w:rsid w:val="00BA01A8"/>
    <w:rsid w:val="00BA0531"/>
    <w:rsid w:val="00BA077A"/>
    <w:rsid w:val="00BA16D3"/>
    <w:rsid w:val="00BA1849"/>
    <w:rsid w:val="00BA2828"/>
    <w:rsid w:val="00BA38A6"/>
    <w:rsid w:val="00BA391E"/>
    <w:rsid w:val="00BA3D90"/>
    <w:rsid w:val="00BA3EB5"/>
    <w:rsid w:val="00BA40B4"/>
    <w:rsid w:val="00BA4362"/>
    <w:rsid w:val="00BA4B13"/>
    <w:rsid w:val="00BA4F4C"/>
    <w:rsid w:val="00BA4FFD"/>
    <w:rsid w:val="00BA543E"/>
    <w:rsid w:val="00BA5A56"/>
    <w:rsid w:val="00BA7008"/>
    <w:rsid w:val="00BA752A"/>
    <w:rsid w:val="00BB0B18"/>
    <w:rsid w:val="00BB0C4A"/>
    <w:rsid w:val="00BB0FBA"/>
    <w:rsid w:val="00BB1244"/>
    <w:rsid w:val="00BB136C"/>
    <w:rsid w:val="00BB221F"/>
    <w:rsid w:val="00BB2314"/>
    <w:rsid w:val="00BB24EA"/>
    <w:rsid w:val="00BB2B5A"/>
    <w:rsid w:val="00BB2B88"/>
    <w:rsid w:val="00BB2C32"/>
    <w:rsid w:val="00BB2E25"/>
    <w:rsid w:val="00BB37F6"/>
    <w:rsid w:val="00BB3901"/>
    <w:rsid w:val="00BB3AF4"/>
    <w:rsid w:val="00BB4127"/>
    <w:rsid w:val="00BB4315"/>
    <w:rsid w:val="00BB459E"/>
    <w:rsid w:val="00BB46BC"/>
    <w:rsid w:val="00BB474E"/>
    <w:rsid w:val="00BB5AAA"/>
    <w:rsid w:val="00BB5D2B"/>
    <w:rsid w:val="00BB6301"/>
    <w:rsid w:val="00BB67FE"/>
    <w:rsid w:val="00BB6AB4"/>
    <w:rsid w:val="00BB73FC"/>
    <w:rsid w:val="00BB7747"/>
    <w:rsid w:val="00BB7AF7"/>
    <w:rsid w:val="00BB7C09"/>
    <w:rsid w:val="00BB7DE6"/>
    <w:rsid w:val="00BC02F0"/>
    <w:rsid w:val="00BC0CCB"/>
    <w:rsid w:val="00BC2545"/>
    <w:rsid w:val="00BC2D99"/>
    <w:rsid w:val="00BC34DB"/>
    <w:rsid w:val="00BC3600"/>
    <w:rsid w:val="00BC43BF"/>
    <w:rsid w:val="00BC4D5D"/>
    <w:rsid w:val="00BC52D5"/>
    <w:rsid w:val="00BC5C5B"/>
    <w:rsid w:val="00BC5E3F"/>
    <w:rsid w:val="00BC6079"/>
    <w:rsid w:val="00BC64DA"/>
    <w:rsid w:val="00BC67E0"/>
    <w:rsid w:val="00BC68D3"/>
    <w:rsid w:val="00BC6D7E"/>
    <w:rsid w:val="00BC72C0"/>
    <w:rsid w:val="00BC750C"/>
    <w:rsid w:val="00BC7A26"/>
    <w:rsid w:val="00BC7CCD"/>
    <w:rsid w:val="00BD0135"/>
    <w:rsid w:val="00BD097C"/>
    <w:rsid w:val="00BD0E32"/>
    <w:rsid w:val="00BD15F5"/>
    <w:rsid w:val="00BD1B83"/>
    <w:rsid w:val="00BD349D"/>
    <w:rsid w:val="00BD4231"/>
    <w:rsid w:val="00BD465D"/>
    <w:rsid w:val="00BD51CA"/>
    <w:rsid w:val="00BD5238"/>
    <w:rsid w:val="00BD552E"/>
    <w:rsid w:val="00BD5B75"/>
    <w:rsid w:val="00BD6013"/>
    <w:rsid w:val="00BD6394"/>
    <w:rsid w:val="00BD674C"/>
    <w:rsid w:val="00BD685F"/>
    <w:rsid w:val="00BD6920"/>
    <w:rsid w:val="00BD72DF"/>
    <w:rsid w:val="00BD7663"/>
    <w:rsid w:val="00BD7DF8"/>
    <w:rsid w:val="00BD7E10"/>
    <w:rsid w:val="00BE024F"/>
    <w:rsid w:val="00BE0301"/>
    <w:rsid w:val="00BE1679"/>
    <w:rsid w:val="00BE1B88"/>
    <w:rsid w:val="00BE1BF7"/>
    <w:rsid w:val="00BE1F97"/>
    <w:rsid w:val="00BE2221"/>
    <w:rsid w:val="00BE29C5"/>
    <w:rsid w:val="00BE2EAA"/>
    <w:rsid w:val="00BE3310"/>
    <w:rsid w:val="00BE4F54"/>
    <w:rsid w:val="00BE6A67"/>
    <w:rsid w:val="00BE6D4F"/>
    <w:rsid w:val="00BE75E2"/>
    <w:rsid w:val="00BE77D4"/>
    <w:rsid w:val="00BE78B1"/>
    <w:rsid w:val="00BE7C90"/>
    <w:rsid w:val="00BE7F28"/>
    <w:rsid w:val="00BF0B8D"/>
    <w:rsid w:val="00BF0F23"/>
    <w:rsid w:val="00BF16AD"/>
    <w:rsid w:val="00BF2309"/>
    <w:rsid w:val="00BF28E0"/>
    <w:rsid w:val="00BF3374"/>
    <w:rsid w:val="00BF36E1"/>
    <w:rsid w:val="00BF36E2"/>
    <w:rsid w:val="00BF3707"/>
    <w:rsid w:val="00BF4C41"/>
    <w:rsid w:val="00BF5483"/>
    <w:rsid w:val="00BF5D84"/>
    <w:rsid w:val="00BF5FF4"/>
    <w:rsid w:val="00BF70E5"/>
    <w:rsid w:val="00BF75D8"/>
    <w:rsid w:val="00BF769A"/>
    <w:rsid w:val="00BF7A4B"/>
    <w:rsid w:val="00C00BFC"/>
    <w:rsid w:val="00C00CC2"/>
    <w:rsid w:val="00C0107D"/>
    <w:rsid w:val="00C010D8"/>
    <w:rsid w:val="00C02273"/>
    <w:rsid w:val="00C023E2"/>
    <w:rsid w:val="00C0243D"/>
    <w:rsid w:val="00C024D3"/>
    <w:rsid w:val="00C02FDC"/>
    <w:rsid w:val="00C032D5"/>
    <w:rsid w:val="00C035D6"/>
    <w:rsid w:val="00C050D5"/>
    <w:rsid w:val="00C05F24"/>
    <w:rsid w:val="00C06103"/>
    <w:rsid w:val="00C073D5"/>
    <w:rsid w:val="00C10882"/>
    <w:rsid w:val="00C109EE"/>
    <w:rsid w:val="00C10A17"/>
    <w:rsid w:val="00C11283"/>
    <w:rsid w:val="00C11510"/>
    <w:rsid w:val="00C1176F"/>
    <w:rsid w:val="00C11ABB"/>
    <w:rsid w:val="00C11CD9"/>
    <w:rsid w:val="00C12953"/>
    <w:rsid w:val="00C12F52"/>
    <w:rsid w:val="00C13D89"/>
    <w:rsid w:val="00C13FED"/>
    <w:rsid w:val="00C140F1"/>
    <w:rsid w:val="00C14579"/>
    <w:rsid w:val="00C14878"/>
    <w:rsid w:val="00C14AEA"/>
    <w:rsid w:val="00C15525"/>
    <w:rsid w:val="00C157A7"/>
    <w:rsid w:val="00C159A2"/>
    <w:rsid w:val="00C16538"/>
    <w:rsid w:val="00C16BEF"/>
    <w:rsid w:val="00C16D5A"/>
    <w:rsid w:val="00C16F31"/>
    <w:rsid w:val="00C170AA"/>
    <w:rsid w:val="00C17DFB"/>
    <w:rsid w:val="00C21602"/>
    <w:rsid w:val="00C219C9"/>
    <w:rsid w:val="00C21D4B"/>
    <w:rsid w:val="00C227D7"/>
    <w:rsid w:val="00C22897"/>
    <w:rsid w:val="00C23527"/>
    <w:rsid w:val="00C239AF"/>
    <w:rsid w:val="00C239B3"/>
    <w:rsid w:val="00C23AE3"/>
    <w:rsid w:val="00C24628"/>
    <w:rsid w:val="00C24CAA"/>
    <w:rsid w:val="00C24E5C"/>
    <w:rsid w:val="00C25034"/>
    <w:rsid w:val="00C25927"/>
    <w:rsid w:val="00C26EB0"/>
    <w:rsid w:val="00C27590"/>
    <w:rsid w:val="00C27E04"/>
    <w:rsid w:val="00C30324"/>
    <w:rsid w:val="00C3040E"/>
    <w:rsid w:val="00C30A02"/>
    <w:rsid w:val="00C31CF0"/>
    <w:rsid w:val="00C325DA"/>
    <w:rsid w:val="00C33312"/>
    <w:rsid w:val="00C33685"/>
    <w:rsid w:val="00C34A28"/>
    <w:rsid w:val="00C35D4A"/>
    <w:rsid w:val="00C3612A"/>
    <w:rsid w:val="00C366D9"/>
    <w:rsid w:val="00C36F93"/>
    <w:rsid w:val="00C37D29"/>
    <w:rsid w:val="00C40135"/>
    <w:rsid w:val="00C4074E"/>
    <w:rsid w:val="00C40D77"/>
    <w:rsid w:val="00C4149A"/>
    <w:rsid w:val="00C41A26"/>
    <w:rsid w:val="00C41E82"/>
    <w:rsid w:val="00C41F45"/>
    <w:rsid w:val="00C422EF"/>
    <w:rsid w:val="00C422FE"/>
    <w:rsid w:val="00C42929"/>
    <w:rsid w:val="00C429AE"/>
    <w:rsid w:val="00C42B25"/>
    <w:rsid w:val="00C4366B"/>
    <w:rsid w:val="00C44164"/>
    <w:rsid w:val="00C442A1"/>
    <w:rsid w:val="00C44982"/>
    <w:rsid w:val="00C44D92"/>
    <w:rsid w:val="00C44DA0"/>
    <w:rsid w:val="00C44DE4"/>
    <w:rsid w:val="00C451E7"/>
    <w:rsid w:val="00C45344"/>
    <w:rsid w:val="00C453DA"/>
    <w:rsid w:val="00C4541B"/>
    <w:rsid w:val="00C45CE2"/>
    <w:rsid w:val="00C467EF"/>
    <w:rsid w:val="00C46935"/>
    <w:rsid w:val="00C4795D"/>
    <w:rsid w:val="00C479EF"/>
    <w:rsid w:val="00C47CCD"/>
    <w:rsid w:val="00C500A6"/>
    <w:rsid w:val="00C50C28"/>
    <w:rsid w:val="00C50E54"/>
    <w:rsid w:val="00C50EA9"/>
    <w:rsid w:val="00C536A0"/>
    <w:rsid w:val="00C5446F"/>
    <w:rsid w:val="00C546C4"/>
    <w:rsid w:val="00C54A9C"/>
    <w:rsid w:val="00C5526A"/>
    <w:rsid w:val="00C55568"/>
    <w:rsid w:val="00C5586C"/>
    <w:rsid w:val="00C55891"/>
    <w:rsid w:val="00C569A1"/>
    <w:rsid w:val="00C56C75"/>
    <w:rsid w:val="00C570A5"/>
    <w:rsid w:val="00C57199"/>
    <w:rsid w:val="00C577D4"/>
    <w:rsid w:val="00C57973"/>
    <w:rsid w:val="00C57C7C"/>
    <w:rsid w:val="00C57E0F"/>
    <w:rsid w:val="00C601A3"/>
    <w:rsid w:val="00C60C0A"/>
    <w:rsid w:val="00C60CA0"/>
    <w:rsid w:val="00C6153C"/>
    <w:rsid w:val="00C625D4"/>
    <w:rsid w:val="00C62E99"/>
    <w:rsid w:val="00C6314E"/>
    <w:rsid w:val="00C6337F"/>
    <w:rsid w:val="00C6346A"/>
    <w:rsid w:val="00C63EC0"/>
    <w:rsid w:val="00C643C2"/>
    <w:rsid w:val="00C64503"/>
    <w:rsid w:val="00C64572"/>
    <w:rsid w:val="00C648E0"/>
    <w:rsid w:val="00C6497C"/>
    <w:rsid w:val="00C64B24"/>
    <w:rsid w:val="00C64C0D"/>
    <w:rsid w:val="00C64F27"/>
    <w:rsid w:val="00C656B7"/>
    <w:rsid w:val="00C66075"/>
    <w:rsid w:val="00C66AFE"/>
    <w:rsid w:val="00C66D63"/>
    <w:rsid w:val="00C67085"/>
    <w:rsid w:val="00C670F6"/>
    <w:rsid w:val="00C676FB"/>
    <w:rsid w:val="00C67CF2"/>
    <w:rsid w:val="00C7058A"/>
    <w:rsid w:val="00C71282"/>
    <w:rsid w:val="00C71CA5"/>
    <w:rsid w:val="00C7222A"/>
    <w:rsid w:val="00C72FC8"/>
    <w:rsid w:val="00C73559"/>
    <w:rsid w:val="00C7356D"/>
    <w:rsid w:val="00C7408C"/>
    <w:rsid w:val="00C74192"/>
    <w:rsid w:val="00C74343"/>
    <w:rsid w:val="00C7440F"/>
    <w:rsid w:val="00C74599"/>
    <w:rsid w:val="00C74889"/>
    <w:rsid w:val="00C749E9"/>
    <w:rsid w:val="00C74B1E"/>
    <w:rsid w:val="00C74C0B"/>
    <w:rsid w:val="00C74FE6"/>
    <w:rsid w:val="00C758DD"/>
    <w:rsid w:val="00C75920"/>
    <w:rsid w:val="00C7670C"/>
    <w:rsid w:val="00C76F24"/>
    <w:rsid w:val="00C77AF9"/>
    <w:rsid w:val="00C8084D"/>
    <w:rsid w:val="00C80A24"/>
    <w:rsid w:val="00C80DD6"/>
    <w:rsid w:val="00C80F38"/>
    <w:rsid w:val="00C8140B"/>
    <w:rsid w:val="00C81438"/>
    <w:rsid w:val="00C81C58"/>
    <w:rsid w:val="00C82364"/>
    <w:rsid w:val="00C82402"/>
    <w:rsid w:val="00C833EB"/>
    <w:rsid w:val="00C83890"/>
    <w:rsid w:val="00C83A81"/>
    <w:rsid w:val="00C83BD4"/>
    <w:rsid w:val="00C83DA2"/>
    <w:rsid w:val="00C83E2E"/>
    <w:rsid w:val="00C85DC0"/>
    <w:rsid w:val="00C86309"/>
    <w:rsid w:val="00C8649B"/>
    <w:rsid w:val="00C864BF"/>
    <w:rsid w:val="00C86661"/>
    <w:rsid w:val="00C86959"/>
    <w:rsid w:val="00C86A62"/>
    <w:rsid w:val="00C86BBC"/>
    <w:rsid w:val="00C86CB2"/>
    <w:rsid w:val="00C86E9C"/>
    <w:rsid w:val="00C86EDE"/>
    <w:rsid w:val="00C87744"/>
    <w:rsid w:val="00C87A15"/>
    <w:rsid w:val="00C87ABC"/>
    <w:rsid w:val="00C87BBF"/>
    <w:rsid w:val="00C87BF1"/>
    <w:rsid w:val="00C9002A"/>
    <w:rsid w:val="00C9010F"/>
    <w:rsid w:val="00C90789"/>
    <w:rsid w:val="00C926C2"/>
    <w:rsid w:val="00C93CFB"/>
    <w:rsid w:val="00C9431C"/>
    <w:rsid w:val="00C94544"/>
    <w:rsid w:val="00C945AE"/>
    <w:rsid w:val="00C951C9"/>
    <w:rsid w:val="00C95356"/>
    <w:rsid w:val="00C95D59"/>
    <w:rsid w:val="00C966A5"/>
    <w:rsid w:val="00C97D20"/>
    <w:rsid w:val="00C97F0F"/>
    <w:rsid w:val="00CA1110"/>
    <w:rsid w:val="00CA128C"/>
    <w:rsid w:val="00CA13B8"/>
    <w:rsid w:val="00CA19A7"/>
    <w:rsid w:val="00CA2B73"/>
    <w:rsid w:val="00CA3D41"/>
    <w:rsid w:val="00CA3DCA"/>
    <w:rsid w:val="00CA3E6E"/>
    <w:rsid w:val="00CA3FEB"/>
    <w:rsid w:val="00CA425C"/>
    <w:rsid w:val="00CA4C28"/>
    <w:rsid w:val="00CA4CA8"/>
    <w:rsid w:val="00CA5060"/>
    <w:rsid w:val="00CA5081"/>
    <w:rsid w:val="00CA5323"/>
    <w:rsid w:val="00CA5501"/>
    <w:rsid w:val="00CA56A3"/>
    <w:rsid w:val="00CA5F5D"/>
    <w:rsid w:val="00CA6406"/>
    <w:rsid w:val="00CA664C"/>
    <w:rsid w:val="00CA6849"/>
    <w:rsid w:val="00CA7046"/>
    <w:rsid w:val="00CA718D"/>
    <w:rsid w:val="00CA76F7"/>
    <w:rsid w:val="00CA7753"/>
    <w:rsid w:val="00CA795D"/>
    <w:rsid w:val="00CB00A6"/>
    <w:rsid w:val="00CB0D4B"/>
    <w:rsid w:val="00CB0E97"/>
    <w:rsid w:val="00CB1D0B"/>
    <w:rsid w:val="00CB2252"/>
    <w:rsid w:val="00CB2309"/>
    <w:rsid w:val="00CB26CE"/>
    <w:rsid w:val="00CB2BAD"/>
    <w:rsid w:val="00CB3017"/>
    <w:rsid w:val="00CB34FD"/>
    <w:rsid w:val="00CB36F2"/>
    <w:rsid w:val="00CB39D4"/>
    <w:rsid w:val="00CB4A21"/>
    <w:rsid w:val="00CB4D0D"/>
    <w:rsid w:val="00CB4FD4"/>
    <w:rsid w:val="00CB50FB"/>
    <w:rsid w:val="00CB54E3"/>
    <w:rsid w:val="00CB6857"/>
    <w:rsid w:val="00CB68EE"/>
    <w:rsid w:val="00CB6B27"/>
    <w:rsid w:val="00CB6BBF"/>
    <w:rsid w:val="00CC04DE"/>
    <w:rsid w:val="00CC069F"/>
    <w:rsid w:val="00CC15D8"/>
    <w:rsid w:val="00CC1749"/>
    <w:rsid w:val="00CC1B5A"/>
    <w:rsid w:val="00CC1CE5"/>
    <w:rsid w:val="00CC1D38"/>
    <w:rsid w:val="00CC217D"/>
    <w:rsid w:val="00CC2363"/>
    <w:rsid w:val="00CC2734"/>
    <w:rsid w:val="00CC2C3F"/>
    <w:rsid w:val="00CC2D3F"/>
    <w:rsid w:val="00CC3D8D"/>
    <w:rsid w:val="00CC4CA8"/>
    <w:rsid w:val="00CC5D63"/>
    <w:rsid w:val="00CC60BC"/>
    <w:rsid w:val="00CC621C"/>
    <w:rsid w:val="00CC64DE"/>
    <w:rsid w:val="00CC6CA6"/>
    <w:rsid w:val="00CC72B5"/>
    <w:rsid w:val="00CC7682"/>
    <w:rsid w:val="00CC7ACF"/>
    <w:rsid w:val="00CC7C94"/>
    <w:rsid w:val="00CC7FC9"/>
    <w:rsid w:val="00CD0B7C"/>
    <w:rsid w:val="00CD1665"/>
    <w:rsid w:val="00CD1A50"/>
    <w:rsid w:val="00CD1CB9"/>
    <w:rsid w:val="00CD21DF"/>
    <w:rsid w:val="00CD251C"/>
    <w:rsid w:val="00CD29CF"/>
    <w:rsid w:val="00CD399C"/>
    <w:rsid w:val="00CD3CFA"/>
    <w:rsid w:val="00CD3E26"/>
    <w:rsid w:val="00CD3FC5"/>
    <w:rsid w:val="00CD498F"/>
    <w:rsid w:val="00CD4F90"/>
    <w:rsid w:val="00CD5752"/>
    <w:rsid w:val="00CD6098"/>
    <w:rsid w:val="00CD6EA4"/>
    <w:rsid w:val="00CD7B2C"/>
    <w:rsid w:val="00CE029B"/>
    <w:rsid w:val="00CE0F35"/>
    <w:rsid w:val="00CE1304"/>
    <w:rsid w:val="00CE1852"/>
    <w:rsid w:val="00CE19CD"/>
    <w:rsid w:val="00CE1F62"/>
    <w:rsid w:val="00CE2291"/>
    <w:rsid w:val="00CE264E"/>
    <w:rsid w:val="00CE2B6F"/>
    <w:rsid w:val="00CE307E"/>
    <w:rsid w:val="00CE389C"/>
    <w:rsid w:val="00CE49AD"/>
    <w:rsid w:val="00CE50AE"/>
    <w:rsid w:val="00CE5104"/>
    <w:rsid w:val="00CE527A"/>
    <w:rsid w:val="00CE79EA"/>
    <w:rsid w:val="00CF1229"/>
    <w:rsid w:val="00CF222A"/>
    <w:rsid w:val="00CF2EAA"/>
    <w:rsid w:val="00CF2EB3"/>
    <w:rsid w:val="00CF2FF8"/>
    <w:rsid w:val="00CF3324"/>
    <w:rsid w:val="00CF37FB"/>
    <w:rsid w:val="00CF3F8F"/>
    <w:rsid w:val="00CF41AA"/>
    <w:rsid w:val="00CF4658"/>
    <w:rsid w:val="00CF4A73"/>
    <w:rsid w:val="00CF4D91"/>
    <w:rsid w:val="00CF4EC2"/>
    <w:rsid w:val="00CF4F1F"/>
    <w:rsid w:val="00CF4F5B"/>
    <w:rsid w:val="00CF6A1E"/>
    <w:rsid w:val="00CF6DDD"/>
    <w:rsid w:val="00CF77BC"/>
    <w:rsid w:val="00CF7990"/>
    <w:rsid w:val="00D00C86"/>
    <w:rsid w:val="00D00E6F"/>
    <w:rsid w:val="00D01FDC"/>
    <w:rsid w:val="00D0266B"/>
    <w:rsid w:val="00D030C0"/>
    <w:rsid w:val="00D03B15"/>
    <w:rsid w:val="00D03C2C"/>
    <w:rsid w:val="00D04565"/>
    <w:rsid w:val="00D04829"/>
    <w:rsid w:val="00D05401"/>
    <w:rsid w:val="00D054CC"/>
    <w:rsid w:val="00D056F1"/>
    <w:rsid w:val="00D05B69"/>
    <w:rsid w:val="00D05C50"/>
    <w:rsid w:val="00D05CDD"/>
    <w:rsid w:val="00D05E63"/>
    <w:rsid w:val="00D06391"/>
    <w:rsid w:val="00D07219"/>
    <w:rsid w:val="00D0730B"/>
    <w:rsid w:val="00D075F7"/>
    <w:rsid w:val="00D07C4B"/>
    <w:rsid w:val="00D123C3"/>
    <w:rsid w:val="00D130D8"/>
    <w:rsid w:val="00D13A3A"/>
    <w:rsid w:val="00D13D18"/>
    <w:rsid w:val="00D14376"/>
    <w:rsid w:val="00D1455E"/>
    <w:rsid w:val="00D14780"/>
    <w:rsid w:val="00D14B7F"/>
    <w:rsid w:val="00D15042"/>
    <w:rsid w:val="00D150D6"/>
    <w:rsid w:val="00D15727"/>
    <w:rsid w:val="00D157F8"/>
    <w:rsid w:val="00D159AB"/>
    <w:rsid w:val="00D15A2C"/>
    <w:rsid w:val="00D15F16"/>
    <w:rsid w:val="00D1605B"/>
    <w:rsid w:val="00D16845"/>
    <w:rsid w:val="00D16AD3"/>
    <w:rsid w:val="00D16D4D"/>
    <w:rsid w:val="00D16D93"/>
    <w:rsid w:val="00D17235"/>
    <w:rsid w:val="00D206B4"/>
    <w:rsid w:val="00D20819"/>
    <w:rsid w:val="00D20C54"/>
    <w:rsid w:val="00D20D6B"/>
    <w:rsid w:val="00D21566"/>
    <w:rsid w:val="00D220A4"/>
    <w:rsid w:val="00D22C46"/>
    <w:rsid w:val="00D22F4E"/>
    <w:rsid w:val="00D231C6"/>
    <w:rsid w:val="00D231DF"/>
    <w:rsid w:val="00D238C4"/>
    <w:rsid w:val="00D24308"/>
    <w:rsid w:val="00D249E4"/>
    <w:rsid w:val="00D24DA0"/>
    <w:rsid w:val="00D2556D"/>
    <w:rsid w:val="00D25B71"/>
    <w:rsid w:val="00D25EF8"/>
    <w:rsid w:val="00D2698D"/>
    <w:rsid w:val="00D270EC"/>
    <w:rsid w:val="00D27399"/>
    <w:rsid w:val="00D273A1"/>
    <w:rsid w:val="00D27457"/>
    <w:rsid w:val="00D27630"/>
    <w:rsid w:val="00D276CB"/>
    <w:rsid w:val="00D2779D"/>
    <w:rsid w:val="00D278A8"/>
    <w:rsid w:val="00D279FE"/>
    <w:rsid w:val="00D308FD"/>
    <w:rsid w:val="00D30D65"/>
    <w:rsid w:val="00D30DB3"/>
    <w:rsid w:val="00D31788"/>
    <w:rsid w:val="00D31F85"/>
    <w:rsid w:val="00D32152"/>
    <w:rsid w:val="00D3218F"/>
    <w:rsid w:val="00D32FC1"/>
    <w:rsid w:val="00D33585"/>
    <w:rsid w:val="00D33690"/>
    <w:rsid w:val="00D3386E"/>
    <w:rsid w:val="00D34E73"/>
    <w:rsid w:val="00D35ABA"/>
    <w:rsid w:val="00D35C3F"/>
    <w:rsid w:val="00D35E55"/>
    <w:rsid w:val="00D35E99"/>
    <w:rsid w:val="00D363AC"/>
    <w:rsid w:val="00D364DE"/>
    <w:rsid w:val="00D3681B"/>
    <w:rsid w:val="00D36AE5"/>
    <w:rsid w:val="00D37257"/>
    <w:rsid w:val="00D3765B"/>
    <w:rsid w:val="00D3771B"/>
    <w:rsid w:val="00D3786B"/>
    <w:rsid w:val="00D40411"/>
    <w:rsid w:val="00D4071B"/>
    <w:rsid w:val="00D40CD0"/>
    <w:rsid w:val="00D412B0"/>
    <w:rsid w:val="00D42177"/>
    <w:rsid w:val="00D4285E"/>
    <w:rsid w:val="00D432DA"/>
    <w:rsid w:val="00D43FD3"/>
    <w:rsid w:val="00D44C2A"/>
    <w:rsid w:val="00D44DB5"/>
    <w:rsid w:val="00D45A2E"/>
    <w:rsid w:val="00D45EED"/>
    <w:rsid w:val="00D462AE"/>
    <w:rsid w:val="00D4693E"/>
    <w:rsid w:val="00D47630"/>
    <w:rsid w:val="00D47A9C"/>
    <w:rsid w:val="00D47B56"/>
    <w:rsid w:val="00D502C6"/>
    <w:rsid w:val="00D50922"/>
    <w:rsid w:val="00D51321"/>
    <w:rsid w:val="00D524FA"/>
    <w:rsid w:val="00D52C98"/>
    <w:rsid w:val="00D530DA"/>
    <w:rsid w:val="00D53EB7"/>
    <w:rsid w:val="00D547F3"/>
    <w:rsid w:val="00D54D23"/>
    <w:rsid w:val="00D54E75"/>
    <w:rsid w:val="00D54F27"/>
    <w:rsid w:val="00D5542A"/>
    <w:rsid w:val="00D55D6F"/>
    <w:rsid w:val="00D570BF"/>
    <w:rsid w:val="00D57299"/>
    <w:rsid w:val="00D5760B"/>
    <w:rsid w:val="00D57B0F"/>
    <w:rsid w:val="00D60846"/>
    <w:rsid w:val="00D61AA7"/>
    <w:rsid w:val="00D61EA5"/>
    <w:rsid w:val="00D622E6"/>
    <w:rsid w:val="00D637EB"/>
    <w:rsid w:val="00D63DEE"/>
    <w:rsid w:val="00D64E94"/>
    <w:rsid w:val="00D65A07"/>
    <w:rsid w:val="00D6602A"/>
    <w:rsid w:val="00D665BB"/>
    <w:rsid w:val="00D666A2"/>
    <w:rsid w:val="00D669A0"/>
    <w:rsid w:val="00D66DAB"/>
    <w:rsid w:val="00D674A2"/>
    <w:rsid w:val="00D674CF"/>
    <w:rsid w:val="00D67DF5"/>
    <w:rsid w:val="00D67E6B"/>
    <w:rsid w:val="00D67F2F"/>
    <w:rsid w:val="00D701D1"/>
    <w:rsid w:val="00D706C6"/>
    <w:rsid w:val="00D70722"/>
    <w:rsid w:val="00D71130"/>
    <w:rsid w:val="00D71A81"/>
    <w:rsid w:val="00D724C2"/>
    <w:rsid w:val="00D7285D"/>
    <w:rsid w:val="00D730DE"/>
    <w:rsid w:val="00D73E4B"/>
    <w:rsid w:val="00D74315"/>
    <w:rsid w:val="00D7436C"/>
    <w:rsid w:val="00D749AD"/>
    <w:rsid w:val="00D749DF"/>
    <w:rsid w:val="00D74FC7"/>
    <w:rsid w:val="00D7594D"/>
    <w:rsid w:val="00D7600C"/>
    <w:rsid w:val="00D768BC"/>
    <w:rsid w:val="00D76D38"/>
    <w:rsid w:val="00D776BB"/>
    <w:rsid w:val="00D778A7"/>
    <w:rsid w:val="00D779EA"/>
    <w:rsid w:val="00D77E41"/>
    <w:rsid w:val="00D77E85"/>
    <w:rsid w:val="00D80BC2"/>
    <w:rsid w:val="00D8114C"/>
    <w:rsid w:val="00D81280"/>
    <w:rsid w:val="00D82C2B"/>
    <w:rsid w:val="00D8326D"/>
    <w:rsid w:val="00D84449"/>
    <w:rsid w:val="00D8467A"/>
    <w:rsid w:val="00D84701"/>
    <w:rsid w:val="00D84BDA"/>
    <w:rsid w:val="00D84E6B"/>
    <w:rsid w:val="00D84E76"/>
    <w:rsid w:val="00D84E91"/>
    <w:rsid w:val="00D84EEE"/>
    <w:rsid w:val="00D8592F"/>
    <w:rsid w:val="00D85A6B"/>
    <w:rsid w:val="00D86119"/>
    <w:rsid w:val="00D86C97"/>
    <w:rsid w:val="00D87158"/>
    <w:rsid w:val="00D8746E"/>
    <w:rsid w:val="00D878AD"/>
    <w:rsid w:val="00D87BD9"/>
    <w:rsid w:val="00D87C8B"/>
    <w:rsid w:val="00D87CDF"/>
    <w:rsid w:val="00D87FF0"/>
    <w:rsid w:val="00D90090"/>
    <w:rsid w:val="00D9023C"/>
    <w:rsid w:val="00D90C33"/>
    <w:rsid w:val="00D91293"/>
    <w:rsid w:val="00D91A0D"/>
    <w:rsid w:val="00D91BF0"/>
    <w:rsid w:val="00D91EAC"/>
    <w:rsid w:val="00D91FA6"/>
    <w:rsid w:val="00D92053"/>
    <w:rsid w:val="00D92147"/>
    <w:rsid w:val="00D9275D"/>
    <w:rsid w:val="00D927D2"/>
    <w:rsid w:val="00D92B8C"/>
    <w:rsid w:val="00D92C78"/>
    <w:rsid w:val="00D92E4B"/>
    <w:rsid w:val="00D93FE7"/>
    <w:rsid w:val="00D94104"/>
    <w:rsid w:val="00D9474D"/>
    <w:rsid w:val="00D9569B"/>
    <w:rsid w:val="00D95815"/>
    <w:rsid w:val="00D95F86"/>
    <w:rsid w:val="00D96A81"/>
    <w:rsid w:val="00D97CE8"/>
    <w:rsid w:val="00DA0BE3"/>
    <w:rsid w:val="00DA10A8"/>
    <w:rsid w:val="00DA1245"/>
    <w:rsid w:val="00DA1377"/>
    <w:rsid w:val="00DA14B6"/>
    <w:rsid w:val="00DA150E"/>
    <w:rsid w:val="00DA1559"/>
    <w:rsid w:val="00DA15B1"/>
    <w:rsid w:val="00DA17F1"/>
    <w:rsid w:val="00DA1E2B"/>
    <w:rsid w:val="00DA1E4D"/>
    <w:rsid w:val="00DA2854"/>
    <w:rsid w:val="00DA2CE4"/>
    <w:rsid w:val="00DA2D78"/>
    <w:rsid w:val="00DA36DF"/>
    <w:rsid w:val="00DA41C7"/>
    <w:rsid w:val="00DA436D"/>
    <w:rsid w:val="00DA4444"/>
    <w:rsid w:val="00DA4563"/>
    <w:rsid w:val="00DA5018"/>
    <w:rsid w:val="00DA5FDC"/>
    <w:rsid w:val="00DA6623"/>
    <w:rsid w:val="00DA7EFE"/>
    <w:rsid w:val="00DB0B32"/>
    <w:rsid w:val="00DB0E6C"/>
    <w:rsid w:val="00DB0F17"/>
    <w:rsid w:val="00DB1297"/>
    <w:rsid w:val="00DB12B0"/>
    <w:rsid w:val="00DB150B"/>
    <w:rsid w:val="00DB1602"/>
    <w:rsid w:val="00DB1E33"/>
    <w:rsid w:val="00DB266E"/>
    <w:rsid w:val="00DB2D17"/>
    <w:rsid w:val="00DB33D5"/>
    <w:rsid w:val="00DB4C50"/>
    <w:rsid w:val="00DB4D10"/>
    <w:rsid w:val="00DB5A71"/>
    <w:rsid w:val="00DB5AB0"/>
    <w:rsid w:val="00DB6636"/>
    <w:rsid w:val="00DB66A6"/>
    <w:rsid w:val="00DB6951"/>
    <w:rsid w:val="00DB6A85"/>
    <w:rsid w:val="00DB6AE5"/>
    <w:rsid w:val="00DB7195"/>
    <w:rsid w:val="00DB7A5B"/>
    <w:rsid w:val="00DC031C"/>
    <w:rsid w:val="00DC0853"/>
    <w:rsid w:val="00DC0932"/>
    <w:rsid w:val="00DC12E9"/>
    <w:rsid w:val="00DC233C"/>
    <w:rsid w:val="00DC25A7"/>
    <w:rsid w:val="00DC26C0"/>
    <w:rsid w:val="00DC27B1"/>
    <w:rsid w:val="00DC29FE"/>
    <w:rsid w:val="00DC2D79"/>
    <w:rsid w:val="00DC310C"/>
    <w:rsid w:val="00DC3398"/>
    <w:rsid w:val="00DC3CDC"/>
    <w:rsid w:val="00DC4A3D"/>
    <w:rsid w:val="00DC54E0"/>
    <w:rsid w:val="00DC61BC"/>
    <w:rsid w:val="00DC654B"/>
    <w:rsid w:val="00DC684C"/>
    <w:rsid w:val="00DC697A"/>
    <w:rsid w:val="00DC6B42"/>
    <w:rsid w:val="00DC6E73"/>
    <w:rsid w:val="00DC77C3"/>
    <w:rsid w:val="00DC7EA1"/>
    <w:rsid w:val="00DD04CA"/>
    <w:rsid w:val="00DD0AB5"/>
    <w:rsid w:val="00DD0CF0"/>
    <w:rsid w:val="00DD109C"/>
    <w:rsid w:val="00DD10E6"/>
    <w:rsid w:val="00DD1206"/>
    <w:rsid w:val="00DD12B8"/>
    <w:rsid w:val="00DD14C0"/>
    <w:rsid w:val="00DD15AA"/>
    <w:rsid w:val="00DD16D5"/>
    <w:rsid w:val="00DD1A83"/>
    <w:rsid w:val="00DD2488"/>
    <w:rsid w:val="00DD26B1"/>
    <w:rsid w:val="00DD26FF"/>
    <w:rsid w:val="00DD2B19"/>
    <w:rsid w:val="00DD2CA4"/>
    <w:rsid w:val="00DD2DFA"/>
    <w:rsid w:val="00DD3C8A"/>
    <w:rsid w:val="00DD3E16"/>
    <w:rsid w:val="00DD4382"/>
    <w:rsid w:val="00DD503D"/>
    <w:rsid w:val="00DD6478"/>
    <w:rsid w:val="00DD6DD2"/>
    <w:rsid w:val="00DD6F2B"/>
    <w:rsid w:val="00DD78F1"/>
    <w:rsid w:val="00DD792D"/>
    <w:rsid w:val="00DE0127"/>
    <w:rsid w:val="00DE04E4"/>
    <w:rsid w:val="00DE090E"/>
    <w:rsid w:val="00DE0D37"/>
    <w:rsid w:val="00DE1103"/>
    <w:rsid w:val="00DE175A"/>
    <w:rsid w:val="00DE196B"/>
    <w:rsid w:val="00DE1A35"/>
    <w:rsid w:val="00DE2D09"/>
    <w:rsid w:val="00DE31A6"/>
    <w:rsid w:val="00DE3439"/>
    <w:rsid w:val="00DE35CB"/>
    <w:rsid w:val="00DE3A2C"/>
    <w:rsid w:val="00DE491E"/>
    <w:rsid w:val="00DE49DC"/>
    <w:rsid w:val="00DE4D83"/>
    <w:rsid w:val="00DE5766"/>
    <w:rsid w:val="00DE59E7"/>
    <w:rsid w:val="00DE5A0A"/>
    <w:rsid w:val="00DE6047"/>
    <w:rsid w:val="00DE6D20"/>
    <w:rsid w:val="00DE6E91"/>
    <w:rsid w:val="00DE70CD"/>
    <w:rsid w:val="00DF05D0"/>
    <w:rsid w:val="00DF0D87"/>
    <w:rsid w:val="00DF1307"/>
    <w:rsid w:val="00DF14FB"/>
    <w:rsid w:val="00DF1C32"/>
    <w:rsid w:val="00DF1F95"/>
    <w:rsid w:val="00DF2294"/>
    <w:rsid w:val="00DF2509"/>
    <w:rsid w:val="00DF2D0E"/>
    <w:rsid w:val="00DF31E2"/>
    <w:rsid w:val="00DF3203"/>
    <w:rsid w:val="00DF37AB"/>
    <w:rsid w:val="00DF4504"/>
    <w:rsid w:val="00DF4803"/>
    <w:rsid w:val="00DF4B7A"/>
    <w:rsid w:val="00DF4DA7"/>
    <w:rsid w:val="00DF666E"/>
    <w:rsid w:val="00DF694B"/>
    <w:rsid w:val="00DF70F6"/>
    <w:rsid w:val="00DF72CC"/>
    <w:rsid w:val="00DF7484"/>
    <w:rsid w:val="00DF7637"/>
    <w:rsid w:val="00E004AB"/>
    <w:rsid w:val="00E011CE"/>
    <w:rsid w:val="00E01310"/>
    <w:rsid w:val="00E01BD8"/>
    <w:rsid w:val="00E01D64"/>
    <w:rsid w:val="00E02788"/>
    <w:rsid w:val="00E02A86"/>
    <w:rsid w:val="00E02F5A"/>
    <w:rsid w:val="00E02FB3"/>
    <w:rsid w:val="00E031D5"/>
    <w:rsid w:val="00E0324D"/>
    <w:rsid w:val="00E03A1E"/>
    <w:rsid w:val="00E04102"/>
    <w:rsid w:val="00E048F2"/>
    <w:rsid w:val="00E04B89"/>
    <w:rsid w:val="00E04C70"/>
    <w:rsid w:val="00E04D26"/>
    <w:rsid w:val="00E054C0"/>
    <w:rsid w:val="00E05D03"/>
    <w:rsid w:val="00E05D97"/>
    <w:rsid w:val="00E06234"/>
    <w:rsid w:val="00E06B3E"/>
    <w:rsid w:val="00E07D4C"/>
    <w:rsid w:val="00E102EE"/>
    <w:rsid w:val="00E10E46"/>
    <w:rsid w:val="00E11632"/>
    <w:rsid w:val="00E11CA8"/>
    <w:rsid w:val="00E1210A"/>
    <w:rsid w:val="00E124A6"/>
    <w:rsid w:val="00E12761"/>
    <w:rsid w:val="00E13072"/>
    <w:rsid w:val="00E132B2"/>
    <w:rsid w:val="00E13482"/>
    <w:rsid w:val="00E13519"/>
    <w:rsid w:val="00E13EC2"/>
    <w:rsid w:val="00E14187"/>
    <w:rsid w:val="00E14EAC"/>
    <w:rsid w:val="00E15249"/>
    <w:rsid w:val="00E155D3"/>
    <w:rsid w:val="00E158F4"/>
    <w:rsid w:val="00E15AF1"/>
    <w:rsid w:val="00E162B6"/>
    <w:rsid w:val="00E16CC6"/>
    <w:rsid w:val="00E16DA1"/>
    <w:rsid w:val="00E16DBF"/>
    <w:rsid w:val="00E172EB"/>
    <w:rsid w:val="00E1736C"/>
    <w:rsid w:val="00E17697"/>
    <w:rsid w:val="00E206BD"/>
    <w:rsid w:val="00E208E5"/>
    <w:rsid w:val="00E20AB6"/>
    <w:rsid w:val="00E21207"/>
    <w:rsid w:val="00E212B4"/>
    <w:rsid w:val="00E2169B"/>
    <w:rsid w:val="00E21E10"/>
    <w:rsid w:val="00E224EE"/>
    <w:rsid w:val="00E2276E"/>
    <w:rsid w:val="00E22ACA"/>
    <w:rsid w:val="00E23B5C"/>
    <w:rsid w:val="00E23BCB"/>
    <w:rsid w:val="00E23F60"/>
    <w:rsid w:val="00E23FE4"/>
    <w:rsid w:val="00E250D1"/>
    <w:rsid w:val="00E252D1"/>
    <w:rsid w:val="00E255A1"/>
    <w:rsid w:val="00E25615"/>
    <w:rsid w:val="00E25E1F"/>
    <w:rsid w:val="00E25E72"/>
    <w:rsid w:val="00E26551"/>
    <w:rsid w:val="00E27405"/>
    <w:rsid w:val="00E2783E"/>
    <w:rsid w:val="00E27BCF"/>
    <w:rsid w:val="00E27C17"/>
    <w:rsid w:val="00E27C3F"/>
    <w:rsid w:val="00E27D97"/>
    <w:rsid w:val="00E27FEB"/>
    <w:rsid w:val="00E30A76"/>
    <w:rsid w:val="00E30B5B"/>
    <w:rsid w:val="00E31964"/>
    <w:rsid w:val="00E3250E"/>
    <w:rsid w:val="00E326B5"/>
    <w:rsid w:val="00E3308C"/>
    <w:rsid w:val="00E33A3F"/>
    <w:rsid w:val="00E33FD1"/>
    <w:rsid w:val="00E34410"/>
    <w:rsid w:val="00E352C9"/>
    <w:rsid w:val="00E35842"/>
    <w:rsid w:val="00E35B20"/>
    <w:rsid w:val="00E35CE0"/>
    <w:rsid w:val="00E35FD6"/>
    <w:rsid w:val="00E3638C"/>
    <w:rsid w:val="00E37138"/>
    <w:rsid w:val="00E37736"/>
    <w:rsid w:val="00E37DF0"/>
    <w:rsid w:val="00E37E8D"/>
    <w:rsid w:val="00E40138"/>
    <w:rsid w:val="00E4156B"/>
    <w:rsid w:val="00E41916"/>
    <w:rsid w:val="00E41992"/>
    <w:rsid w:val="00E421FE"/>
    <w:rsid w:val="00E42DA9"/>
    <w:rsid w:val="00E431CE"/>
    <w:rsid w:val="00E432C4"/>
    <w:rsid w:val="00E43458"/>
    <w:rsid w:val="00E43476"/>
    <w:rsid w:val="00E435B8"/>
    <w:rsid w:val="00E43723"/>
    <w:rsid w:val="00E43C3F"/>
    <w:rsid w:val="00E43CA1"/>
    <w:rsid w:val="00E43D0D"/>
    <w:rsid w:val="00E4483D"/>
    <w:rsid w:val="00E451CE"/>
    <w:rsid w:val="00E45B0C"/>
    <w:rsid w:val="00E45EFA"/>
    <w:rsid w:val="00E46098"/>
    <w:rsid w:val="00E4627C"/>
    <w:rsid w:val="00E4799E"/>
    <w:rsid w:val="00E47A9A"/>
    <w:rsid w:val="00E502B0"/>
    <w:rsid w:val="00E5043D"/>
    <w:rsid w:val="00E508D6"/>
    <w:rsid w:val="00E50988"/>
    <w:rsid w:val="00E509F1"/>
    <w:rsid w:val="00E50B65"/>
    <w:rsid w:val="00E50EF5"/>
    <w:rsid w:val="00E51BD7"/>
    <w:rsid w:val="00E51F7B"/>
    <w:rsid w:val="00E5212F"/>
    <w:rsid w:val="00E52434"/>
    <w:rsid w:val="00E5292D"/>
    <w:rsid w:val="00E52DCD"/>
    <w:rsid w:val="00E530D2"/>
    <w:rsid w:val="00E5341C"/>
    <w:rsid w:val="00E534A3"/>
    <w:rsid w:val="00E54334"/>
    <w:rsid w:val="00E54BB6"/>
    <w:rsid w:val="00E56E37"/>
    <w:rsid w:val="00E56F9E"/>
    <w:rsid w:val="00E571F8"/>
    <w:rsid w:val="00E574EB"/>
    <w:rsid w:val="00E5752B"/>
    <w:rsid w:val="00E578AB"/>
    <w:rsid w:val="00E57935"/>
    <w:rsid w:val="00E57B39"/>
    <w:rsid w:val="00E57D89"/>
    <w:rsid w:val="00E6158E"/>
    <w:rsid w:val="00E6197E"/>
    <w:rsid w:val="00E6216A"/>
    <w:rsid w:val="00E62213"/>
    <w:rsid w:val="00E62FED"/>
    <w:rsid w:val="00E634CA"/>
    <w:rsid w:val="00E63C1F"/>
    <w:rsid w:val="00E64231"/>
    <w:rsid w:val="00E64EDD"/>
    <w:rsid w:val="00E6541A"/>
    <w:rsid w:val="00E659DA"/>
    <w:rsid w:val="00E663B9"/>
    <w:rsid w:val="00E6683B"/>
    <w:rsid w:val="00E66AE6"/>
    <w:rsid w:val="00E66E7F"/>
    <w:rsid w:val="00E6703E"/>
    <w:rsid w:val="00E67B02"/>
    <w:rsid w:val="00E67EDB"/>
    <w:rsid w:val="00E700C0"/>
    <w:rsid w:val="00E705EF"/>
    <w:rsid w:val="00E70681"/>
    <w:rsid w:val="00E70F1B"/>
    <w:rsid w:val="00E7162C"/>
    <w:rsid w:val="00E72685"/>
    <w:rsid w:val="00E72744"/>
    <w:rsid w:val="00E72807"/>
    <w:rsid w:val="00E72D15"/>
    <w:rsid w:val="00E72E15"/>
    <w:rsid w:val="00E73572"/>
    <w:rsid w:val="00E73F7F"/>
    <w:rsid w:val="00E74020"/>
    <w:rsid w:val="00E741F2"/>
    <w:rsid w:val="00E743DB"/>
    <w:rsid w:val="00E74AFD"/>
    <w:rsid w:val="00E74F85"/>
    <w:rsid w:val="00E7536D"/>
    <w:rsid w:val="00E75F8D"/>
    <w:rsid w:val="00E7652E"/>
    <w:rsid w:val="00E76B6A"/>
    <w:rsid w:val="00E76BBB"/>
    <w:rsid w:val="00E76C00"/>
    <w:rsid w:val="00E76EFD"/>
    <w:rsid w:val="00E77DA7"/>
    <w:rsid w:val="00E77F08"/>
    <w:rsid w:val="00E80898"/>
    <w:rsid w:val="00E814C5"/>
    <w:rsid w:val="00E81612"/>
    <w:rsid w:val="00E81D0A"/>
    <w:rsid w:val="00E8248B"/>
    <w:rsid w:val="00E827D9"/>
    <w:rsid w:val="00E8315C"/>
    <w:rsid w:val="00E8334C"/>
    <w:rsid w:val="00E83D32"/>
    <w:rsid w:val="00E83FF5"/>
    <w:rsid w:val="00E845EA"/>
    <w:rsid w:val="00E846DB"/>
    <w:rsid w:val="00E8530A"/>
    <w:rsid w:val="00E858DC"/>
    <w:rsid w:val="00E85A15"/>
    <w:rsid w:val="00E85EFA"/>
    <w:rsid w:val="00E862ED"/>
    <w:rsid w:val="00E864DF"/>
    <w:rsid w:val="00E90250"/>
    <w:rsid w:val="00E904E9"/>
    <w:rsid w:val="00E90597"/>
    <w:rsid w:val="00E92E44"/>
    <w:rsid w:val="00E93FEB"/>
    <w:rsid w:val="00E940EE"/>
    <w:rsid w:val="00E94664"/>
    <w:rsid w:val="00E94F3E"/>
    <w:rsid w:val="00E9564E"/>
    <w:rsid w:val="00E95754"/>
    <w:rsid w:val="00E957DB"/>
    <w:rsid w:val="00E95D25"/>
    <w:rsid w:val="00E95DEF"/>
    <w:rsid w:val="00E960FE"/>
    <w:rsid w:val="00E962E5"/>
    <w:rsid w:val="00E96B88"/>
    <w:rsid w:val="00E96C14"/>
    <w:rsid w:val="00E971A0"/>
    <w:rsid w:val="00E97F24"/>
    <w:rsid w:val="00EA059D"/>
    <w:rsid w:val="00EA05CE"/>
    <w:rsid w:val="00EA07DD"/>
    <w:rsid w:val="00EA0C0F"/>
    <w:rsid w:val="00EA0C74"/>
    <w:rsid w:val="00EA0E34"/>
    <w:rsid w:val="00EA0FC6"/>
    <w:rsid w:val="00EA1A9C"/>
    <w:rsid w:val="00EA1F74"/>
    <w:rsid w:val="00EA260B"/>
    <w:rsid w:val="00EA2670"/>
    <w:rsid w:val="00EA340E"/>
    <w:rsid w:val="00EA403C"/>
    <w:rsid w:val="00EA4F4D"/>
    <w:rsid w:val="00EA5486"/>
    <w:rsid w:val="00EA66F4"/>
    <w:rsid w:val="00EA691D"/>
    <w:rsid w:val="00EA6FAB"/>
    <w:rsid w:val="00EA71DA"/>
    <w:rsid w:val="00EA77E0"/>
    <w:rsid w:val="00EA7C29"/>
    <w:rsid w:val="00EB04FB"/>
    <w:rsid w:val="00EB0FCC"/>
    <w:rsid w:val="00EB18D1"/>
    <w:rsid w:val="00EB1B6D"/>
    <w:rsid w:val="00EB1BDA"/>
    <w:rsid w:val="00EB258B"/>
    <w:rsid w:val="00EB287E"/>
    <w:rsid w:val="00EB2AAF"/>
    <w:rsid w:val="00EB33C1"/>
    <w:rsid w:val="00EB35C5"/>
    <w:rsid w:val="00EB3CE3"/>
    <w:rsid w:val="00EB4128"/>
    <w:rsid w:val="00EB4397"/>
    <w:rsid w:val="00EB52B9"/>
    <w:rsid w:val="00EB5459"/>
    <w:rsid w:val="00EB5AA5"/>
    <w:rsid w:val="00EB5B08"/>
    <w:rsid w:val="00EB5C6E"/>
    <w:rsid w:val="00EB5CD8"/>
    <w:rsid w:val="00EB6173"/>
    <w:rsid w:val="00EB6D0B"/>
    <w:rsid w:val="00EB70FC"/>
    <w:rsid w:val="00EB725D"/>
    <w:rsid w:val="00EB760B"/>
    <w:rsid w:val="00EB771A"/>
    <w:rsid w:val="00EB7AFE"/>
    <w:rsid w:val="00EC01F6"/>
    <w:rsid w:val="00EC0302"/>
    <w:rsid w:val="00EC03DC"/>
    <w:rsid w:val="00EC07A3"/>
    <w:rsid w:val="00EC0A14"/>
    <w:rsid w:val="00EC0F1D"/>
    <w:rsid w:val="00EC1106"/>
    <w:rsid w:val="00EC146E"/>
    <w:rsid w:val="00EC1A1D"/>
    <w:rsid w:val="00EC22C1"/>
    <w:rsid w:val="00EC2487"/>
    <w:rsid w:val="00EC3024"/>
    <w:rsid w:val="00EC37E4"/>
    <w:rsid w:val="00EC3E0B"/>
    <w:rsid w:val="00EC3ED9"/>
    <w:rsid w:val="00EC4746"/>
    <w:rsid w:val="00EC4DD9"/>
    <w:rsid w:val="00EC50BE"/>
    <w:rsid w:val="00EC532B"/>
    <w:rsid w:val="00EC53F5"/>
    <w:rsid w:val="00EC5700"/>
    <w:rsid w:val="00EC6477"/>
    <w:rsid w:val="00EC7522"/>
    <w:rsid w:val="00ED0118"/>
    <w:rsid w:val="00ED0CB6"/>
    <w:rsid w:val="00ED0FC1"/>
    <w:rsid w:val="00ED134C"/>
    <w:rsid w:val="00ED221E"/>
    <w:rsid w:val="00ED289B"/>
    <w:rsid w:val="00ED30CD"/>
    <w:rsid w:val="00ED32FD"/>
    <w:rsid w:val="00ED3630"/>
    <w:rsid w:val="00ED3644"/>
    <w:rsid w:val="00ED3EF4"/>
    <w:rsid w:val="00ED4BDC"/>
    <w:rsid w:val="00ED5298"/>
    <w:rsid w:val="00ED543D"/>
    <w:rsid w:val="00ED5448"/>
    <w:rsid w:val="00ED55E0"/>
    <w:rsid w:val="00ED6253"/>
    <w:rsid w:val="00ED6867"/>
    <w:rsid w:val="00ED70EC"/>
    <w:rsid w:val="00ED747D"/>
    <w:rsid w:val="00EE038A"/>
    <w:rsid w:val="00EE06D6"/>
    <w:rsid w:val="00EE09EE"/>
    <w:rsid w:val="00EE0A68"/>
    <w:rsid w:val="00EE0E3E"/>
    <w:rsid w:val="00EE0EE3"/>
    <w:rsid w:val="00EE18B7"/>
    <w:rsid w:val="00EE1D50"/>
    <w:rsid w:val="00EE2F1C"/>
    <w:rsid w:val="00EE32CF"/>
    <w:rsid w:val="00EE3466"/>
    <w:rsid w:val="00EE37CA"/>
    <w:rsid w:val="00EE3AD1"/>
    <w:rsid w:val="00EE406A"/>
    <w:rsid w:val="00EE42C8"/>
    <w:rsid w:val="00EE4836"/>
    <w:rsid w:val="00EE4CB3"/>
    <w:rsid w:val="00EE4E10"/>
    <w:rsid w:val="00EE4EF5"/>
    <w:rsid w:val="00EE4F5A"/>
    <w:rsid w:val="00EE5ABB"/>
    <w:rsid w:val="00EE63FE"/>
    <w:rsid w:val="00EE761D"/>
    <w:rsid w:val="00EF0647"/>
    <w:rsid w:val="00EF064D"/>
    <w:rsid w:val="00EF07BD"/>
    <w:rsid w:val="00EF0EE0"/>
    <w:rsid w:val="00EF18BB"/>
    <w:rsid w:val="00EF19E6"/>
    <w:rsid w:val="00EF244E"/>
    <w:rsid w:val="00EF2C17"/>
    <w:rsid w:val="00EF2DEE"/>
    <w:rsid w:val="00EF366D"/>
    <w:rsid w:val="00EF378C"/>
    <w:rsid w:val="00EF3806"/>
    <w:rsid w:val="00EF3B57"/>
    <w:rsid w:val="00EF4753"/>
    <w:rsid w:val="00EF4B79"/>
    <w:rsid w:val="00EF58E1"/>
    <w:rsid w:val="00EF656D"/>
    <w:rsid w:val="00EF71ED"/>
    <w:rsid w:val="00EF74EE"/>
    <w:rsid w:val="00EF7AF1"/>
    <w:rsid w:val="00EF7D20"/>
    <w:rsid w:val="00EF7F1A"/>
    <w:rsid w:val="00F00099"/>
    <w:rsid w:val="00F00119"/>
    <w:rsid w:val="00F008BD"/>
    <w:rsid w:val="00F00EF6"/>
    <w:rsid w:val="00F013A3"/>
    <w:rsid w:val="00F018E9"/>
    <w:rsid w:val="00F0191A"/>
    <w:rsid w:val="00F02213"/>
    <w:rsid w:val="00F023D6"/>
    <w:rsid w:val="00F02813"/>
    <w:rsid w:val="00F02DA1"/>
    <w:rsid w:val="00F02EF4"/>
    <w:rsid w:val="00F03009"/>
    <w:rsid w:val="00F0300B"/>
    <w:rsid w:val="00F03A72"/>
    <w:rsid w:val="00F04802"/>
    <w:rsid w:val="00F05366"/>
    <w:rsid w:val="00F05440"/>
    <w:rsid w:val="00F0557B"/>
    <w:rsid w:val="00F05E6A"/>
    <w:rsid w:val="00F05F80"/>
    <w:rsid w:val="00F061D2"/>
    <w:rsid w:val="00F06259"/>
    <w:rsid w:val="00F07519"/>
    <w:rsid w:val="00F07ECB"/>
    <w:rsid w:val="00F1023E"/>
    <w:rsid w:val="00F1066C"/>
    <w:rsid w:val="00F108E8"/>
    <w:rsid w:val="00F11207"/>
    <w:rsid w:val="00F11AD9"/>
    <w:rsid w:val="00F120F9"/>
    <w:rsid w:val="00F1331F"/>
    <w:rsid w:val="00F13723"/>
    <w:rsid w:val="00F13AF5"/>
    <w:rsid w:val="00F13C15"/>
    <w:rsid w:val="00F13C9F"/>
    <w:rsid w:val="00F13FC1"/>
    <w:rsid w:val="00F1430C"/>
    <w:rsid w:val="00F14655"/>
    <w:rsid w:val="00F14659"/>
    <w:rsid w:val="00F149E3"/>
    <w:rsid w:val="00F15172"/>
    <w:rsid w:val="00F155CD"/>
    <w:rsid w:val="00F1675A"/>
    <w:rsid w:val="00F17424"/>
    <w:rsid w:val="00F1774B"/>
    <w:rsid w:val="00F17CF7"/>
    <w:rsid w:val="00F2030C"/>
    <w:rsid w:val="00F2045E"/>
    <w:rsid w:val="00F20C26"/>
    <w:rsid w:val="00F216F2"/>
    <w:rsid w:val="00F217D7"/>
    <w:rsid w:val="00F21D59"/>
    <w:rsid w:val="00F21DB0"/>
    <w:rsid w:val="00F23935"/>
    <w:rsid w:val="00F23B4D"/>
    <w:rsid w:val="00F2498B"/>
    <w:rsid w:val="00F24B4D"/>
    <w:rsid w:val="00F24CA7"/>
    <w:rsid w:val="00F24DD0"/>
    <w:rsid w:val="00F24F13"/>
    <w:rsid w:val="00F25375"/>
    <w:rsid w:val="00F25858"/>
    <w:rsid w:val="00F26151"/>
    <w:rsid w:val="00F2619D"/>
    <w:rsid w:val="00F26440"/>
    <w:rsid w:val="00F268D3"/>
    <w:rsid w:val="00F26C6F"/>
    <w:rsid w:val="00F2713D"/>
    <w:rsid w:val="00F271D6"/>
    <w:rsid w:val="00F27618"/>
    <w:rsid w:val="00F30556"/>
    <w:rsid w:val="00F308E2"/>
    <w:rsid w:val="00F30DD3"/>
    <w:rsid w:val="00F31750"/>
    <w:rsid w:val="00F3201B"/>
    <w:rsid w:val="00F32110"/>
    <w:rsid w:val="00F32316"/>
    <w:rsid w:val="00F336B5"/>
    <w:rsid w:val="00F33803"/>
    <w:rsid w:val="00F34518"/>
    <w:rsid w:val="00F3482E"/>
    <w:rsid w:val="00F34FD0"/>
    <w:rsid w:val="00F35CBB"/>
    <w:rsid w:val="00F36BE4"/>
    <w:rsid w:val="00F36CC2"/>
    <w:rsid w:val="00F37761"/>
    <w:rsid w:val="00F377DE"/>
    <w:rsid w:val="00F4001A"/>
    <w:rsid w:val="00F40768"/>
    <w:rsid w:val="00F42629"/>
    <w:rsid w:val="00F42791"/>
    <w:rsid w:val="00F430AA"/>
    <w:rsid w:val="00F43466"/>
    <w:rsid w:val="00F436E1"/>
    <w:rsid w:val="00F43CCD"/>
    <w:rsid w:val="00F44459"/>
    <w:rsid w:val="00F45348"/>
    <w:rsid w:val="00F454AB"/>
    <w:rsid w:val="00F45660"/>
    <w:rsid w:val="00F45A37"/>
    <w:rsid w:val="00F45A52"/>
    <w:rsid w:val="00F462AC"/>
    <w:rsid w:val="00F4658B"/>
    <w:rsid w:val="00F467DD"/>
    <w:rsid w:val="00F4730F"/>
    <w:rsid w:val="00F475C9"/>
    <w:rsid w:val="00F475CE"/>
    <w:rsid w:val="00F47BD6"/>
    <w:rsid w:val="00F501AD"/>
    <w:rsid w:val="00F50400"/>
    <w:rsid w:val="00F51064"/>
    <w:rsid w:val="00F513AA"/>
    <w:rsid w:val="00F517C4"/>
    <w:rsid w:val="00F51C6C"/>
    <w:rsid w:val="00F51FAB"/>
    <w:rsid w:val="00F525B5"/>
    <w:rsid w:val="00F5355D"/>
    <w:rsid w:val="00F53BA0"/>
    <w:rsid w:val="00F5407C"/>
    <w:rsid w:val="00F54212"/>
    <w:rsid w:val="00F5434F"/>
    <w:rsid w:val="00F546DC"/>
    <w:rsid w:val="00F54C7F"/>
    <w:rsid w:val="00F557BC"/>
    <w:rsid w:val="00F557F1"/>
    <w:rsid w:val="00F55AAB"/>
    <w:rsid w:val="00F56185"/>
    <w:rsid w:val="00F56D05"/>
    <w:rsid w:val="00F572B9"/>
    <w:rsid w:val="00F573EF"/>
    <w:rsid w:val="00F57741"/>
    <w:rsid w:val="00F57BFD"/>
    <w:rsid w:val="00F57D09"/>
    <w:rsid w:val="00F61AB2"/>
    <w:rsid w:val="00F61EA2"/>
    <w:rsid w:val="00F620E1"/>
    <w:rsid w:val="00F623EB"/>
    <w:rsid w:val="00F634F5"/>
    <w:rsid w:val="00F635C8"/>
    <w:rsid w:val="00F64272"/>
    <w:rsid w:val="00F64E38"/>
    <w:rsid w:val="00F65631"/>
    <w:rsid w:val="00F6613F"/>
    <w:rsid w:val="00F66511"/>
    <w:rsid w:val="00F66564"/>
    <w:rsid w:val="00F66586"/>
    <w:rsid w:val="00F6658F"/>
    <w:rsid w:val="00F667E5"/>
    <w:rsid w:val="00F67C5D"/>
    <w:rsid w:val="00F70E1A"/>
    <w:rsid w:val="00F711EF"/>
    <w:rsid w:val="00F713CD"/>
    <w:rsid w:val="00F71D8F"/>
    <w:rsid w:val="00F72265"/>
    <w:rsid w:val="00F725B0"/>
    <w:rsid w:val="00F72CDE"/>
    <w:rsid w:val="00F7330C"/>
    <w:rsid w:val="00F73934"/>
    <w:rsid w:val="00F74357"/>
    <w:rsid w:val="00F7476A"/>
    <w:rsid w:val="00F749B2"/>
    <w:rsid w:val="00F749D7"/>
    <w:rsid w:val="00F74C72"/>
    <w:rsid w:val="00F75887"/>
    <w:rsid w:val="00F75BE5"/>
    <w:rsid w:val="00F75D5E"/>
    <w:rsid w:val="00F80552"/>
    <w:rsid w:val="00F808CB"/>
    <w:rsid w:val="00F80C89"/>
    <w:rsid w:val="00F80F69"/>
    <w:rsid w:val="00F81547"/>
    <w:rsid w:val="00F81A93"/>
    <w:rsid w:val="00F827BE"/>
    <w:rsid w:val="00F82E15"/>
    <w:rsid w:val="00F82ECA"/>
    <w:rsid w:val="00F83C56"/>
    <w:rsid w:val="00F83FD5"/>
    <w:rsid w:val="00F84B15"/>
    <w:rsid w:val="00F84D39"/>
    <w:rsid w:val="00F8522F"/>
    <w:rsid w:val="00F8569C"/>
    <w:rsid w:val="00F85BC3"/>
    <w:rsid w:val="00F85C7C"/>
    <w:rsid w:val="00F8621E"/>
    <w:rsid w:val="00F86349"/>
    <w:rsid w:val="00F8670A"/>
    <w:rsid w:val="00F86867"/>
    <w:rsid w:val="00F871F4"/>
    <w:rsid w:val="00F87753"/>
    <w:rsid w:val="00F87A7E"/>
    <w:rsid w:val="00F90A32"/>
    <w:rsid w:val="00F90BA8"/>
    <w:rsid w:val="00F90DC4"/>
    <w:rsid w:val="00F90F45"/>
    <w:rsid w:val="00F91C5D"/>
    <w:rsid w:val="00F91FE1"/>
    <w:rsid w:val="00F9246C"/>
    <w:rsid w:val="00F92FA4"/>
    <w:rsid w:val="00F933DC"/>
    <w:rsid w:val="00F93A2A"/>
    <w:rsid w:val="00F94824"/>
    <w:rsid w:val="00F94B3E"/>
    <w:rsid w:val="00F94EA1"/>
    <w:rsid w:val="00F95617"/>
    <w:rsid w:val="00F95B75"/>
    <w:rsid w:val="00F95C5F"/>
    <w:rsid w:val="00F961D5"/>
    <w:rsid w:val="00F962F4"/>
    <w:rsid w:val="00F96E01"/>
    <w:rsid w:val="00F96FAD"/>
    <w:rsid w:val="00F97042"/>
    <w:rsid w:val="00F97338"/>
    <w:rsid w:val="00F97FF4"/>
    <w:rsid w:val="00FA0B5A"/>
    <w:rsid w:val="00FA1081"/>
    <w:rsid w:val="00FA1385"/>
    <w:rsid w:val="00FA1E2A"/>
    <w:rsid w:val="00FA2A09"/>
    <w:rsid w:val="00FA2ACB"/>
    <w:rsid w:val="00FA35FE"/>
    <w:rsid w:val="00FA4D0D"/>
    <w:rsid w:val="00FA4DE5"/>
    <w:rsid w:val="00FA5324"/>
    <w:rsid w:val="00FA6AF3"/>
    <w:rsid w:val="00FA6E29"/>
    <w:rsid w:val="00FA7061"/>
    <w:rsid w:val="00FA71AF"/>
    <w:rsid w:val="00FA72DB"/>
    <w:rsid w:val="00FA73E5"/>
    <w:rsid w:val="00FA7C82"/>
    <w:rsid w:val="00FB0109"/>
    <w:rsid w:val="00FB072B"/>
    <w:rsid w:val="00FB0D62"/>
    <w:rsid w:val="00FB0E52"/>
    <w:rsid w:val="00FB0E5B"/>
    <w:rsid w:val="00FB1430"/>
    <w:rsid w:val="00FB1962"/>
    <w:rsid w:val="00FB1B02"/>
    <w:rsid w:val="00FB352A"/>
    <w:rsid w:val="00FB3E2F"/>
    <w:rsid w:val="00FB4168"/>
    <w:rsid w:val="00FB4785"/>
    <w:rsid w:val="00FB4CF4"/>
    <w:rsid w:val="00FB4F39"/>
    <w:rsid w:val="00FB5C2D"/>
    <w:rsid w:val="00FB5C6B"/>
    <w:rsid w:val="00FB6590"/>
    <w:rsid w:val="00FB66E3"/>
    <w:rsid w:val="00FB7F6F"/>
    <w:rsid w:val="00FC19D8"/>
    <w:rsid w:val="00FC2A8A"/>
    <w:rsid w:val="00FC2F9E"/>
    <w:rsid w:val="00FC30AD"/>
    <w:rsid w:val="00FC3370"/>
    <w:rsid w:val="00FC360C"/>
    <w:rsid w:val="00FC4203"/>
    <w:rsid w:val="00FC43AE"/>
    <w:rsid w:val="00FC47A1"/>
    <w:rsid w:val="00FC4E6B"/>
    <w:rsid w:val="00FC6410"/>
    <w:rsid w:val="00FC6DE4"/>
    <w:rsid w:val="00FC6DFB"/>
    <w:rsid w:val="00FC71A1"/>
    <w:rsid w:val="00FC71FB"/>
    <w:rsid w:val="00FC78D6"/>
    <w:rsid w:val="00FD011E"/>
    <w:rsid w:val="00FD0673"/>
    <w:rsid w:val="00FD0DCF"/>
    <w:rsid w:val="00FD1047"/>
    <w:rsid w:val="00FD296D"/>
    <w:rsid w:val="00FD2C85"/>
    <w:rsid w:val="00FD3121"/>
    <w:rsid w:val="00FD322B"/>
    <w:rsid w:val="00FD4697"/>
    <w:rsid w:val="00FD4B07"/>
    <w:rsid w:val="00FD4D28"/>
    <w:rsid w:val="00FD59C0"/>
    <w:rsid w:val="00FD6F4F"/>
    <w:rsid w:val="00FD7484"/>
    <w:rsid w:val="00FE0681"/>
    <w:rsid w:val="00FE0DDE"/>
    <w:rsid w:val="00FE106D"/>
    <w:rsid w:val="00FE1399"/>
    <w:rsid w:val="00FE204C"/>
    <w:rsid w:val="00FE2945"/>
    <w:rsid w:val="00FE309F"/>
    <w:rsid w:val="00FE36C4"/>
    <w:rsid w:val="00FE46ED"/>
    <w:rsid w:val="00FE485B"/>
    <w:rsid w:val="00FE49C9"/>
    <w:rsid w:val="00FE50E8"/>
    <w:rsid w:val="00FE5127"/>
    <w:rsid w:val="00FE52E7"/>
    <w:rsid w:val="00FE5564"/>
    <w:rsid w:val="00FE572D"/>
    <w:rsid w:val="00FE61B5"/>
    <w:rsid w:val="00FE6FCB"/>
    <w:rsid w:val="00FE7875"/>
    <w:rsid w:val="00FE7BC7"/>
    <w:rsid w:val="00FF0148"/>
    <w:rsid w:val="00FF063C"/>
    <w:rsid w:val="00FF1405"/>
    <w:rsid w:val="00FF2D17"/>
    <w:rsid w:val="00FF3113"/>
    <w:rsid w:val="00FF39BB"/>
    <w:rsid w:val="00FF3D17"/>
    <w:rsid w:val="00FF3ED0"/>
    <w:rsid w:val="00FF4088"/>
    <w:rsid w:val="00FF4766"/>
    <w:rsid w:val="00FF5016"/>
    <w:rsid w:val="00FF6170"/>
    <w:rsid w:val="00FF61B6"/>
    <w:rsid w:val="00FF6550"/>
    <w:rsid w:val="00FF6F6B"/>
    <w:rsid w:val="00FF75AF"/>
    <w:rsid w:val="00FF75C7"/>
    <w:rsid w:val="00FF7AC7"/>
    <w:rsid w:val="00FF7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130622"/>
  <w14:defaultImageDpi w14:val="300"/>
  <w15:docId w15:val="{24E12064-AD25-4CB6-BC95-CBCA2CEF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4168"/>
    <w:pPr>
      <w:jc w:val="both"/>
    </w:pPr>
    <w:rPr>
      <w:szCs w:val="24"/>
    </w:rPr>
  </w:style>
  <w:style w:type="paragraph" w:styleId="Heading1">
    <w:name w:val="heading 1"/>
    <w:basedOn w:val="Normal"/>
    <w:next w:val="Normal"/>
    <w:link w:val="Heading1Char"/>
    <w:qFormat/>
    <w:rsid w:val="004740E2"/>
    <w:pPr>
      <w:keepNext/>
      <w:jc w:val="center"/>
      <w:outlineLvl w:val="0"/>
    </w:pPr>
    <w:rPr>
      <w:rFonts w:ascii="Arial" w:hAnsi="Arial"/>
      <w:b/>
      <w:bCs/>
      <w:iCs/>
      <w:kern w:val="32"/>
      <w:sz w:val="32"/>
      <w:szCs w:val="32"/>
    </w:rPr>
  </w:style>
  <w:style w:type="paragraph" w:styleId="Heading2">
    <w:name w:val="heading 2"/>
    <w:basedOn w:val="ListNumber"/>
    <w:next w:val="Normal"/>
    <w:autoRedefine/>
    <w:qFormat/>
    <w:rsid w:val="00A85EA4"/>
    <w:pPr>
      <w:keepNext/>
      <w:numPr>
        <w:ilvl w:val="1"/>
        <w:numId w:val="1"/>
      </w:numPr>
      <w:spacing w:before="240" w:after="60"/>
      <w:jc w:val="left"/>
      <w:outlineLvl w:val="1"/>
    </w:pPr>
    <w:rPr>
      <w:rFonts w:ascii="Arial" w:hAnsi="Arial" w:cs="Arial"/>
      <w:b/>
      <w:bCs/>
      <w:iCs/>
      <w:sz w:val="32"/>
      <w:szCs w:val="32"/>
    </w:rPr>
  </w:style>
  <w:style w:type="paragraph" w:styleId="Heading3">
    <w:name w:val="heading 3"/>
    <w:basedOn w:val="Normal"/>
    <w:next w:val="Normal"/>
    <w:autoRedefine/>
    <w:qFormat/>
    <w:rsid w:val="00A85EA4"/>
    <w:pPr>
      <w:keepNext/>
      <w:numPr>
        <w:ilvl w:val="2"/>
        <w:numId w:val="1"/>
      </w:numPr>
      <w:spacing w:before="240" w:after="60"/>
      <w:jc w:val="left"/>
      <w:outlineLvl w:val="2"/>
    </w:pPr>
    <w:rPr>
      <w:rFonts w:ascii="Arial" w:hAnsi="Arial" w:cs="Arial"/>
      <w:b/>
      <w:bCs/>
      <w:i/>
      <w:sz w:val="28"/>
      <w:szCs w:val="28"/>
    </w:rPr>
  </w:style>
  <w:style w:type="paragraph" w:styleId="Heading4">
    <w:name w:val="heading 4"/>
    <w:basedOn w:val="Normal"/>
    <w:next w:val="Normal"/>
    <w:link w:val="Heading4Char"/>
    <w:autoRedefine/>
    <w:qFormat/>
    <w:rsid w:val="00A85EA4"/>
    <w:pPr>
      <w:keepNext/>
      <w:numPr>
        <w:ilvl w:val="3"/>
        <w:numId w:val="1"/>
      </w:numPr>
      <w:spacing w:before="240" w:after="60"/>
      <w:outlineLvl w:val="3"/>
    </w:pPr>
    <w:rPr>
      <w:rFonts w:ascii="Arial" w:hAnsi="Arial"/>
      <w:b/>
      <w:bCs/>
      <w:i/>
      <w:sz w:val="26"/>
      <w:szCs w:val="26"/>
    </w:rPr>
  </w:style>
  <w:style w:type="paragraph" w:styleId="Heading5">
    <w:name w:val="heading 5"/>
    <w:basedOn w:val="Normal"/>
    <w:next w:val="Normal"/>
    <w:qFormat/>
    <w:rsid w:val="001A0F17"/>
    <w:pPr>
      <w:spacing w:before="240" w:after="60"/>
      <w:outlineLvl w:val="4"/>
    </w:pPr>
    <w:rPr>
      <w:b/>
      <w:bCs/>
      <w:i/>
      <w:iCs/>
      <w:sz w:val="26"/>
      <w:szCs w:val="26"/>
    </w:rPr>
  </w:style>
  <w:style w:type="paragraph" w:styleId="Heading6">
    <w:name w:val="heading 6"/>
    <w:basedOn w:val="Normal"/>
    <w:next w:val="Normal"/>
    <w:qFormat/>
    <w:rsid w:val="007B6542"/>
    <w:pPr>
      <w:spacing w:before="240" w:after="60"/>
      <w:outlineLvl w:val="5"/>
    </w:pPr>
    <w:rPr>
      <w:b/>
      <w:bCs/>
      <w:sz w:val="22"/>
      <w:szCs w:val="22"/>
    </w:rPr>
  </w:style>
  <w:style w:type="paragraph" w:styleId="Heading7">
    <w:name w:val="heading 7"/>
    <w:basedOn w:val="Normal"/>
    <w:next w:val="Normal"/>
    <w:link w:val="Heading7Char"/>
    <w:qFormat/>
    <w:rsid w:val="0078518F"/>
    <w:pPr>
      <w:spacing w:before="240" w:after="60"/>
      <w:outlineLvl w:val="6"/>
    </w:pPr>
  </w:style>
  <w:style w:type="paragraph" w:styleId="Heading8">
    <w:name w:val="heading 8"/>
    <w:basedOn w:val="Normal"/>
    <w:next w:val="Normal"/>
    <w:qFormat/>
    <w:rsid w:val="00A85EA4"/>
    <w:pPr>
      <w:numPr>
        <w:ilvl w:val="7"/>
        <w:numId w:val="1"/>
      </w:numPr>
      <w:spacing w:before="240" w:after="60"/>
      <w:outlineLvl w:val="7"/>
    </w:pPr>
    <w:rPr>
      <w:i/>
      <w:iCs/>
    </w:rPr>
  </w:style>
  <w:style w:type="paragraph" w:styleId="Heading9">
    <w:name w:val="heading 9"/>
    <w:basedOn w:val="Normal"/>
    <w:next w:val="Normal"/>
    <w:qFormat/>
    <w:rsid w:val="00A85EA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A82238"/>
    <w:rPr>
      <w:rFonts w:ascii="Arial" w:hAnsi="Arial"/>
      <w:sz w:val="18"/>
      <w:szCs w:val="18"/>
    </w:rPr>
  </w:style>
  <w:style w:type="character" w:customStyle="1" w:styleId="Definition">
    <w:name w:val="Definition"/>
    <w:rsid w:val="00640734"/>
    <w:rPr>
      <w:b/>
      <w:i/>
    </w:rPr>
  </w:style>
  <w:style w:type="paragraph" w:styleId="ListNumber">
    <w:name w:val="List Number"/>
    <w:basedOn w:val="Normal"/>
    <w:rsid w:val="00D47A9C"/>
  </w:style>
  <w:style w:type="paragraph" w:styleId="TOC1">
    <w:name w:val="toc 1"/>
    <w:basedOn w:val="Normal"/>
    <w:next w:val="Normal"/>
    <w:autoRedefine/>
    <w:semiHidden/>
    <w:rsid w:val="00C83A81"/>
    <w:pPr>
      <w:spacing w:before="360"/>
      <w:jc w:val="left"/>
    </w:pPr>
    <w:rPr>
      <w:rFonts w:ascii="Arial" w:hAnsi="Arial" w:cs="Arial"/>
      <w:b/>
      <w:bCs/>
      <w:caps/>
    </w:rPr>
  </w:style>
  <w:style w:type="paragraph" w:styleId="TOC2">
    <w:name w:val="toc 2"/>
    <w:basedOn w:val="Normal"/>
    <w:next w:val="Normal"/>
    <w:autoRedefine/>
    <w:semiHidden/>
    <w:rsid w:val="00C83A81"/>
    <w:pPr>
      <w:spacing w:before="240"/>
      <w:jc w:val="left"/>
    </w:pPr>
    <w:rPr>
      <w:b/>
      <w:bCs/>
      <w:szCs w:val="20"/>
    </w:rPr>
  </w:style>
  <w:style w:type="character" w:styleId="Hyperlink">
    <w:name w:val="Hyperlink"/>
    <w:rsid w:val="00C83A81"/>
    <w:rPr>
      <w:color w:val="0000FF"/>
      <w:u w:val="single"/>
    </w:rPr>
  </w:style>
  <w:style w:type="paragraph" w:styleId="TOC3">
    <w:name w:val="toc 3"/>
    <w:basedOn w:val="Normal"/>
    <w:next w:val="Normal"/>
    <w:autoRedefine/>
    <w:semiHidden/>
    <w:rsid w:val="00BE75E2"/>
    <w:pPr>
      <w:ind w:left="240"/>
      <w:jc w:val="left"/>
    </w:pPr>
    <w:rPr>
      <w:szCs w:val="20"/>
    </w:rPr>
  </w:style>
  <w:style w:type="paragraph" w:styleId="TOC4">
    <w:name w:val="toc 4"/>
    <w:basedOn w:val="Normal"/>
    <w:next w:val="Normal"/>
    <w:autoRedefine/>
    <w:semiHidden/>
    <w:rsid w:val="00BE75E2"/>
    <w:pPr>
      <w:ind w:left="480"/>
      <w:jc w:val="left"/>
    </w:pPr>
    <w:rPr>
      <w:szCs w:val="20"/>
    </w:rPr>
  </w:style>
  <w:style w:type="paragraph" w:styleId="TOC5">
    <w:name w:val="toc 5"/>
    <w:basedOn w:val="Normal"/>
    <w:next w:val="Normal"/>
    <w:autoRedefine/>
    <w:semiHidden/>
    <w:rsid w:val="00BE75E2"/>
    <w:pPr>
      <w:ind w:left="720"/>
      <w:jc w:val="left"/>
    </w:pPr>
    <w:rPr>
      <w:szCs w:val="20"/>
    </w:rPr>
  </w:style>
  <w:style w:type="paragraph" w:styleId="TOC6">
    <w:name w:val="toc 6"/>
    <w:basedOn w:val="Normal"/>
    <w:next w:val="Normal"/>
    <w:autoRedefine/>
    <w:semiHidden/>
    <w:rsid w:val="00BE75E2"/>
    <w:pPr>
      <w:ind w:left="960"/>
      <w:jc w:val="left"/>
    </w:pPr>
    <w:rPr>
      <w:szCs w:val="20"/>
    </w:rPr>
  </w:style>
  <w:style w:type="paragraph" w:styleId="TOC7">
    <w:name w:val="toc 7"/>
    <w:basedOn w:val="Normal"/>
    <w:next w:val="Normal"/>
    <w:autoRedefine/>
    <w:semiHidden/>
    <w:rsid w:val="00BE75E2"/>
    <w:pPr>
      <w:ind w:left="1200"/>
      <w:jc w:val="left"/>
    </w:pPr>
    <w:rPr>
      <w:szCs w:val="20"/>
    </w:rPr>
  </w:style>
  <w:style w:type="paragraph" w:styleId="TOC8">
    <w:name w:val="toc 8"/>
    <w:basedOn w:val="Normal"/>
    <w:next w:val="Normal"/>
    <w:autoRedefine/>
    <w:semiHidden/>
    <w:rsid w:val="00BE75E2"/>
    <w:pPr>
      <w:ind w:left="1440"/>
      <w:jc w:val="left"/>
    </w:pPr>
    <w:rPr>
      <w:szCs w:val="20"/>
    </w:rPr>
  </w:style>
  <w:style w:type="paragraph" w:styleId="TOC9">
    <w:name w:val="toc 9"/>
    <w:basedOn w:val="Normal"/>
    <w:next w:val="Normal"/>
    <w:autoRedefine/>
    <w:semiHidden/>
    <w:rsid w:val="00BE75E2"/>
    <w:pPr>
      <w:ind w:left="1680"/>
      <w:jc w:val="left"/>
    </w:pPr>
    <w:rPr>
      <w:szCs w:val="20"/>
    </w:rPr>
  </w:style>
  <w:style w:type="paragraph" w:customStyle="1" w:styleId="Formula">
    <w:name w:val="Formula"/>
    <w:basedOn w:val="Normal"/>
    <w:autoRedefine/>
    <w:rsid w:val="007B7EC3"/>
    <w:pPr>
      <w:ind w:left="720"/>
    </w:pPr>
  </w:style>
  <w:style w:type="paragraph" w:customStyle="1" w:styleId="Example">
    <w:name w:val="Example"/>
    <w:basedOn w:val="Heading6"/>
    <w:rsid w:val="00A85EA4"/>
    <w:pPr>
      <w:keepNext/>
      <w:numPr>
        <w:ilvl w:val="5"/>
        <w:numId w:val="1"/>
      </w:numPr>
    </w:pPr>
    <w:rPr>
      <w:sz w:val="24"/>
    </w:rPr>
  </w:style>
  <w:style w:type="paragraph" w:styleId="Index1">
    <w:name w:val="index 1"/>
    <w:basedOn w:val="Normal"/>
    <w:next w:val="Normal"/>
    <w:autoRedefine/>
    <w:semiHidden/>
    <w:rsid w:val="00F20C26"/>
    <w:pPr>
      <w:ind w:left="240" w:hanging="240"/>
    </w:pPr>
  </w:style>
  <w:style w:type="paragraph" w:styleId="Header">
    <w:name w:val="header"/>
    <w:basedOn w:val="Normal"/>
    <w:rsid w:val="00560570"/>
    <w:pPr>
      <w:tabs>
        <w:tab w:val="center" w:pos="4320"/>
        <w:tab w:val="right" w:pos="8640"/>
      </w:tabs>
    </w:pPr>
  </w:style>
  <w:style w:type="paragraph" w:styleId="Footer">
    <w:name w:val="footer"/>
    <w:basedOn w:val="Normal"/>
    <w:rsid w:val="00560570"/>
    <w:pPr>
      <w:tabs>
        <w:tab w:val="center" w:pos="4320"/>
        <w:tab w:val="right" w:pos="8640"/>
      </w:tabs>
    </w:pPr>
  </w:style>
  <w:style w:type="character" w:styleId="PageNumber">
    <w:name w:val="page number"/>
    <w:basedOn w:val="DefaultParagraphFont"/>
    <w:rsid w:val="00560570"/>
  </w:style>
  <w:style w:type="paragraph" w:customStyle="1" w:styleId="Theorem">
    <w:name w:val="Theorem"/>
    <w:basedOn w:val="Heading7"/>
    <w:next w:val="Normal"/>
    <w:rsid w:val="00A85EA4"/>
    <w:pPr>
      <w:keepNext/>
      <w:numPr>
        <w:ilvl w:val="6"/>
        <w:numId w:val="1"/>
      </w:numPr>
    </w:pPr>
    <w:rPr>
      <w:b/>
    </w:rPr>
  </w:style>
  <w:style w:type="character" w:customStyle="1" w:styleId="Proof">
    <w:name w:val="Proof"/>
    <w:rsid w:val="00672AF3"/>
    <w:rPr>
      <w:rFonts w:ascii="Times New Roman" w:hAnsi="Times New Roman"/>
      <w:b/>
      <w:i/>
      <w:sz w:val="24"/>
      <w:szCs w:val="24"/>
    </w:rPr>
  </w:style>
  <w:style w:type="paragraph" w:customStyle="1" w:styleId="TM">
    <w:name w:val="TM"/>
    <w:basedOn w:val="Normal"/>
    <w:next w:val="Normal"/>
    <w:rsid w:val="00E431CE"/>
    <w:pPr>
      <w:numPr>
        <w:numId w:val="2"/>
      </w:numPr>
    </w:pPr>
    <w:rPr>
      <w:i/>
    </w:rPr>
  </w:style>
  <w:style w:type="paragraph" w:customStyle="1" w:styleId="StyleHeading1Left0Firstline0">
    <w:name w:val="Style Heading 1 + Left:  0&quot; First line:  0&quot;"/>
    <w:basedOn w:val="Heading1"/>
    <w:next w:val="Normal"/>
    <w:link w:val="StyleHeading1Left0Firstline0Char"/>
    <w:rsid w:val="00615170"/>
    <w:rPr>
      <w:szCs w:val="20"/>
    </w:rPr>
  </w:style>
  <w:style w:type="paragraph" w:styleId="Index2">
    <w:name w:val="index 2"/>
    <w:basedOn w:val="Normal"/>
    <w:next w:val="Normal"/>
    <w:autoRedefine/>
    <w:semiHidden/>
    <w:rsid w:val="00E2783E"/>
    <w:pPr>
      <w:ind w:left="480" w:hanging="240"/>
    </w:pPr>
  </w:style>
  <w:style w:type="paragraph" w:customStyle="1" w:styleId="AppendixChapter">
    <w:name w:val="AppendixChapter"/>
    <w:basedOn w:val="Normal"/>
    <w:next w:val="Normal"/>
    <w:link w:val="AppendixChapterChar"/>
    <w:rsid w:val="00C66AFE"/>
    <w:pPr>
      <w:keepNext/>
      <w:spacing w:before="120" w:after="60"/>
    </w:pPr>
    <w:rPr>
      <w:rFonts w:ascii="Arial" w:hAnsi="Arial"/>
      <w:b/>
      <w:sz w:val="28"/>
    </w:rPr>
  </w:style>
  <w:style w:type="paragraph" w:customStyle="1" w:styleId="AppendixItem">
    <w:name w:val="AppendixItem"/>
    <w:basedOn w:val="Normal"/>
    <w:next w:val="Normal"/>
    <w:rsid w:val="00C66AFE"/>
    <w:pPr>
      <w:keepNext/>
      <w:spacing w:before="120" w:after="60"/>
    </w:pPr>
    <w:rPr>
      <w:rFonts w:ascii="Arial" w:hAnsi="Arial"/>
      <w:i/>
      <w:sz w:val="24"/>
    </w:rPr>
  </w:style>
  <w:style w:type="table" w:styleId="TableGrid">
    <w:name w:val="Table Grid"/>
    <w:basedOn w:val="TableNormal"/>
    <w:rsid w:val="004B554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49266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val="0"/>
        <w:color w:val="auto"/>
      </w:rPr>
      <w:tblPr/>
      <w:tcPr>
        <w:tcBorders>
          <w:tl2br w:val="none" w:sz="0" w:space="0" w:color="auto"/>
          <w:tr2bl w:val="none" w:sz="0" w:space="0" w:color="auto"/>
        </w:tcBorders>
      </w:tcPr>
    </w:tblStylePr>
  </w:style>
  <w:style w:type="paragraph" w:styleId="BodyText">
    <w:name w:val="Body Text"/>
    <w:basedOn w:val="Normal"/>
    <w:rsid w:val="00C95356"/>
    <w:pPr>
      <w:jc w:val="left"/>
    </w:pPr>
    <w:rPr>
      <w:sz w:val="48"/>
      <w:szCs w:val="20"/>
    </w:rPr>
  </w:style>
  <w:style w:type="paragraph" w:styleId="BodyText2">
    <w:name w:val="Body Text 2"/>
    <w:basedOn w:val="Normal"/>
    <w:rsid w:val="00181417"/>
    <w:pPr>
      <w:widowControl w:val="0"/>
    </w:pPr>
    <w:rPr>
      <w:szCs w:val="20"/>
    </w:rPr>
  </w:style>
  <w:style w:type="paragraph" w:styleId="BodyText3">
    <w:name w:val="Body Text 3"/>
    <w:basedOn w:val="Normal"/>
    <w:rsid w:val="00874964"/>
    <w:pPr>
      <w:jc w:val="left"/>
    </w:pPr>
    <w:rPr>
      <w:b/>
      <w:sz w:val="56"/>
      <w:szCs w:val="20"/>
    </w:rPr>
  </w:style>
  <w:style w:type="paragraph" w:styleId="HTMLPreformatted">
    <w:name w:val="HTML Preformatted"/>
    <w:basedOn w:val="Normal"/>
    <w:rsid w:val="0029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styleId="Emphasis">
    <w:name w:val="Emphasis"/>
    <w:qFormat/>
    <w:rsid w:val="00E06234"/>
    <w:rPr>
      <w:i/>
      <w:iCs/>
    </w:rPr>
  </w:style>
  <w:style w:type="character" w:customStyle="1" w:styleId="Math">
    <w:name w:val="Math"/>
    <w:rsid w:val="007139D5"/>
    <w:rPr>
      <w:i/>
    </w:rPr>
  </w:style>
  <w:style w:type="character" w:customStyle="1" w:styleId="String">
    <w:name w:val="String"/>
    <w:rsid w:val="00BE1B88"/>
    <w:rPr>
      <w:rFonts w:ascii="Courier New" w:hAnsi="Courier New"/>
    </w:rPr>
  </w:style>
  <w:style w:type="character" w:customStyle="1" w:styleId="Heading4Char">
    <w:name w:val="Heading 4 Char"/>
    <w:link w:val="Heading4"/>
    <w:rsid w:val="00C66D63"/>
    <w:rPr>
      <w:rFonts w:ascii="Arial" w:hAnsi="Arial"/>
      <w:b/>
      <w:bCs/>
      <w:i/>
      <w:sz w:val="26"/>
      <w:szCs w:val="26"/>
    </w:rPr>
  </w:style>
  <w:style w:type="paragraph" w:customStyle="1" w:styleId="Header5">
    <w:name w:val="Header 5"/>
    <w:basedOn w:val="Normal"/>
    <w:next w:val="Normal"/>
    <w:rsid w:val="00A82238"/>
    <w:pPr>
      <w:spacing w:before="120" w:after="120"/>
    </w:pPr>
    <w:rPr>
      <w:b/>
      <w:i/>
      <w:sz w:val="22"/>
    </w:rPr>
  </w:style>
  <w:style w:type="paragraph" w:customStyle="1" w:styleId="Code0">
    <w:name w:val="Code"/>
    <w:basedOn w:val="Normal"/>
    <w:autoRedefine/>
    <w:rsid w:val="00485395"/>
    <w:pPr>
      <w:ind w:left="432"/>
    </w:pPr>
    <w:rPr>
      <w:i/>
    </w:rPr>
  </w:style>
  <w:style w:type="paragraph" w:customStyle="1" w:styleId="AppendixSection">
    <w:name w:val="AppendixSection"/>
    <w:basedOn w:val="Heading2"/>
    <w:next w:val="Normal"/>
    <w:rsid w:val="00485395"/>
    <w:pPr>
      <w:keepNext w:val="0"/>
    </w:pPr>
    <w:rPr>
      <w:b w:val="0"/>
    </w:rPr>
  </w:style>
  <w:style w:type="paragraph" w:styleId="BodyTextIndent2">
    <w:name w:val="Body Text Indent 2"/>
    <w:basedOn w:val="Normal"/>
    <w:rsid w:val="00485395"/>
    <w:pPr>
      <w:ind w:left="720"/>
      <w:jc w:val="left"/>
    </w:pPr>
    <w:rPr>
      <w:sz w:val="24"/>
      <w:szCs w:val="20"/>
    </w:rPr>
  </w:style>
  <w:style w:type="character" w:customStyle="1" w:styleId="math0">
    <w:name w:val="math"/>
    <w:rsid w:val="00DE3439"/>
    <w:rPr>
      <w:i/>
      <w:sz w:val="20"/>
    </w:rPr>
  </w:style>
  <w:style w:type="character" w:customStyle="1" w:styleId="string0">
    <w:name w:val="string"/>
    <w:rsid w:val="00712367"/>
    <w:rPr>
      <w:rFonts w:ascii="Courier New" w:hAnsi="Courier New"/>
      <w:sz w:val="52"/>
      <w:szCs w:val="52"/>
    </w:rPr>
  </w:style>
  <w:style w:type="paragraph" w:styleId="BodyTextIndent">
    <w:name w:val="Body Text Indent"/>
    <w:basedOn w:val="Normal"/>
    <w:rsid w:val="00924CDB"/>
    <w:pPr>
      <w:ind w:left="360"/>
      <w:jc w:val="left"/>
    </w:pPr>
    <w:rPr>
      <w:sz w:val="24"/>
      <w:szCs w:val="20"/>
    </w:rPr>
  </w:style>
  <w:style w:type="paragraph" w:styleId="DocumentMap">
    <w:name w:val="Document Map"/>
    <w:basedOn w:val="Normal"/>
    <w:semiHidden/>
    <w:rsid w:val="00861243"/>
    <w:pPr>
      <w:shd w:val="clear" w:color="auto" w:fill="000080"/>
    </w:pPr>
    <w:rPr>
      <w:rFonts w:ascii="Tahoma" w:hAnsi="Tahoma" w:cs="Tahoma"/>
      <w:szCs w:val="20"/>
    </w:rPr>
  </w:style>
  <w:style w:type="character" w:customStyle="1" w:styleId="AppendixABC">
    <w:name w:val="AppendixABC"/>
    <w:rsid w:val="00A502BE"/>
    <w:rPr>
      <w:rFonts w:ascii="Old English Text MT" w:hAnsi="Old English Text MT"/>
    </w:rPr>
  </w:style>
  <w:style w:type="paragraph" w:styleId="FootnoteText">
    <w:name w:val="footnote text"/>
    <w:basedOn w:val="Normal"/>
    <w:semiHidden/>
    <w:rsid w:val="00D927D2"/>
    <w:rPr>
      <w:szCs w:val="20"/>
    </w:rPr>
  </w:style>
  <w:style w:type="character" w:styleId="FootnoteReference">
    <w:name w:val="footnote reference"/>
    <w:semiHidden/>
    <w:rsid w:val="00D927D2"/>
    <w:rPr>
      <w:vertAlign w:val="superscript"/>
    </w:rPr>
  </w:style>
  <w:style w:type="character" w:styleId="HTMLTypewriter">
    <w:name w:val="HTML Typewriter"/>
    <w:rsid w:val="00D927D2"/>
    <w:rPr>
      <w:rFonts w:ascii="Courier New" w:eastAsia="Times New Roman" w:hAnsi="Courier New" w:cs="Courier New"/>
      <w:sz w:val="20"/>
      <w:szCs w:val="20"/>
    </w:rPr>
  </w:style>
  <w:style w:type="paragraph" w:styleId="BalloonText">
    <w:name w:val="Balloon Text"/>
    <w:basedOn w:val="Normal"/>
    <w:semiHidden/>
    <w:rsid w:val="00D927D2"/>
    <w:rPr>
      <w:rFonts w:ascii="Tahoma" w:hAnsi="Tahoma" w:cs="Tahoma"/>
      <w:sz w:val="16"/>
      <w:szCs w:val="16"/>
    </w:rPr>
  </w:style>
  <w:style w:type="character" w:styleId="HTMLCode">
    <w:name w:val="HTML Code"/>
    <w:rsid w:val="00D927D2"/>
    <w:rPr>
      <w:rFonts w:ascii="Courier New" w:eastAsia="Times New Roman" w:hAnsi="Courier New" w:cs="Courier New"/>
      <w:sz w:val="20"/>
      <w:szCs w:val="20"/>
    </w:rPr>
  </w:style>
  <w:style w:type="character" w:customStyle="1" w:styleId="Heading7Char">
    <w:name w:val="Heading 7 Char"/>
    <w:link w:val="Heading7"/>
    <w:rsid w:val="00D927D2"/>
    <w:rPr>
      <w:szCs w:val="24"/>
      <w:lang w:val="en-US" w:eastAsia="en-US" w:bidi="ar-SA"/>
    </w:rPr>
  </w:style>
  <w:style w:type="paragraph" w:styleId="CommentText">
    <w:name w:val="annotation text"/>
    <w:basedOn w:val="Normal"/>
    <w:semiHidden/>
    <w:rsid w:val="00D927D2"/>
    <w:pPr>
      <w:jc w:val="left"/>
    </w:pPr>
    <w:rPr>
      <w:sz w:val="24"/>
    </w:rPr>
  </w:style>
  <w:style w:type="character" w:styleId="CommentReference">
    <w:name w:val="annotation reference"/>
    <w:semiHidden/>
    <w:rsid w:val="00D927D2"/>
    <w:rPr>
      <w:sz w:val="18"/>
    </w:rPr>
  </w:style>
  <w:style w:type="paragraph" w:styleId="NormalWeb">
    <w:name w:val="Normal (Web)"/>
    <w:basedOn w:val="Normal"/>
    <w:rsid w:val="00D927D2"/>
    <w:pPr>
      <w:spacing w:before="100" w:beforeAutospacing="1" w:after="100" w:afterAutospacing="1"/>
      <w:jc w:val="left"/>
    </w:pPr>
    <w:rPr>
      <w:sz w:val="24"/>
    </w:rPr>
  </w:style>
  <w:style w:type="character" w:styleId="FollowedHyperlink">
    <w:name w:val="FollowedHyperlink"/>
    <w:rsid w:val="00D927D2"/>
    <w:rPr>
      <w:color w:val="800080"/>
      <w:u w:val="single"/>
    </w:rPr>
  </w:style>
  <w:style w:type="character" w:styleId="HTMLCite">
    <w:name w:val="HTML Cite"/>
    <w:rsid w:val="00D927D2"/>
    <w:rPr>
      <w:i/>
      <w:iCs/>
    </w:rPr>
  </w:style>
  <w:style w:type="character" w:customStyle="1" w:styleId="h">
    <w:name w:val="h"/>
    <w:basedOn w:val="DefaultParagraphFont"/>
    <w:rsid w:val="00D927D2"/>
  </w:style>
  <w:style w:type="character" w:customStyle="1" w:styleId="person">
    <w:name w:val="person"/>
    <w:basedOn w:val="DefaultParagraphFont"/>
    <w:rsid w:val="00D927D2"/>
  </w:style>
  <w:style w:type="character" w:customStyle="1" w:styleId="hint">
    <w:name w:val="hint"/>
    <w:basedOn w:val="DefaultParagraphFont"/>
    <w:rsid w:val="00D927D2"/>
  </w:style>
  <w:style w:type="character" w:customStyle="1" w:styleId="flw">
    <w:name w:val="flw"/>
    <w:basedOn w:val="DefaultParagraphFont"/>
    <w:rsid w:val="00D927D2"/>
  </w:style>
  <w:style w:type="character" w:styleId="Strong">
    <w:name w:val="Strong"/>
    <w:qFormat/>
    <w:rsid w:val="00D927D2"/>
    <w:rPr>
      <w:b/>
      <w:bCs/>
    </w:rPr>
  </w:style>
  <w:style w:type="character" w:customStyle="1" w:styleId="bodytext0">
    <w:name w:val="bodytext"/>
    <w:rsid w:val="00D927D2"/>
    <w:rPr>
      <w:sz w:val="20"/>
    </w:rPr>
  </w:style>
  <w:style w:type="character" w:customStyle="1" w:styleId="mediumb-text">
    <w:name w:val="mediumb-text"/>
    <w:basedOn w:val="DefaultParagraphFont"/>
    <w:rsid w:val="00D927D2"/>
  </w:style>
  <w:style w:type="character" w:customStyle="1" w:styleId="m">
    <w:name w:val="m"/>
    <w:basedOn w:val="DefaultParagraphFont"/>
    <w:rsid w:val="00D927D2"/>
  </w:style>
  <w:style w:type="character" w:customStyle="1" w:styleId="newstuff">
    <w:name w:val="newstuff"/>
    <w:basedOn w:val="DefaultParagraphFont"/>
    <w:rsid w:val="00D927D2"/>
  </w:style>
  <w:style w:type="paragraph" w:styleId="PlainText">
    <w:name w:val="Plain Text"/>
    <w:basedOn w:val="Normal"/>
    <w:rsid w:val="00D927D2"/>
    <w:pPr>
      <w:jc w:val="left"/>
    </w:pPr>
    <w:rPr>
      <w:rFonts w:ascii="Courier New" w:hAnsi="Courier New" w:cs="Courier New"/>
      <w:szCs w:val="20"/>
    </w:rPr>
  </w:style>
  <w:style w:type="character" w:customStyle="1" w:styleId="AppendixChapterChar">
    <w:name w:val="AppendixChapter Char"/>
    <w:link w:val="AppendixChapter"/>
    <w:rsid w:val="00C7356D"/>
    <w:rPr>
      <w:rFonts w:ascii="Arial" w:hAnsi="Arial"/>
      <w:b/>
      <w:sz w:val="28"/>
      <w:szCs w:val="24"/>
      <w:lang w:val="en-US" w:eastAsia="en-US" w:bidi="ar-SA"/>
    </w:rPr>
  </w:style>
  <w:style w:type="character" w:customStyle="1" w:styleId="Heading1Char">
    <w:name w:val="Heading 1 Char"/>
    <w:link w:val="Heading1"/>
    <w:rsid w:val="000856B2"/>
    <w:rPr>
      <w:rFonts w:ascii="Arial" w:hAnsi="Arial"/>
      <w:b/>
      <w:bCs/>
      <w:iCs/>
      <w:kern w:val="32"/>
      <w:sz w:val="32"/>
      <w:szCs w:val="32"/>
      <w:lang w:val="en-US" w:eastAsia="en-US" w:bidi="ar-SA"/>
    </w:rPr>
  </w:style>
  <w:style w:type="character" w:customStyle="1" w:styleId="StyleHeading1Left0Firstline0Char">
    <w:name w:val="Style Heading 1 + Left:  0&quot; First line:  0&quot; Char"/>
    <w:link w:val="StyleHeading1Left0Firstline0"/>
    <w:rsid w:val="000856B2"/>
    <w:rPr>
      <w:rFonts w:ascii="Arial" w:hAnsi="Arial"/>
      <w:b/>
      <w:bCs/>
      <w:iCs/>
      <w:kern w:val="32"/>
      <w:sz w:val="32"/>
      <w:szCs w:val="32"/>
      <w:lang w:val="en-US" w:eastAsia="en-US" w:bidi="ar-SA"/>
    </w:rPr>
  </w:style>
  <w:style w:type="paragraph" w:styleId="ListParagraph">
    <w:name w:val="List Paragraph"/>
    <w:basedOn w:val="Normal"/>
    <w:uiPriority w:val="34"/>
    <w:qFormat/>
    <w:rsid w:val="00D8746E"/>
    <w:pPr>
      <w:spacing w:after="200" w:line="276" w:lineRule="auto"/>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451">
      <w:bodyDiv w:val="1"/>
      <w:marLeft w:val="0"/>
      <w:marRight w:val="0"/>
      <w:marTop w:val="0"/>
      <w:marBottom w:val="0"/>
      <w:divBdr>
        <w:top w:val="none" w:sz="0" w:space="0" w:color="auto"/>
        <w:left w:val="none" w:sz="0" w:space="0" w:color="auto"/>
        <w:bottom w:val="none" w:sz="0" w:space="0" w:color="auto"/>
        <w:right w:val="none" w:sz="0" w:space="0" w:color="auto"/>
      </w:divBdr>
      <w:divsChild>
        <w:div w:id="625622267">
          <w:marLeft w:val="0"/>
          <w:marRight w:val="0"/>
          <w:marTop w:val="0"/>
          <w:marBottom w:val="0"/>
          <w:divBdr>
            <w:top w:val="none" w:sz="0" w:space="0" w:color="auto"/>
            <w:left w:val="none" w:sz="0" w:space="0" w:color="auto"/>
            <w:bottom w:val="none" w:sz="0" w:space="0" w:color="auto"/>
            <w:right w:val="none" w:sz="0" w:space="0" w:color="auto"/>
          </w:divBdr>
          <w:divsChild>
            <w:div w:id="477456499">
              <w:marLeft w:val="0"/>
              <w:marRight w:val="0"/>
              <w:marTop w:val="0"/>
              <w:marBottom w:val="0"/>
              <w:divBdr>
                <w:top w:val="none" w:sz="0" w:space="0" w:color="auto"/>
                <w:left w:val="none" w:sz="0" w:space="0" w:color="auto"/>
                <w:bottom w:val="none" w:sz="0" w:space="0" w:color="auto"/>
                <w:right w:val="none" w:sz="0" w:space="0" w:color="auto"/>
              </w:divBdr>
            </w:div>
            <w:div w:id="1126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52">
      <w:bodyDiv w:val="1"/>
      <w:marLeft w:val="0"/>
      <w:marRight w:val="0"/>
      <w:marTop w:val="0"/>
      <w:marBottom w:val="0"/>
      <w:divBdr>
        <w:top w:val="none" w:sz="0" w:space="0" w:color="auto"/>
        <w:left w:val="none" w:sz="0" w:space="0" w:color="auto"/>
        <w:bottom w:val="none" w:sz="0" w:space="0" w:color="auto"/>
        <w:right w:val="none" w:sz="0" w:space="0" w:color="auto"/>
      </w:divBdr>
    </w:div>
    <w:div w:id="149104867">
      <w:bodyDiv w:val="1"/>
      <w:marLeft w:val="0"/>
      <w:marRight w:val="0"/>
      <w:marTop w:val="0"/>
      <w:marBottom w:val="0"/>
      <w:divBdr>
        <w:top w:val="none" w:sz="0" w:space="0" w:color="auto"/>
        <w:left w:val="none" w:sz="0" w:space="0" w:color="auto"/>
        <w:bottom w:val="none" w:sz="0" w:space="0" w:color="auto"/>
        <w:right w:val="none" w:sz="0" w:space="0" w:color="auto"/>
      </w:divBdr>
    </w:div>
    <w:div w:id="209994646">
      <w:bodyDiv w:val="1"/>
      <w:marLeft w:val="0"/>
      <w:marRight w:val="0"/>
      <w:marTop w:val="0"/>
      <w:marBottom w:val="0"/>
      <w:divBdr>
        <w:top w:val="none" w:sz="0" w:space="0" w:color="auto"/>
        <w:left w:val="none" w:sz="0" w:space="0" w:color="auto"/>
        <w:bottom w:val="none" w:sz="0" w:space="0" w:color="auto"/>
        <w:right w:val="none" w:sz="0" w:space="0" w:color="auto"/>
      </w:divBdr>
      <w:divsChild>
        <w:div w:id="37513655">
          <w:marLeft w:val="1440"/>
          <w:marRight w:val="0"/>
          <w:marTop w:val="86"/>
          <w:marBottom w:val="0"/>
          <w:divBdr>
            <w:top w:val="none" w:sz="0" w:space="0" w:color="auto"/>
            <w:left w:val="none" w:sz="0" w:space="0" w:color="auto"/>
            <w:bottom w:val="none" w:sz="0" w:space="0" w:color="auto"/>
            <w:right w:val="none" w:sz="0" w:space="0" w:color="auto"/>
          </w:divBdr>
        </w:div>
        <w:div w:id="935134995">
          <w:marLeft w:val="1440"/>
          <w:marRight w:val="0"/>
          <w:marTop w:val="86"/>
          <w:marBottom w:val="0"/>
          <w:divBdr>
            <w:top w:val="none" w:sz="0" w:space="0" w:color="auto"/>
            <w:left w:val="none" w:sz="0" w:space="0" w:color="auto"/>
            <w:bottom w:val="none" w:sz="0" w:space="0" w:color="auto"/>
            <w:right w:val="none" w:sz="0" w:space="0" w:color="auto"/>
          </w:divBdr>
        </w:div>
        <w:div w:id="940914388">
          <w:marLeft w:val="1440"/>
          <w:marRight w:val="0"/>
          <w:marTop w:val="86"/>
          <w:marBottom w:val="0"/>
          <w:divBdr>
            <w:top w:val="none" w:sz="0" w:space="0" w:color="auto"/>
            <w:left w:val="none" w:sz="0" w:space="0" w:color="auto"/>
            <w:bottom w:val="none" w:sz="0" w:space="0" w:color="auto"/>
            <w:right w:val="none" w:sz="0" w:space="0" w:color="auto"/>
          </w:divBdr>
        </w:div>
        <w:div w:id="961304473">
          <w:marLeft w:val="1440"/>
          <w:marRight w:val="0"/>
          <w:marTop w:val="86"/>
          <w:marBottom w:val="0"/>
          <w:divBdr>
            <w:top w:val="none" w:sz="0" w:space="0" w:color="auto"/>
            <w:left w:val="none" w:sz="0" w:space="0" w:color="auto"/>
            <w:bottom w:val="none" w:sz="0" w:space="0" w:color="auto"/>
            <w:right w:val="none" w:sz="0" w:space="0" w:color="auto"/>
          </w:divBdr>
        </w:div>
        <w:div w:id="1095714387">
          <w:marLeft w:val="1440"/>
          <w:marRight w:val="0"/>
          <w:marTop w:val="86"/>
          <w:marBottom w:val="0"/>
          <w:divBdr>
            <w:top w:val="none" w:sz="0" w:space="0" w:color="auto"/>
            <w:left w:val="none" w:sz="0" w:space="0" w:color="auto"/>
            <w:bottom w:val="none" w:sz="0" w:space="0" w:color="auto"/>
            <w:right w:val="none" w:sz="0" w:space="0" w:color="auto"/>
          </w:divBdr>
        </w:div>
        <w:div w:id="1822843911">
          <w:marLeft w:val="1440"/>
          <w:marRight w:val="0"/>
          <w:marTop w:val="86"/>
          <w:marBottom w:val="0"/>
          <w:divBdr>
            <w:top w:val="none" w:sz="0" w:space="0" w:color="auto"/>
            <w:left w:val="none" w:sz="0" w:space="0" w:color="auto"/>
            <w:bottom w:val="none" w:sz="0" w:space="0" w:color="auto"/>
            <w:right w:val="none" w:sz="0" w:space="0" w:color="auto"/>
          </w:divBdr>
        </w:div>
        <w:div w:id="1842742577">
          <w:marLeft w:val="1440"/>
          <w:marRight w:val="0"/>
          <w:marTop w:val="86"/>
          <w:marBottom w:val="0"/>
          <w:divBdr>
            <w:top w:val="none" w:sz="0" w:space="0" w:color="auto"/>
            <w:left w:val="none" w:sz="0" w:space="0" w:color="auto"/>
            <w:bottom w:val="none" w:sz="0" w:space="0" w:color="auto"/>
            <w:right w:val="none" w:sz="0" w:space="0" w:color="auto"/>
          </w:divBdr>
        </w:div>
        <w:div w:id="1854487776">
          <w:marLeft w:val="1440"/>
          <w:marRight w:val="0"/>
          <w:marTop w:val="86"/>
          <w:marBottom w:val="0"/>
          <w:divBdr>
            <w:top w:val="none" w:sz="0" w:space="0" w:color="auto"/>
            <w:left w:val="none" w:sz="0" w:space="0" w:color="auto"/>
            <w:bottom w:val="none" w:sz="0" w:space="0" w:color="auto"/>
            <w:right w:val="none" w:sz="0" w:space="0" w:color="auto"/>
          </w:divBdr>
        </w:div>
      </w:divsChild>
    </w:div>
    <w:div w:id="262954217">
      <w:bodyDiv w:val="1"/>
      <w:marLeft w:val="0"/>
      <w:marRight w:val="0"/>
      <w:marTop w:val="0"/>
      <w:marBottom w:val="0"/>
      <w:divBdr>
        <w:top w:val="none" w:sz="0" w:space="0" w:color="auto"/>
        <w:left w:val="none" w:sz="0" w:space="0" w:color="auto"/>
        <w:bottom w:val="none" w:sz="0" w:space="0" w:color="auto"/>
        <w:right w:val="none" w:sz="0" w:space="0" w:color="auto"/>
      </w:divBdr>
    </w:div>
    <w:div w:id="527565050">
      <w:bodyDiv w:val="1"/>
      <w:marLeft w:val="0"/>
      <w:marRight w:val="0"/>
      <w:marTop w:val="0"/>
      <w:marBottom w:val="0"/>
      <w:divBdr>
        <w:top w:val="none" w:sz="0" w:space="0" w:color="auto"/>
        <w:left w:val="none" w:sz="0" w:space="0" w:color="auto"/>
        <w:bottom w:val="none" w:sz="0" w:space="0" w:color="auto"/>
        <w:right w:val="none" w:sz="0" w:space="0" w:color="auto"/>
      </w:divBdr>
    </w:div>
    <w:div w:id="814101722">
      <w:bodyDiv w:val="1"/>
      <w:marLeft w:val="0"/>
      <w:marRight w:val="0"/>
      <w:marTop w:val="0"/>
      <w:marBottom w:val="0"/>
      <w:divBdr>
        <w:top w:val="none" w:sz="0" w:space="0" w:color="auto"/>
        <w:left w:val="none" w:sz="0" w:space="0" w:color="auto"/>
        <w:bottom w:val="none" w:sz="0" w:space="0" w:color="auto"/>
        <w:right w:val="none" w:sz="0" w:space="0" w:color="auto"/>
      </w:divBdr>
      <w:divsChild>
        <w:div w:id="616376321">
          <w:marLeft w:val="0"/>
          <w:marRight w:val="0"/>
          <w:marTop w:val="0"/>
          <w:marBottom w:val="0"/>
          <w:divBdr>
            <w:top w:val="none" w:sz="0" w:space="0" w:color="auto"/>
            <w:left w:val="none" w:sz="0" w:space="0" w:color="auto"/>
            <w:bottom w:val="none" w:sz="0" w:space="0" w:color="auto"/>
            <w:right w:val="none" w:sz="0" w:space="0" w:color="auto"/>
          </w:divBdr>
          <w:divsChild>
            <w:div w:id="8065473">
              <w:marLeft w:val="0"/>
              <w:marRight w:val="0"/>
              <w:marTop w:val="0"/>
              <w:marBottom w:val="0"/>
              <w:divBdr>
                <w:top w:val="none" w:sz="0" w:space="0" w:color="auto"/>
                <w:left w:val="none" w:sz="0" w:space="0" w:color="auto"/>
                <w:bottom w:val="none" w:sz="0" w:space="0" w:color="auto"/>
                <w:right w:val="none" w:sz="0" w:space="0" w:color="auto"/>
              </w:divBdr>
            </w:div>
            <w:div w:id="269970430">
              <w:marLeft w:val="0"/>
              <w:marRight w:val="0"/>
              <w:marTop w:val="0"/>
              <w:marBottom w:val="0"/>
              <w:divBdr>
                <w:top w:val="none" w:sz="0" w:space="0" w:color="auto"/>
                <w:left w:val="none" w:sz="0" w:space="0" w:color="auto"/>
                <w:bottom w:val="none" w:sz="0" w:space="0" w:color="auto"/>
                <w:right w:val="none" w:sz="0" w:space="0" w:color="auto"/>
              </w:divBdr>
            </w:div>
            <w:div w:id="336470206">
              <w:marLeft w:val="0"/>
              <w:marRight w:val="0"/>
              <w:marTop w:val="0"/>
              <w:marBottom w:val="0"/>
              <w:divBdr>
                <w:top w:val="none" w:sz="0" w:space="0" w:color="auto"/>
                <w:left w:val="none" w:sz="0" w:space="0" w:color="auto"/>
                <w:bottom w:val="none" w:sz="0" w:space="0" w:color="auto"/>
                <w:right w:val="none" w:sz="0" w:space="0" w:color="auto"/>
              </w:divBdr>
            </w:div>
            <w:div w:id="453790086">
              <w:marLeft w:val="0"/>
              <w:marRight w:val="0"/>
              <w:marTop w:val="0"/>
              <w:marBottom w:val="0"/>
              <w:divBdr>
                <w:top w:val="none" w:sz="0" w:space="0" w:color="auto"/>
                <w:left w:val="none" w:sz="0" w:space="0" w:color="auto"/>
                <w:bottom w:val="none" w:sz="0" w:space="0" w:color="auto"/>
                <w:right w:val="none" w:sz="0" w:space="0" w:color="auto"/>
              </w:divBdr>
            </w:div>
            <w:div w:id="684867016">
              <w:marLeft w:val="0"/>
              <w:marRight w:val="0"/>
              <w:marTop w:val="0"/>
              <w:marBottom w:val="0"/>
              <w:divBdr>
                <w:top w:val="none" w:sz="0" w:space="0" w:color="auto"/>
                <w:left w:val="none" w:sz="0" w:space="0" w:color="auto"/>
                <w:bottom w:val="none" w:sz="0" w:space="0" w:color="auto"/>
                <w:right w:val="none" w:sz="0" w:space="0" w:color="auto"/>
              </w:divBdr>
            </w:div>
            <w:div w:id="863901544">
              <w:marLeft w:val="0"/>
              <w:marRight w:val="0"/>
              <w:marTop w:val="0"/>
              <w:marBottom w:val="0"/>
              <w:divBdr>
                <w:top w:val="none" w:sz="0" w:space="0" w:color="auto"/>
                <w:left w:val="none" w:sz="0" w:space="0" w:color="auto"/>
                <w:bottom w:val="none" w:sz="0" w:space="0" w:color="auto"/>
                <w:right w:val="none" w:sz="0" w:space="0" w:color="auto"/>
              </w:divBdr>
            </w:div>
            <w:div w:id="877399657">
              <w:marLeft w:val="0"/>
              <w:marRight w:val="0"/>
              <w:marTop w:val="0"/>
              <w:marBottom w:val="0"/>
              <w:divBdr>
                <w:top w:val="none" w:sz="0" w:space="0" w:color="auto"/>
                <w:left w:val="none" w:sz="0" w:space="0" w:color="auto"/>
                <w:bottom w:val="none" w:sz="0" w:space="0" w:color="auto"/>
                <w:right w:val="none" w:sz="0" w:space="0" w:color="auto"/>
              </w:divBdr>
            </w:div>
            <w:div w:id="951982506">
              <w:marLeft w:val="0"/>
              <w:marRight w:val="0"/>
              <w:marTop w:val="0"/>
              <w:marBottom w:val="0"/>
              <w:divBdr>
                <w:top w:val="none" w:sz="0" w:space="0" w:color="auto"/>
                <w:left w:val="none" w:sz="0" w:space="0" w:color="auto"/>
                <w:bottom w:val="none" w:sz="0" w:space="0" w:color="auto"/>
                <w:right w:val="none" w:sz="0" w:space="0" w:color="auto"/>
              </w:divBdr>
            </w:div>
            <w:div w:id="1151212844">
              <w:marLeft w:val="0"/>
              <w:marRight w:val="0"/>
              <w:marTop w:val="0"/>
              <w:marBottom w:val="0"/>
              <w:divBdr>
                <w:top w:val="none" w:sz="0" w:space="0" w:color="auto"/>
                <w:left w:val="none" w:sz="0" w:space="0" w:color="auto"/>
                <w:bottom w:val="none" w:sz="0" w:space="0" w:color="auto"/>
                <w:right w:val="none" w:sz="0" w:space="0" w:color="auto"/>
              </w:divBdr>
            </w:div>
            <w:div w:id="1407262454">
              <w:marLeft w:val="0"/>
              <w:marRight w:val="0"/>
              <w:marTop w:val="0"/>
              <w:marBottom w:val="0"/>
              <w:divBdr>
                <w:top w:val="none" w:sz="0" w:space="0" w:color="auto"/>
                <w:left w:val="none" w:sz="0" w:space="0" w:color="auto"/>
                <w:bottom w:val="none" w:sz="0" w:space="0" w:color="auto"/>
                <w:right w:val="none" w:sz="0" w:space="0" w:color="auto"/>
              </w:divBdr>
            </w:div>
            <w:div w:id="1469400963">
              <w:marLeft w:val="0"/>
              <w:marRight w:val="0"/>
              <w:marTop w:val="0"/>
              <w:marBottom w:val="0"/>
              <w:divBdr>
                <w:top w:val="none" w:sz="0" w:space="0" w:color="auto"/>
                <w:left w:val="none" w:sz="0" w:space="0" w:color="auto"/>
                <w:bottom w:val="none" w:sz="0" w:space="0" w:color="auto"/>
                <w:right w:val="none" w:sz="0" w:space="0" w:color="auto"/>
              </w:divBdr>
            </w:div>
            <w:div w:id="156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9725">
      <w:bodyDiv w:val="1"/>
      <w:marLeft w:val="0"/>
      <w:marRight w:val="0"/>
      <w:marTop w:val="0"/>
      <w:marBottom w:val="0"/>
      <w:divBdr>
        <w:top w:val="none" w:sz="0" w:space="0" w:color="auto"/>
        <w:left w:val="none" w:sz="0" w:space="0" w:color="auto"/>
        <w:bottom w:val="none" w:sz="0" w:space="0" w:color="auto"/>
        <w:right w:val="none" w:sz="0" w:space="0" w:color="auto"/>
      </w:divBdr>
      <w:divsChild>
        <w:div w:id="1554150143">
          <w:marLeft w:val="0"/>
          <w:marRight w:val="0"/>
          <w:marTop w:val="0"/>
          <w:marBottom w:val="0"/>
          <w:divBdr>
            <w:top w:val="none" w:sz="0" w:space="0" w:color="auto"/>
            <w:left w:val="none" w:sz="0" w:space="0" w:color="auto"/>
            <w:bottom w:val="none" w:sz="0" w:space="0" w:color="auto"/>
            <w:right w:val="none" w:sz="0" w:space="0" w:color="auto"/>
          </w:divBdr>
          <w:divsChild>
            <w:div w:id="57825545">
              <w:marLeft w:val="0"/>
              <w:marRight w:val="0"/>
              <w:marTop w:val="0"/>
              <w:marBottom w:val="0"/>
              <w:divBdr>
                <w:top w:val="none" w:sz="0" w:space="0" w:color="auto"/>
                <w:left w:val="none" w:sz="0" w:space="0" w:color="auto"/>
                <w:bottom w:val="none" w:sz="0" w:space="0" w:color="auto"/>
                <w:right w:val="none" w:sz="0" w:space="0" w:color="auto"/>
              </w:divBdr>
              <w:divsChild>
                <w:div w:id="890505680">
                  <w:marLeft w:val="2928"/>
                  <w:marRight w:val="0"/>
                  <w:marTop w:val="720"/>
                  <w:marBottom w:val="0"/>
                  <w:divBdr>
                    <w:top w:val="none" w:sz="0" w:space="0" w:color="auto"/>
                    <w:left w:val="none" w:sz="0" w:space="0" w:color="auto"/>
                    <w:bottom w:val="none" w:sz="0" w:space="0" w:color="auto"/>
                    <w:right w:val="none" w:sz="0" w:space="0" w:color="auto"/>
                  </w:divBdr>
                  <w:divsChild>
                    <w:div w:id="314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54006">
      <w:bodyDiv w:val="1"/>
      <w:marLeft w:val="0"/>
      <w:marRight w:val="0"/>
      <w:marTop w:val="0"/>
      <w:marBottom w:val="0"/>
      <w:divBdr>
        <w:top w:val="none" w:sz="0" w:space="0" w:color="auto"/>
        <w:left w:val="none" w:sz="0" w:space="0" w:color="auto"/>
        <w:bottom w:val="none" w:sz="0" w:space="0" w:color="auto"/>
        <w:right w:val="none" w:sz="0" w:space="0" w:color="auto"/>
      </w:divBdr>
      <w:divsChild>
        <w:div w:id="720908696">
          <w:marLeft w:val="0"/>
          <w:marRight w:val="0"/>
          <w:marTop w:val="0"/>
          <w:marBottom w:val="0"/>
          <w:divBdr>
            <w:top w:val="none" w:sz="0" w:space="0" w:color="auto"/>
            <w:left w:val="none" w:sz="0" w:space="0" w:color="auto"/>
            <w:bottom w:val="none" w:sz="0" w:space="0" w:color="auto"/>
            <w:right w:val="none" w:sz="0" w:space="0" w:color="auto"/>
          </w:divBdr>
        </w:div>
      </w:divsChild>
    </w:div>
    <w:div w:id="1106654252">
      <w:bodyDiv w:val="1"/>
      <w:marLeft w:val="0"/>
      <w:marRight w:val="0"/>
      <w:marTop w:val="0"/>
      <w:marBottom w:val="0"/>
      <w:divBdr>
        <w:top w:val="none" w:sz="0" w:space="0" w:color="auto"/>
        <w:left w:val="none" w:sz="0" w:space="0" w:color="auto"/>
        <w:bottom w:val="none" w:sz="0" w:space="0" w:color="auto"/>
        <w:right w:val="none" w:sz="0" w:space="0" w:color="auto"/>
      </w:divBdr>
      <w:divsChild>
        <w:div w:id="1443572691">
          <w:marLeft w:val="0"/>
          <w:marRight w:val="0"/>
          <w:marTop w:val="0"/>
          <w:marBottom w:val="0"/>
          <w:divBdr>
            <w:top w:val="none" w:sz="0" w:space="0" w:color="auto"/>
            <w:left w:val="none" w:sz="0" w:space="0" w:color="auto"/>
            <w:bottom w:val="none" w:sz="0" w:space="0" w:color="auto"/>
            <w:right w:val="none" w:sz="0" w:space="0" w:color="auto"/>
          </w:divBdr>
          <w:divsChild>
            <w:div w:id="141897743">
              <w:marLeft w:val="0"/>
              <w:marRight w:val="0"/>
              <w:marTop w:val="0"/>
              <w:marBottom w:val="0"/>
              <w:divBdr>
                <w:top w:val="none" w:sz="0" w:space="0" w:color="auto"/>
                <w:left w:val="none" w:sz="0" w:space="0" w:color="auto"/>
                <w:bottom w:val="none" w:sz="0" w:space="0" w:color="auto"/>
                <w:right w:val="none" w:sz="0" w:space="0" w:color="auto"/>
              </w:divBdr>
              <w:divsChild>
                <w:div w:id="1613056038">
                  <w:marLeft w:val="0"/>
                  <w:marRight w:val="0"/>
                  <w:marTop w:val="0"/>
                  <w:marBottom w:val="0"/>
                  <w:divBdr>
                    <w:top w:val="none" w:sz="0" w:space="0" w:color="auto"/>
                    <w:left w:val="none" w:sz="0" w:space="0" w:color="auto"/>
                    <w:bottom w:val="none" w:sz="0" w:space="0" w:color="auto"/>
                    <w:right w:val="none" w:sz="0" w:space="0" w:color="auto"/>
                  </w:divBdr>
                </w:div>
              </w:divsChild>
            </w:div>
            <w:div w:id="229923948">
              <w:marLeft w:val="0"/>
              <w:marRight w:val="0"/>
              <w:marTop w:val="0"/>
              <w:marBottom w:val="0"/>
              <w:divBdr>
                <w:top w:val="none" w:sz="0" w:space="0" w:color="auto"/>
                <w:left w:val="none" w:sz="0" w:space="0" w:color="auto"/>
                <w:bottom w:val="none" w:sz="0" w:space="0" w:color="auto"/>
                <w:right w:val="none" w:sz="0" w:space="0" w:color="auto"/>
              </w:divBdr>
              <w:divsChild>
                <w:div w:id="1589465524">
                  <w:marLeft w:val="0"/>
                  <w:marRight w:val="0"/>
                  <w:marTop w:val="0"/>
                  <w:marBottom w:val="0"/>
                  <w:divBdr>
                    <w:top w:val="none" w:sz="0" w:space="0" w:color="auto"/>
                    <w:left w:val="none" w:sz="0" w:space="0" w:color="auto"/>
                    <w:bottom w:val="none" w:sz="0" w:space="0" w:color="auto"/>
                    <w:right w:val="none" w:sz="0" w:space="0" w:color="auto"/>
                  </w:divBdr>
                </w:div>
              </w:divsChild>
            </w:div>
            <w:div w:id="617874782">
              <w:marLeft w:val="0"/>
              <w:marRight w:val="0"/>
              <w:marTop w:val="0"/>
              <w:marBottom w:val="0"/>
              <w:divBdr>
                <w:top w:val="none" w:sz="0" w:space="0" w:color="auto"/>
                <w:left w:val="none" w:sz="0" w:space="0" w:color="auto"/>
                <w:bottom w:val="none" w:sz="0" w:space="0" w:color="auto"/>
                <w:right w:val="none" w:sz="0" w:space="0" w:color="auto"/>
              </w:divBdr>
              <w:divsChild>
                <w:div w:id="936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6439">
      <w:bodyDiv w:val="1"/>
      <w:marLeft w:val="0"/>
      <w:marRight w:val="0"/>
      <w:marTop w:val="0"/>
      <w:marBottom w:val="0"/>
      <w:divBdr>
        <w:top w:val="none" w:sz="0" w:space="0" w:color="auto"/>
        <w:left w:val="none" w:sz="0" w:space="0" w:color="auto"/>
        <w:bottom w:val="none" w:sz="0" w:space="0" w:color="auto"/>
        <w:right w:val="none" w:sz="0" w:space="0" w:color="auto"/>
      </w:divBdr>
    </w:div>
    <w:div w:id="1499727832">
      <w:bodyDiv w:val="1"/>
      <w:marLeft w:val="0"/>
      <w:marRight w:val="0"/>
      <w:marTop w:val="0"/>
      <w:marBottom w:val="0"/>
      <w:divBdr>
        <w:top w:val="none" w:sz="0" w:space="0" w:color="auto"/>
        <w:left w:val="none" w:sz="0" w:space="0" w:color="auto"/>
        <w:bottom w:val="none" w:sz="0" w:space="0" w:color="auto"/>
        <w:right w:val="none" w:sz="0" w:space="0" w:color="auto"/>
      </w:divBdr>
    </w:div>
    <w:div w:id="1536307844">
      <w:bodyDiv w:val="1"/>
      <w:marLeft w:val="0"/>
      <w:marRight w:val="0"/>
      <w:marTop w:val="0"/>
      <w:marBottom w:val="0"/>
      <w:divBdr>
        <w:top w:val="none" w:sz="0" w:space="0" w:color="auto"/>
        <w:left w:val="none" w:sz="0" w:space="0" w:color="auto"/>
        <w:bottom w:val="none" w:sz="0" w:space="0" w:color="auto"/>
        <w:right w:val="none" w:sz="0" w:space="0" w:color="auto"/>
      </w:divBdr>
    </w:div>
    <w:div w:id="1643585080">
      <w:bodyDiv w:val="1"/>
      <w:marLeft w:val="0"/>
      <w:marRight w:val="0"/>
      <w:marTop w:val="0"/>
      <w:marBottom w:val="0"/>
      <w:divBdr>
        <w:top w:val="none" w:sz="0" w:space="0" w:color="auto"/>
        <w:left w:val="none" w:sz="0" w:space="0" w:color="auto"/>
        <w:bottom w:val="none" w:sz="0" w:space="0" w:color="auto"/>
        <w:right w:val="none" w:sz="0" w:space="0" w:color="auto"/>
      </w:divBdr>
    </w:div>
    <w:div w:id="1716546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EAR\ChocolateInShop\Automata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58235-E01D-E945-8D86-1D76EEA2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C:\EAR\ChocolateInShop\AutomataBook.dot</Template>
  <TotalTime>0</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Automata, Computability and Complexity with Applications</vt:lpstr>
    </vt:vector>
  </TitlesOfParts>
  <Company>The University of Texas at Austin</Company>
  <LinksUpToDate>false</LinksUpToDate>
  <CharactersWithSpaces>7862</CharactersWithSpaces>
  <SharedDoc>false</SharedDoc>
  <HLinks>
    <vt:vector size="6" baseType="variant">
      <vt:variant>
        <vt:i4>0</vt:i4>
      </vt:variant>
      <vt:variant>
        <vt:i4>8596</vt:i4>
      </vt:variant>
      <vt:variant>
        <vt:i4>1027</vt:i4>
      </vt:variant>
      <vt:variant>
        <vt:i4>1</vt:i4>
      </vt:variant>
      <vt:variant>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Automata, Computability and Complexity with Applications</dc:title>
  <dc:subject/>
  <dc:creator>Gao, Byron</dc:creator>
  <cp:keywords/>
  <dc:description/>
  <cp:lastModifiedBy>Golla, Zachary T</cp:lastModifiedBy>
  <cp:revision>2</cp:revision>
  <cp:lastPrinted>2008-05-21T19:37:00Z</cp:lastPrinted>
  <dcterms:created xsi:type="dcterms:W3CDTF">2018-11-27T22:00:00Z</dcterms:created>
  <dcterms:modified xsi:type="dcterms:W3CDTF">2018-11-27T22:00:00Z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